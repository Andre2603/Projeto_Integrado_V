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466F4" w14:textId="58DD6B7B" w:rsidR="005B6EB2" w:rsidRDefault="005B6EB2" w:rsidP="00065AE1">
      <w:pPr>
        <w:spacing w:after="30"/>
        <w:rPr>
          <w:b/>
          <w:bCs/>
        </w:rPr>
      </w:pPr>
    </w:p>
    <w:p w14:paraId="2BEFB683" w14:textId="292B65A5" w:rsidR="00332156" w:rsidRDefault="00332156" w:rsidP="00DC2EFE">
      <w:pPr>
        <w:spacing w:after="30"/>
        <w:jc w:val="center"/>
        <w:rPr>
          <w:b/>
        </w:rPr>
      </w:pPr>
      <w:r w:rsidRPr="7B325F3D">
        <w:rPr>
          <w:b/>
          <w:bCs/>
        </w:rPr>
        <w:t>ANHANGUERA EDUCACIONAL</w:t>
      </w:r>
    </w:p>
    <w:p w14:paraId="26397B29" w14:textId="77777777" w:rsidR="00332156" w:rsidRDefault="00332156" w:rsidP="00332156">
      <w:pPr>
        <w:jc w:val="center"/>
      </w:pPr>
      <w:r w:rsidRPr="7B325F3D">
        <w:rPr>
          <w:b/>
          <w:bCs/>
          <w:caps/>
        </w:rPr>
        <w:t>Unidade sorocaba</w:t>
      </w:r>
    </w:p>
    <w:p w14:paraId="063696E2" w14:textId="77777777" w:rsidR="00332156" w:rsidRDefault="00332156" w:rsidP="00332156">
      <w:pPr>
        <w:jc w:val="center"/>
        <w:rPr>
          <w:b/>
        </w:rPr>
      </w:pPr>
    </w:p>
    <w:p w14:paraId="77471E69" w14:textId="77777777" w:rsidR="00332156" w:rsidRDefault="00332156" w:rsidP="00332156">
      <w:pPr>
        <w:jc w:val="center"/>
        <w:rPr>
          <w:b/>
        </w:rPr>
      </w:pPr>
    </w:p>
    <w:p w14:paraId="7E6698D4" w14:textId="77777777" w:rsidR="00332156" w:rsidRDefault="00332156" w:rsidP="00332156">
      <w:pPr>
        <w:jc w:val="center"/>
        <w:rPr>
          <w:b/>
        </w:rPr>
      </w:pPr>
    </w:p>
    <w:p w14:paraId="4101F26E" w14:textId="77777777" w:rsidR="00332156" w:rsidRDefault="00332156" w:rsidP="00332156">
      <w:pPr>
        <w:jc w:val="center"/>
        <w:rPr>
          <w:b/>
        </w:rPr>
      </w:pPr>
    </w:p>
    <w:p w14:paraId="1BA2C7FD" w14:textId="02CD8514" w:rsidR="00F26D29" w:rsidRDefault="00065AE1" w:rsidP="00F26D29">
      <w:pPr>
        <w:jc w:val="center"/>
        <w:rPr>
          <w:rFonts w:eastAsia="Arial" w:cs="Arial"/>
          <w:b/>
        </w:rPr>
      </w:pPr>
      <w:r>
        <w:rPr>
          <w:rFonts w:eastAsia="Arial" w:cs="Arial"/>
          <w:b/>
        </w:rPr>
        <w:t>TECNOLÓGO – ANÁ</w:t>
      </w:r>
      <w:r w:rsidR="00F26D29">
        <w:rPr>
          <w:rFonts w:eastAsia="Arial" w:cs="Arial"/>
          <w:b/>
        </w:rPr>
        <w:t xml:space="preserve">LISE E DESENVOLVIMENTO DE SISTEMAS </w:t>
      </w:r>
    </w:p>
    <w:p w14:paraId="55860575" w14:textId="77777777" w:rsidR="00332156" w:rsidRDefault="00332156" w:rsidP="00332156">
      <w:pPr>
        <w:jc w:val="center"/>
        <w:rPr>
          <w:b/>
        </w:rPr>
      </w:pPr>
    </w:p>
    <w:p w14:paraId="118C3A64" w14:textId="77777777" w:rsidR="00332156" w:rsidRDefault="00332156" w:rsidP="00332156">
      <w:pPr>
        <w:jc w:val="center"/>
        <w:rPr>
          <w:b/>
        </w:rPr>
      </w:pPr>
    </w:p>
    <w:p w14:paraId="4BA8D37D" w14:textId="31553D3F" w:rsidR="00332156" w:rsidRDefault="00332156" w:rsidP="00332156">
      <w:pPr>
        <w:jc w:val="center"/>
        <w:rPr>
          <w:b/>
        </w:rPr>
      </w:pPr>
    </w:p>
    <w:p w14:paraId="2E1B62A5" w14:textId="509FCABD" w:rsidR="00F26D29" w:rsidRDefault="00F26D29" w:rsidP="00332156">
      <w:pPr>
        <w:jc w:val="center"/>
        <w:rPr>
          <w:b/>
        </w:rPr>
      </w:pPr>
    </w:p>
    <w:p w14:paraId="1D319804" w14:textId="77777777" w:rsidR="00F26D29" w:rsidRDefault="00F26D29" w:rsidP="00332156">
      <w:pPr>
        <w:jc w:val="center"/>
        <w:rPr>
          <w:b/>
        </w:rPr>
      </w:pPr>
    </w:p>
    <w:p w14:paraId="26C62EFD" w14:textId="77777777" w:rsidR="00332156" w:rsidRDefault="00332156" w:rsidP="00332156">
      <w:pPr>
        <w:jc w:val="center"/>
        <w:rPr>
          <w:b/>
        </w:rPr>
      </w:pPr>
    </w:p>
    <w:p w14:paraId="5A19B1A4" w14:textId="77777777" w:rsidR="00F26D29" w:rsidRDefault="00F26D29" w:rsidP="00F26D29">
      <w:pPr>
        <w:jc w:val="center"/>
        <w:rPr>
          <w:rFonts w:eastAsia="Arial" w:cs="Arial"/>
          <w:b/>
        </w:rPr>
      </w:pPr>
      <w:r>
        <w:rPr>
          <w:rFonts w:eastAsia="Arial" w:cs="Arial"/>
          <w:b/>
        </w:rPr>
        <w:t>André Francisco Fernandes Ponciano</w:t>
      </w:r>
    </w:p>
    <w:p w14:paraId="1C056BD1" w14:textId="77777777" w:rsidR="00332156" w:rsidRDefault="00332156" w:rsidP="00332156">
      <w:pPr>
        <w:pStyle w:val="CORPO"/>
      </w:pPr>
    </w:p>
    <w:p w14:paraId="1D3456A3" w14:textId="77777777" w:rsidR="00332156" w:rsidRDefault="00332156" w:rsidP="00332156">
      <w:pPr>
        <w:jc w:val="center"/>
        <w:rPr>
          <w:b/>
        </w:rPr>
      </w:pPr>
    </w:p>
    <w:p w14:paraId="7BEC79D0" w14:textId="77777777" w:rsidR="00332156" w:rsidRDefault="00332156" w:rsidP="00332156">
      <w:pPr>
        <w:jc w:val="center"/>
        <w:rPr>
          <w:b/>
        </w:rPr>
      </w:pPr>
    </w:p>
    <w:p w14:paraId="3A0A0F28" w14:textId="77777777" w:rsidR="00332156" w:rsidRDefault="00332156" w:rsidP="00332156">
      <w:pPr>
        <w:jc w:val="center"/>
        <w:rPr>
          <w:b/>
        </w:rPr>
      </w:pPr>
    </w:p>
    <w:p w14:paraId="2EF44F45" w14:textId="77777777" w:rsidR="00332156" w:rsidRDefault="00332156" w:rsidP="00332156">
      <w:pPr>
        <w:jc w:val="center"/>
        <w:rPr>
          <w:b/>
        </w:rPr>
      </w:pPr>
    </w:p>
    <w:p w14:paraId="6D91C675" w14:textId="77777777" w:rsidR="00332156" w:rsidRDefault="00332156" w:rsidP="00332156">
      <w:pPr>
        <w:jc w:val="center"/>
        <w:rPr>
          <w:b/>
        </w:rPr>
      </w:pPr>
    </w:p>
    <w:p w14:paraId="0C775FC8" w14:textId="77777777" w:rsidR="00332156" w:rsidRDefault="00332156" w:rsidP="00332156">
      <w:pPr>
        <w:jc w:val="center"/>
        <w:rPr>
          <w:b/>
        </w:rPr>
      </w:pPr>
    </w:p>
    <w:p w14:paraId="5AA23713" w14:textId="77777777" w:rsidR="00332156" w:rsidRDefault="00332156" w:rsidP="00332156">
      <w:pPr>
        <w:jc w:val="center"/>
        <w:rPr>
          <w:b/>
        </w:rPr>
      </w:pPr>
    </w:p>
    <w:p w14:paraId="1C27AF51" w14:textId="77777777" w:rsidR="00332156" w:rsidRDefault="00332156" w:rsidP="00332156">
      <w:pPr>
        <w:jc w:val="center"/>
        <w:rPr>
          <w:b/>
        </w:rPr>
      </w:pPr>
      <w:r>
        <w:rPr>
          <w:b/>
        </w:rPr>
        <w:t xml:space="preserve"> </w:t>
      </w:r>
    </w:p>
    <w:p w14:paraId="168CA5F2" w14:textId="77777777" w:rsidR="00F26D29" w:rsidRDefault="00F26D29" w:rsidP="00F26D29">
      <w:pPr>
        <w:jc w:val="center"/>
        <w:rPr>
          <w:rFonts w:eastAsia="Arial" w:cs="Arial"/>
          <w:b/>
          <w:caps/>
        </w:rPr>
      </w:pPr>
      <w:r>
        <w:rPr>
          <w:rFonts w:eastAsia="Arial" w:cs="Arial"/>
          <w:b/>
          <w:caps/>
        </w:rPr>
        <w:t>controle DE VENDAS</w:t>
      </w:r>
    </w:p>
    <w:p w14:paraId="1EC9ECC3" w14:textId="77777777" w:rsidR="00332156" w:rsidRDefault="00332156" w:rsidP="00332156">
      <w:pPr>
        <w:jc w:val="center"/>
        <w:rPr>
          <w:b/>
        </w:rPr>
      </w:pPr>
    </w:p>
    <w:p w14:paraId="438CA492" w14:textId="77777777" w:rsidR="00332156" w:rsidRDefault="00332156" w:rsidP="00332156">
      <w:pPr>
        <w:jc w:val="center"/>
        <w:rPr>
          <w:b/>
        </w:rPr>
      </w:pPr>
    </w:p>
    <w:p w14:paraId="05924391" w14:textId="77777777" w:rsidR="00332156" w:rsidRDefault="00332156" w:rsidP="00332156">
      <w:pPr>
        <w:jc w:val="center"/>
        <w:rPr>
          <w:b/>
        </w:rPr>
      </w:pPr>
    </w:p>
    <w:p w14:paraId="5736D2F0" w14:textId="77777777" w:rsidR="00332156" w:rsidRDefault="00332156" w:rsidP="00332156">
      <w:pPr>
        <w:jc w:val="center"/>
        <w:rPr>
          <w:b/>
        </w:rPr>
      </w:pPr>
    </w:p>
    <w:p w14:paraId="6D47230B" w14:textId="77777777" w:rsidR="00332156" w:rsidRDefault="00332156" w:rsidP="00332156">
      <w:pPr>
        <w:jc w:val="center"/>
        <w:rPr>
          <w:b/>
        </w:rPr>
      </w:pPr>
    </w:p>
    <w:p w14:paraId="5D183F60" w14:textId="77777777" w:rsidR="00332156" w:rsidRDefault="00332156" w:rsidP="00332156">
      <w:pPr>
        <w:jc w:val="center"/>
        <w:rPr>
          <w:b/>
        </w:rPr>
      </w:pPr>
    </w:p>
    <w:p w14:paraId="064432C0" w14:textId="77777777" w:rsidR="00332156" w:rsidRDefault="00332156" w:rsidP="00332156">
      <w:pPr>
        <w:jc w:val="center"/>
        <w:rPr>
          <w:b/>
        </w:rPr>
      </w:pPr>
    </w:p>
    <w:p w14:paraId="015BA04F" w14:textId="77777777" w:rsidR="00332156" w:rsidRDefault="00332156" w:rsidP="00332156">
      <w:pPr>
        <w:jc w:val="center"/>
        <w:rPr>
          <w:b/>
        </w:rPr>
      </w:pPr>
    </w:p>
    <w:p w14:paraId="33219EC9" w14:textId="77777777" w:rsidR="00332156" w:rsidRDefault="00332156" w:rsidP="00332156">
      <w:pPr>
        <w:jc w:val="center"/>
        <w:rPr>
          <w:b/>
        </w:rPr>
      </w:pPr>
    </w:p>
    <w:p w14:paraId="2BD565AE" w14:textId="77777777" w:rsidR="00332156" w:rsidRDefault="00332156" w:rsidP="00332156">
      <w:pPr>
        <w:jc w:val="center"/>
        <w:rPr>
          <w:b/>
        </w:rPr>
      </w:pPr>
    </w:p>
    <w:p w14:paraId="34AA8F54" w14:textId="77777777" w:rsidR="00332156" w:rsidRDefault="00332156" w:rsidP="00332156">
      <w:pPr>
        <w:jc w:val="center"/>
        <w:rPr>
          <w:b/>
        </w:rPr>
      </w:pPr>
    </w:p>
    <w:p w14:paraId="0E4953CF" w14:textId="77777777" w:rsidR="00332156" w:rsidRDefault="00332156" w:rsidP="00332156">
      <w:pPr>
        <w:jc w:val="center"/>
        <w:rPr>
          <w:b/>
        </w:rPr>
      </w:pPr>
    </w:p>
    <w:p w14:paraId="2E20F691" w14:textId="77777777" w:rsidR="00332156" w:rsidRDefault="00332156" w:rsidP="00332156">
      <w:pPr>
        <w:jc w:val="center"/>
        <w:rPr>
          <w:b/>
        </w:rPr>
      </w:pPr>
    </w:p>
    <w:p w14:paraId="419FEA03" w14:textId="77777777" w:rsidR="00332156" w:rsidRDefault="00332156" w:rsidP="00332156">
      <w:pPr>
        <w:jc w:val="center"/>
        <w:rPr>
          <w:b/>
        </w:rPr>
      </w:pPr>
    </w:p>
    <w:p w14:paraId="2EE1424E" w14:textId="77777777" w:rsidR="00332156" w:rsidRDefault="00332156" w:rsidP="00332156">
      <w:pPr>
        <w:jc w:val="center"/>
        <w:rPr>
          <w:b/>
        </w:rPr>
      </w:pPr>
    </w:p>
    <w:p w14:paraId="12B977F7" w14:textId="77777777" w:rsidR="00332156" w:rsidRDefault="00332156" w:rsidP="00332156">
      <w:pPr>
        <w:jc w:val="center"/>
        <w:rPr>
          <w:b/>
        </w:rPr>
      </w:pPr>
    </w:p>
    <w:p w14:paraId="703BF919" w14:textId="77777777" w:rsidR="00332156" w:rsidRDefault="00332156" w:rsidP="00332156">
      <w:pPr>
        <w:jc w:val="center"/>
        <w:rPr>
          <w:b/>
        </w:rPr>
      </w:pPr>
    </w:p>
    <w:p w14:paraId="47D02107" w14:textId="77777777" w:rsidR="00332156" w:rsidRDefault="00332156" w:rsidP="00332156">
      <w:pPr>
        <w:jc w:val="center"/>
        <w:rPr>
          <w:b/>
        </w:rPr>
      </w:pPr>
    </w:p>
    <w:p w14:paraId="168FE795" w14:textId="77777777" w:rsidR="00332156" w:rsidRDefault="00332156" w:rsidP="00332156">
      <w:pPr>
        <w:jc w:val="center"/>
        <w:rPr>
          <w:b/>
        </w:rPr>
      </w:pPr>
    </w:p>
    <w:p w14:paraId="29B3F108" w14:textId="77777777" w:rsidR="00332156" w:rsidRDefault="00332156" w:rsidP="00332156">
      <w:pPr>
        <w:jc w:val="center"/>
        <w:rPr>
          <w:b/>
          <w:bCs/>
        </w:rPr>
      </w:pPr>
      <w:r w:rsidRPr="5FABB8AE">
        <w:rPr>
          <w:b/>
          <w:bCs/>
        </w:rPr>
        <w:t>Sorocaba/SP</w:t>
      </w:r>
    </w:p>
    <w:p w14:paraId="773298B1" w14:textId="76E7BAA6" w:rsidR="00332156" w:rsidRDefault="00533333" w:rsidP="00332156">
      <w:pPr>
        <w:jc w:val="center"/>
        <w:sectPr w:rsidR="00332156" w:rsidSect="00DC2EFE">
          <w:pgSz w:w="11906" w:h="16838" w:code="9"/>
          <w:pgMar w:top="1701" w:right="1134" w:bottom="1134" w:left="1701" w:header="709" w:footer="709" w:gutter="0"/>
          <w:cols w:space="708"/>
          <w:docGrid w:linePitch="360"/>
        </w:sectPr>
      </w:pPr>
      <w:r>
        <w:rPr>
          <w:b/>
          <w:bCs/>
        </w:rPr>
        <w:t>2021</w:t>
      </w:r>
    </w:p>
    <w:p w14:paraId="51CFDC88" w14:textId="77777777" w:rsidR="00F26D29" w:rsidRDefault="00F26D29" w:rsidP="00F26D29">
      <w:pPr>
        <w:jc w:val="center"/>
        <w:rPr>
          <w:rFonts w:eastAsia="Arial" w:cs="Arial"/>
          <w:b/>
          <w:caps/>
        </w:rPr>
      </w:pPr>
      <w:r>
        <w:rPr>
          <w:rFonts w:eastAsia="Arial" w:cs="Arial"/>
          <w:b/>
          <w:caps/>
        </w:rPr>
        <w:lastRenderedPageBreak/>
        <w:t>CONTROLE DE VENDAS</w:t>
      </w:r>
    </w:p>
    <w:p w14:paraId="30881191" w14:textId="77777777" w:rsidR="00332156" w:rsidRDefault="00332156" w:rsidP="00332156">
      <w:pPr>
        <w:jc w:val="center"/>
        <w:rPr>
          <w:b/>
        </w:rPr>
      </w:pPr>
    </w:p>
    <w:p w14:paraId="6F16C555" w14:textId="77777777" w:rsidR="00332156" w:rsidRDefault="00332156" w:rsidP="00332156">
      <w:pPr>
        <w:jc w:val="center"/>
        <w:rPr>
          <w:b/>
        </w:rPr>
      </w:pPr>
    </w:p>
    <w:p w14:paraId="579D5007" w14:textId="77777777" w:rsidR="00332156" w:rsidRDefault="00332156" w:rsidP="00332156">
      <w:pPr>
        <w:jc w:val="center"/>
        <w:rPr>
          <w:b/>
        </w:rPr>
      </w:pPr>
    </w:p>
    <w:p w14:paraId="49140A03" w14:textId="77777777" w:rsidR="00332156" w:rsidRDefault="00332156" w:rsidP="00332156">
      <w:pPr>
        <w:jc w:val="center"/>
        <w:rPr>
          <w:b/>
        </w:rPr>
      </w:pPr>
    </w:p>
    <w:p w14:paraId="20D0FD64" w14:textId="77777777" w:rsidR="00332156" w:rsidRDefault="00332156" w:rsidP="00332156">
      <w:pPr>
        <w:jc w:val="center"/>
        <w:rPr>
          <w:b/>
        </w:rPr>
      </w:pPr>
    </w:p>
    <w:p w14:paraId="0C95B92D" w14:textId="77777777" w:rsidR="00332156" w:rsidRDefault="00332156" w:rsidP="00332156">
      <w:pPr>
        <w:jc w:val="center"/>
        <w:rPr>
          <w:b/>
        </w:rPr>
      </w:pPr>
    </w:p>
    <w:p w14:paraId="66EDB0A3" w14:textId="77777777" w:rsidR="00332156" w:rsidRDefault="00332156" w:rsidP="00332156">
      <w:pPr>
        <w:jc w:val="center"/>
        <w:rPr>
          <w:b/>
        </w:rPr>
      </w:pPr>
    </w:p>
    <w:p w14:paraId="171C6049" w14:textId="77777777" w:rsidR="00332156" w:rsidRDefault="00332156" w:rsidP="00332156">
      <w:pPr>
        <w:jc w:val="center"/>
        <w:rPr>
          <w:b/>
        </w:rPr>
      </w:pPr>
    </w:p>
    <w:p w14:paraId="36A69B4D" w14:textId="77777777" w:rsidR="00332156" w:rsidRDefault="00332156" w:rsidP="00332156">
      <w:pPr>
        <w:jc w:val="center"/>
        <w:rPr>
          <w:b/>
        </w:rPr>
      </w:pPr>
    </w:p>
    <w:p w14:paraId="30A09717" w14:textId="77777777" w:rsidR="00332156" w:rsidRDefault="00332156" w:rsidP="00332156">
      <w:pPr>
        <w:jc w:val="center"/>
        <w:rPr>
          <w:b/>
        </w:rPr>
      </w:pPr>
    </w:p>
    <w:p w14:paraId="1BD11716" w14:textId="77777777" w:rsidR="00332156" w:rsidRDefault="00332156" w:rsidP="00332156">
      <w:pPr>
        <w:jc w:val="center"/>
        <w:rPr>
          <w:b/>
        </w:rPr>
      </w:pPr>
    </w:p>
    <w:p w14:paraId="3F6F76A4" w14:textId="77777777" w:rsidR="00332156" w:rsidRDefault="00332156" w:rsidP="00332156">
      <w:pPr>
        <w:jc w:val="center"/>
        <w:rPr>
          <w:b/>
        </w:rPr>
      </w:pPr>
    </w:p>
    <w:p w14:paraId="4DA21C9A"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5F3031C3" w14:textId="77777777" w:rsidR="00F26D29" w:rsidRDefault="00F26D29" w:rsidP="00F26D29">
      <w:pPr>
        <w:ind w:left="4536"/>
        <w:jc w:val="both"/>
        <w:rPr>
          <w:rFonts w:eastAsia="Arial" w:cs="Arial"/>
          <w:color w:val="000000"/>
          <w:shd w:val="clear" w:color="auto" w:fill="FFFFFF"/>
        </w:rPr>
      </w:pPr>
    </w:p>
    <w:p w14:paraId="56F1DC4E" w14:textId="77777777" w:rsidR="00F26D29" w:rsidRDefault="00F26D29" w:rsidP="00F26D29">
      <w:pPr>
        <w:ind w:left="4536"/>
        <w:jc w:val="both"/>
        <w:rPr>
          <w:rFonts w:eastAsia="Arial" w:cs="Arial"/>
          <w:color w:val="000000"/>
          <w:shd w:val="clear" w:color="auto" w:fill="FFFFFF"/>
        </w:rPr>
      </w:pPr>
    </w:p>
    <w:p w14:paraId="179D8DB5" w14:textId="77777777" w:rsidR="00F26D29" w:rsidRDefault="00F26D29" w:rsidP="00F26D29">
      <w:pPr>
        <w:ind w:left="4536"/>
        <w:jc w:val="both"/>
        <w:rPr>
          <w:rFonts w:eastAsia="Arial" w:cs="Arial"/>
        </w:rPr>
      </w:pPr>
      <w:r>
        <w:rPr>
          <w:rFonts w:eastAsia="Arial" w:cs="Arial"/>
          <w:color w:val="000000"/>
          <w:shd w:val="clear" w:color="auto" w:fill="FFFFFF"/>
        </w:rPr>
        <w:t>Orientador: Prof. Edson Martins Feitosa.</w:t>
      </w:r>
    </w:p>
    <w:p w14:paraId="1252056A" w14:textId="77777777" w:rsidR="00F26D29" w:rsidRDefault="00F26D29" w:rsidP="00F26D29">
      <w:pPr>
        <w:jc w:val="center"/>
        <w:rPr>
          <w:rFonts w:eastAsia="Arial" w:cs="Arial"/>
          <w:b/>
        </w:rPr>
      </w:pPr>
    </w:p>
    <w:p w14:paraId="29A51AEC" w14:textId="77777777" w:rsidR="00332156" w:rsidRDefault="00332156" w:rsidP="00332156">
      <w:pPr>
        <w:jc w:val="center"/>
        <w:rPr>
          <w:b/>
        </w:rPr>
      </w:pPr>
    </w:p>
    <w:p w14:paraId="3E06980A" w14:textId="77777777" w:rsidR="00332156" w:rsidRDefault="00332156" w:rsidP="00332156">
      <w:pPr>
        <w:jc w:val="center"/>
        <w:rPr>
          <w:b/>
        </w:rPr>
      </w:pPr>
    </w:p>
    <w:p w14:paraId="1E039C57" w14:textId="77777777" w:rsidR="00332156" w:rsidRDefault="00332156" w:rsidP="00332156">
      <w:pPr>
        <w:jc w:val="center"/>
        <w:rPr>
          <w:b/>
        </w:rPr>
      </w:pPr>
    </w:p>
    <w:p w14:paraId="0B916DE1" w14:textId="77777777" w:rsidR="00332156" w:rsidRDefault="00332156" w:rsidP="00332156">
      <w:pPr>
        <w:jc w:val="center"/>
        <w:rPr>
          <w:b/>
        </w:rPr>
      </w:pPr>
    </w:p>
    <w:p w14:paraId="65311406" w14:textId="77777777" w:rsidR="00332156" w:rsidRDefault="00332156" w:rsidP="00332156">
      <w:pPr>
        <w:jc w:val="center"/>
        <w:rPr>
          <w:b/>
        </w:rPr>
      </w:pPr>
    </w:p>
    <w:p w14:paraId="26DA085E" w14:textId="77777777" w:rsidR="00332156" w:rsidRDefault="00332156" w:rsidP="00332156">
      <w:pPr>
        <w:jc w:val="center"/>
        <w:rPr>
          <w:b/>
        </w:rPr>
      </w:pPr>
    </w:p>
    <w:p w14:paraId="157FBDFE" w14:textId="77777777" w:rsidR="00332156" w:rsidRDefault="00332156" w:rsidP="00332156">
      <w:pPr>
        <w:jc w:val="center"/>
        <w:rPr>
          <w:b/>
        </w:rPr>
      </w:pPr>
    </w:p>
    <w:p w14:paraId="60A86375" w14:textId="77777777" w:rsidR="00332156" w:rsidRDefault="00332156" w:rsidP="00332156">
      <w:pPr>
        <w:jc w:val="center"/>
        <w:rPr>
          <w:b/>
        </w:rPr>
      </w:pPr>
    </w:p>
    <w:p w14:paraId="36FC6376" w14:textId="77777777" w:rsidR="00332156" w:rsidRDefault="00332156" w:rsidP="00332156">
      <w:pPr>
        <w:jc w:val="center"/>
        <w:rPr>
          <w:b/>
        </w:rPr>
      </w:pPr>
    </w:p>
    <w:p w14:paraId="0B80652F" w14:textId="77777777" w:rsidR="00332156" w:rsidRDefault="00332156" w:rsidP="00332156">
      <w:pPr>
        <w:jc w:val="center"/>
        <w:rPr>
          <w:b/>
        </w:rPr>
      </w:pPr>
    </w:p>
    <w:p w14:paraId="57B68235" w14:textId="77777777" w:rsidR="00332156" w:rsidRDefault="00332156" w:rsidP="00332156">
      <w:pPr>
        <w:jc w:val="center"/>
        <w:rPr>
          <w:b/>
        </w:rPr>
      </w:pPr>
    </w:p>
    <w:p w14:paraId="0FAE05B2" w14:textId="77777777" w:rsidR="00332156" w:rsidRDefault="00332156" w:rsidP="00332156">
      <w:pPr>
        <w:jc w:val="center"/>
        <w:rPr>
          <w:b/>
        </w:rPr>
      </w:pPr>
    </w:p>
    <w:p w14:paraId="221D3A5C" w14:textId="77777777" w:rsidR="00332156" w:rsidRDefault="00332156" w:rsidP="00332156">
      <w:pPr>
        <w:jc w:val="center"/>
        <w:rPr>
          <w:b/>
        </w:rPr>
      </w:pPr>
    </w:p>
    <w:p w14:paraId="565493D8" w14:textId="77777777" w:rsidR="00332156" w:rsidRDefault="00332156" w:rsidP="00332156">
      <w:pPr>
        <w:jc w:val="center"/>
        <w:rPr>
          <w:b/>
        </w:rPr>
      </w:pPr>
    </w:p>
    <w:p w14:paraId="05B896B2" w14:textId="77777777" w:rsidR="00332156" w:rsidRDefault="00332156" w:rsidP="00332156">
      <w:pPr>
        <w:jc w:val="center"/>
        <w:rPr>
          <w:b/>
        </w:rPr>
      </w:pPr>
    </w:p>
    <w:p w14:paraId="1579DA3F" w14:textId="77777777" w:rsidR="00332156" w:rsidRDefault="00332156" w:rsidP="00332156">
      <w:pPr>
        <w:jc w:val="center"/>
        <w:rPr>
          <w:b/>
        </w:rPr>
      </w:pPr>
    </w:p>
    <w:p w14:paraId="7EB66379" w14:textId="77777777" w:rsidR="00332156" w:rsidRDefault="00332156" w:rsidP="00332156">
      <w:pPr>
        <w:jc w:val="center"/>
        <w:rPr>
          <w:b/>
        </w:rPr>
      </w:pPr>
    </w:p>
    <w:p w14:paraId="361308D3" w14:textId="77777777" w:rsidR="00332156" w:rsidRDefault="00332156" w:rsidP="00332156">
      <w:pPr>
        <w:jc w:val="center"/>
        <w:rPr>
          <w:b/>
        </w:rPr>
      </w:pPr>
    </w:p>
    <w:p w14:paraId="134667D6" w14:textId="77777777" w:rsidR="00332156" w:rsidRDefault="00332156" w:rsidP="00332156">
      <w:pPr>
        <w:jc w:val="center"/>
        <w:rPr>
          <w:b/>
          <w:bCs/>
        </w:rPr>
      </w:pPr>
    </w:p>
    <w:p w14:paraId="0F0A46C6" w14:textId="77777777" w:rsidR="00332156" w:rsidRDefault="00332156" w:rsidP="00332156">
      <w:pPr>
        <w:jc w:val="center"/>
        <w:rPr>
          <w:b/>
          <w:bCs/>
        </w:rPr>
      </w:pPr>
    </w:p>
    <w:p w14:paraId="1849DF17" w14:textId="77777777" w:rsidR="00332156" w:rsidRDefault="00332156" w:rsidP="00332156">
      <w:pPr>
        <w:jc w:val="center"/>
        <w:rPr>
          <w:b/>
          <w:bCs/>
        </w:rPr>
      </w:pPr>
      <w:r w:rsidRPr="31262F88">
        <w:rPr>
          <w:b/>
          <w:bCs/>
        </w:rPr>
        <w:t>Sorocaba/SP</w:t>
      </w:r>
    </w:p>
    <w:p w14:paraId="650041EE" w14:textId="4EA61109" w:rsidR="00332156" w:rsidRDefault="00533333" w:rsidP="00332156">
      <w:pPr>
        <w:jc w:val="center"/>
      </w:pPr>
      <w:r>
        <w:rPr>
          <w:b/>
          <w:bCs/>
        </w:rPr>
        <w:t>2021</w:t>
      </w:r>
    </w:p>
    <w:p w14:paraId="55EE39BA" w14:textId="77777777" w:rsidR="00332156" w:rsidRDefault="00332156" w:rsidP="00332156">
      <w:r>
        <w:br w:type="page"/>
      </w:r>
    </w:p>
    <w:p w14:paraId="1015BBDB" w14:textId="77777777" w:rsidR="00332156" w:rsidRDefault="00332156" w:rsidP="00332156">
      <w:pPr>
        <w:jc w:val="center"/>
        <w:rPr>
          <w:b/>
        </w:rPr>
      </w:pPr>
    </w:p>
    <w:p w14:paraId="2CD488CA" w14:textId="77777777" w:rsidR="00332156" w:rsidRDefault="00332156" w:rsidP="00332156">
      <w:pPr>
        <w:jc w:val="center"/>
        <w:rPr>
          <w:b/>
        </w:rPr>
      </w:pPr>
    </w:p>
    <w:p w14:paraId="70908B1E" w14:textId="77777777" w:rsidR="00332156" w:rsidRDefault="00332156" w:rsidP="00332156">
      <w:pPr>
        <w:jc w:val="center"/>
        <w:rPr>
          <w:b/>
        </w:rPr>
      </w:pPr>
    </w:p>
    <w:p w14:paraId="7435E0A7" w14:textId="77777777" w:rsidR="00332156" w:rsidRDefault="00332156" w:rsidP="00332156">
      <w:pPr>
        <w:jc w:val="center"/>
        <w:rPr>
          <w:b/>
        </w:rPr>
      </w:pPr>
    </w:p>
    <w:p w14:paraId="51F85017" w14:textId="77777777" w:rsidR="00332156" w:rsidRDefault="00332156" w:rsidP="00332156">
      <w:pPr>
        <w:jc w:val="center"/>
        <w:rPr>
          <w:b/>
        </w:rPr>
      </w:pPr>
    </w:p>
    <w:p w14:paraId="6750F9F8" w14:textId="77777777" w:rsidR="00F26D29" w:rsidRDefault="00F26D29" w:rsidP="00F26D29">
      <w:pPr>
        <w:jc w:val="center"/>
        <w:rPr>
          <w:rFonts w:eastAsia="Arial" w:cs="Arial"/>
          <w:b/>
        </w:rPr>
      </w:pPr>
    </w:p>
    <w:p w14:paraId="28929230" w14:textId="77777777" w:rsidR="00F26D29" w:rsidRDefault="00F26D29" w:rsidP="00F26D29">
      <w:pPr>
        <w:jc w:val="center"/>
        <w:rPr>
          <w:rFonts w:eastAsia="Arial" w:cs="Arial"/>
          <w:b/>
        </w:rPr>
      </w:pPr>
      <w:r>
        <w:rPr>
          <w:rFonts w:eastAsia="Arial" w:cs="Arial"/>
          <w:b/>
          <w:caps/>
        </w:rPr>
        <w:t>controle de vendas</w:t>
      </w:r>
    </w:p>
    <w:p w14:paraId="19FEFCC7" w14:textId="77777777" w:rsidR="00F26D29" w:rsidRDefault="00F26D29" w:rsidP="00F26D29">
      <w:pPr>
        <w:jc w:val="center"/>
        <w:rPr>
          <w:rFonts w:eastAsia="Arial" w:cs="Arial"/>
          <w:b/>
        </w:rPr>
      </w:pPr>
    </w:p>
    <w:p w14:paraId="663420C1" w14:textId="77777777" w:rsidR="00F26D29" w:rsidRDefault="00F26D29" w:rsidP="00F26D29">
      <w:pPr>
        <w:jc w:val="center"/>
        <w:rPr>
          <w:rFonts w:eastAsia="Arial" w:cs="Arial"/>
          <w:b/>
        </w:rPr>
      </w:pPr>
    </w:p>
    <w:p w14:paraId="78D96A5F" w14:textId="77777777" w:rsidR="00F26D29" w:rsidRDefault="00F26D29" w:rsidP="00F26D29">
      <w:pPr>
        <w:jc w:val="center"/>
        <w:rPr>
          <w:rFonts w:eastAsia="Arial" w:cs="Arial"/>
          <w:b/>
        </w:rPr>
      </w:pPr>
    </w:p>
    <w:p w14:paraId="47D2ABAF"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78112513" w14:textId="77777777" w:rsidR="00F26D29" w:rsidRDefault="00F26D29" w:rsidP="00F26D29">
      <w:pPr>
        <w:ind w:left="4536"/>
        <w:jc w:val="both"/>
        <w:rPr>
          <w:rFonts w:eastAsia="Arial" w:cs="Arial"/>
          <w:color w:val="000000"/>
          <w:shd w:val="clear" w:color="auto" w:fill="FFFFFF"/>
        </w:rPr>
      </w:pPr>
    </w:p>
    <w:p w14:paraId="44C83533" w14:textId="77777777" w:rsidR="00F26D29" w:rsidRDefault="00F26D29" w:rsidP="00F26D29">
      <w:pPr>
        <w:ind w:left="4536"/>
        <w:jc w:val="both"/>
        <w:rPr>
          <w:rFonts w:eastAsia="Arial" w:cs="Arial"/>
        </w:rPr>
      </w:pPr>
      <w:r>
        <w:rPr>
          <w:rFonts w:eastAsia="Arial" w:cs="Arial"/>
          <w:color w:val="000000"/>
          <w:shd w:val="clear" w:color="auto" w:fill="FFFFFF"/>
        </w:rPr>
        <w:t>Aprovado em:&lt;&lt;Data de aprovação&gt;&gt; </w:t>
      </w:r>
    </w:p>
    <w:p w14:paraId="4FADC390" w14:textId="77777777" w:rsidR="00F26D29" w:rsidRDefault="00F26D29" w:rsidP="00F26D29">
      <w:pPr>
        <w:jc w:val="center"/>
        <w:rPr>
          <w:rFonts w:eastAsia="Arial" w:cs="Arial"/>
          <w:b/>
        </w:rPr>
      </w:pPr>
    </w:p>
    <w:p w14:paraId="58344394" w14:textId="77777777" w:rsidR="00F26D29" w:rsidRDefault="00F26D29" w:rsidP="00F26D29">
      <w:pPr>
        <w:jc w:val="center"/>
        <w:rPr>
          <w:rFonts w:eastAsia="Arial" w:cs="Arial"/>
          <w:b/>
        </w:rPr>
      </w:pPr>
    </w:p>
    <w:p w14:paraId="68115D8E" w14:textId="77777777" w:rsidR="00F26D29" w:rsidRDefault="00F26D29" w:rsidP="00F26D29">
      <w:pPr>
        <w:jc w:val="center"/>
        <w:rPr>
          <w:rFonts w:eastAsia="Arial" w:cs="Arial"/>
        </w:rPr>
      </w:pPr>
      <w:r>
        <w:rPr>
          <w:rFonts w:eastAsia="Arial" w:cs="Arial"/>
        </w:rPr>
        <w:t xml:space="preserve">BANCA EXAMINADORA: </w:t>
      </w:r>
    </w:p>
    <w:p w14:paraId="7D3EF3CA" w14:textId="77777777" w:rsidR="00F26D29" w:rsidRDefault="00F26D29" w:rsidP="00F26D29">
      <w:pPr>
        <w:jc w:val="center"/>
        <w:rPr>
          <w:rFonts w:eastAsia="Arial" w:cs="Arial"/>
        </w:rPr>
      </w:pPr>
    </w:p>
    <w:p w14:paraId="731B791A" w14:textId="77777777" w:rsidR="00F26D29" w:rsidRDefault="00F26D29" w:rsidP="00F26D29">
      <w:pPr>
        <w:jc w:val="center"/>
        <w:rPr>
          <w:rFonts w:eastAsia="Arial" w:cs="Arial"/>
        </w:rPr>
      </w:pPr>
    </w:p>
    <w:p w14:paraId="0001C9DE" w14:textId="77777777" w:rsidR="00F26D29" w:rsidRPr="00012EE2" w:rsidRDefault="00F26D29" w:rsidP="00F26D29">
      <w:pPr>
        <w:jc w:val="center"/>
        <w:rPr>
          <w:rFonts w:cs="Arial"/>
        </w:rPr>
      </w:pPr>
      <w:proofErr w:type="gramStart"/>
      <w:r>
        <w:rPr>
          <w:rFonts w:cs="Arial"/>
        </w:rPr>
        <w:t>Prof.</w:t>
      </w:r>
      <w:r w:rsidRPr="00012EE2">
        <w:rPr>
          <w:rFonts w:cs="Arial"/>
        </w:rPr>
        <w:t>(</w:t>
      </w:r>
      <w:proofErr w:type="gramEnd"/>
      <w:r w:rsidRPr="00012EE2">
        <w:rPr>
          <w:rFonts w:cs="Arial"/>
        </w:rPr>
        <w:t>a) Me. Edson Martin Feitosa</w:t>
      </w:r>
    </w:p>
    <w:p w14:paraId="5FAA0105" w14:textId="77777777" w:rsidR="00F26D29" w:rsidRPr="00012EE2" w:rsidRDefault="00F26D29" w:rsidP="00F26D29">
      <w:pPr>
        <w:jc w:val="center"/>
        <w:rPr>
          <w:rFonts w:cs="Arial"/>
        </w:rPr>
      </w:pPr>
      <w:r w:rsidRPr="00012EE2">
        <w:rPr>
          <w:rFonts w:cs="Arial"/>
        </w:rPr>
        <w:t>Faculdade Anhanguera</w:t>
      </w:r>
    </w:p>
    <w:p w14:paraId="3346A04B" w14:textId="77777777" w:rsidR="00332156" w:rsidRDefault="00332156" w:rsidP="00332156">
      <w:pPr>
        <w:jc w:val="center"/>
      </w:pPr>
    </w:p>
    <w:p w14:paraId="37801BF6" w14:textId="650B05A5" w:rsidR="00332156" w:rsidRDefault="00332156" w:rsidP="00332156">
      <w:pPr>
        <w:jc w:val="center"/>
      </w:pPr>
    </w:p>
    <w:p w14:paraId="72E47915" w14:textId="42061B48" w:rsidR="00F26D29" w:rsidRDefault="00F26D29" w:rsidP="00332156">
      <w:pPr>
        <w:jc w:val="center"/>
      </w:pPr>
    </w:p>
    <w:p w14:paraId="7F516E59" w14:textId="72033A53" w:rsidR="00F26D29" w:rsidRDefault="00F26D29" w:rsidP="00332156">
      <w:pPr>
        <w:jc w:val="center"/>
      </w:pPr>
    </w:p>
    <w:p w14:paraId="00E174DF" w14:textId="644D4615" w:rsidR="00F26D29" w:rsidRDefault="00F26D29" w:rsidP="00332156">
      <w:pPr>
        <w:jc w:val="center"/>
      </w:pPr>
    </w:p>
    <w:p w14:paraId="038680E1" w14:textId="5A0AF03C" w:rsidR="00F26D29" w:rsidRDefault="00F26D29" w:rsidP="00332156">
      <w:pPr>
        <w:jc w:val="center"/>
      </w:pPr>
    </w:p>
    <w:p w14:paraId="70AF05FC" w14:textId="05858CBC" w:rsidR="00F26D29" w:rsidRDefault="00F26D29" w:rsidP="00332156">
      <w:pPr>
        <w:jc w:val="center"/>
      </w:pPr>
    </w:p>
    <w:p w14:paraId="6F74C942" w14:textId="6E59D552" w:rsidR="00F26D29" w:rsidRDefault="00F26D29" w:rsidP="00332156">
      <w:pPr>
        <w:jc w:val="center"/>
      </w:pPr>
    </w:p>
    <w:p w14:paraId="07599DCF" w14:textId="1407BAC9" w:rsidR="00F26D29" w:rsidRDefault="00F26D29" w:rsidP="00332156">
      <w:pPr>
        <w:jc w:val="center"/>
      </w:pPr>
    </w:p>
    <w:p w14:paraId="0795676C" w14:textId="09AD48C5" w:rsidR="00F26D29" w:rsidRDefault="00F26D29" w:rsidP="00332156">
      <w:pPr>
        <w:jc w:val="center"/>
      </w:pPr>
    </w:p>
    <w:p w14:paraId="57CD5953" w14:textId="7BE8A1FC" w:rsidR="00F26D29" w:rsidRDefault="00F26D29" w:rsidP="00332156">
      <w:pPr>
        <w:jc w:val="center"/>
      </w:pPr>
    </w:p>
    <w:p w14:paraId="269B42C6" w14:textId="2D5D7415" w:rsidR="00F26D29" w:rsidRDefault="00F26D29" w:rsidP="00332156">
      <w:pPr>
        <w:jc w:val="center"/>
      </w:pPr>
    </w:p>
    <w:p w14:paraId="753B0E69" w14:textId="75A4C89A" w:rsidR="00F26D29" w:rsidRDefault="00F26D29" w:rsidP="00332156">
      <w:pPr>
        <w:jc w:val="center"/>
      </w:pPr>
    </w:p>
    <w:p w14:paraId="4DB0C2E4" w14:textId="52527892" w:rsidR="00F26D29" w:rsidRDefault="00F26D29" w:rsidP="00332156">
      <w:pPr>
        <w:jc w:val="center"/>
      </w:pPr>
    </w:p>
    <w:p w14:paraId="40E85739" w14:textId="027F1191" w:rsidR="00F26D29" w:rsidRDefault="00F26D29" w:rsidP="00332156">
      <w:pPr>
        <w:jc w:val="center"/>
      </w:pPr>
    </w:p>
    <w:p w14:paraId="5FD1A9FC" w14:textId="77777777" w:rsidR="00F26D29" w:rsidRDefault="00F26D29" w:rsidP="00332156">
      <w:pPr>
        <w:jc w:val="center"/>
      </w:pPr>
    </w:p>
    <w:p w14:paraId="48BD877B" w14:textId="77777777" w:rsidR="00332156" w:rsidRDefault="00332156" w:rsidP="00332156">
      <w:pPr>
        <w:jc w:val="center"/>
      </w:pPr>
    </w:p>
    <w:p w14:paraId="50BA5F57" w14:textId="77777777" w:rsidR="00F26D29" w:rsidRDefault="00F26D29" w:rsidP="00F26D29">
      <w:pPr>
        <w:jc w:val="center"/>
        <w:rPr>
          <w:rFonts w:eastAsia="Arial" w:cs="Arial"/>
          <w:b/>
        </w:rPr>
      </w:pPr>
      <w:r>
        <w:rPr>
          <w:rFonts w:eastAsia="Arial" w:cs="Arial"/>
          <w:b/>
        </w:rPr>
        <w:t>Sorocaba/SP</w:t>
      </w:r>
    </w:p>
    <w:p w14:paraId="18E8700A" w14:textId="66F7CF1D" w:rsidR="00F26D29" w:rsidRDefault="00533333" w:rsidP="00F26D29">
      <w:pPr>
        <w:jc w:val="center"/>
        <w:rPr>
          <w:rFonts w:eastAsia="Arial" w:cs="Arial"/>
          <w:b/>
        </w:rPr>
      </w:pPr>
      <w:r>
        <w:rPr>
          <w:rFonts w:eastAsia="Arial" w:cs="Arial"/>
          <w:b/>
        </w:rPr>
        <w:t>2021</w:t>
      </w:r>
    </w:p>
    <w:p w14:paraId="281EE489" w14:textId="77777777" w:rsidR="00F26D29" w:rsidRDefault="00F26D29" w:rsidP="00F26D29">
      <w:pPr>
        <w:ind w:left="4536"/>
        <w:rPr>
          <w:rFonts w:eastAsia="Arial" w:cs="Arial"/>
        </w:rPr>
      </w:pPr>
    </w:p>
    <w:p w14:paraId="2A034EBB" w14:textId="77777777" w:rsidR="00332156" w:rsidRDefault="00332156" w:rsidP="00332156">
      <w:pPr>
        <w:jc w:val="center"/>
      </w:pPr>
      <w:r>
        <w:br w:type="page"/>
      </w:r>
    </w:p>
    <w:p w14:paraId="5BF015A1" w14:textId="77777777" w:rsidR="00332156" w:rsidRDefault="00332156" w:rsidP="00332156">
      <w:pPr>
        <w:ind w:left="4536"/>
      </w:pPr>
    </w:p>
    <w:p w14:paraId="247A9616" w14:textId="77777777" w:rsidR="00332156" w:rsidRDefault="00332156" w:rsidP="00332156">
      <w:pPr>
        <w:ind w:left="4536"/>
      </w:pPr>
    </w:p>
    <w:p w14:paraId="0DDC803E" w14:textId="77777777" w:rsidR="00332156" w:rsidRDefault="00332156" w:rsidP="00332156">
      <w:pPr>
        <w:ind w:left="4536"/>
      </w:pPr>
    </w:p>
    <w:p w14:paraId="5F30917B" w14:textId="77777777" w:rsidR="00332156" w:rsidRDefault="00332156" w:rsidP="00332156">
      <w:pPr>
        <w:ind w:left="4536"/>
      </w:pPr>
    </w:p>
    <w:p w14:paraId="6549F60C" w14:textId="77777777" w:rsidR="00332156" w:rsidRDefault="00332156" w:rsidP="00332156">
      <w:pPr>
        <w:ind w:left="4536"/>
      </w:pPr>
    </w:p>
    <w:p w14:paraId="61710672" w14:textId="77777777" w:rsidR="00332156" w:rsidRDefault="00332156" w:rsidP="00332156">
      <w:pPr>
        <w:ind w:left="4536"/>
      </w:pPr>
    </w:p>
    <w:p w14:paraId="48112652" w14:textId="77777777" w:rsidR="00332156" w:rsidRDefault="00332156" w:rsidP="00332156">
      <w:pPr>
        <w:ind w:left="4536"/>
      </w:pPr>
    </w:p>
    <w:p w14:paraId="54F7E8A3" w14:textId="77777777" w:rsidR="00332156" w:rsidRDefault="00332156" w:rsidP="00332156">
      <w:pPr>
        <w:ind w:left="4536"/>
      </w:pPr>
    </w:p>
    <w:p w14:paraId="45A48EAE" w14:textId="77777777" w:rsidR="00332156" w:rsidRDefault="00332156" w:rsidP="00332156">
      <w:pPr>
        <w:ind w:left="4536"/>
      </w:pPr>
    </w:p>
    <w:p w14:paraId="55027E67" w14:textId="77777777" w:rsidR="00332156" w:rsidRDefault="00332156" w:rsidP="00332156">
      <w:pPr>
        <w:ind w:left="4536"/>
      </w:pPr>
    </w:p>
    <w:p w14:paraId="5BB82369" w14:textId="77777777" w:rsidR="00332156" w:rsidRDefault="00332156" w:rsidP="00332156">
      <w:pPr>
        <w:ind w:left="4536"/>
      </w:pPr>
    </w:p>
    <w:p w14:paraId="423365DC" w14:textId="77777777" w:rsidR="00332156" w:rsidRDefault="00332156" w:rsidP="00332156">
      <w:pPr>
        <w:ind w:left="4536"/>
      </w:pPr>
    </w:p>
    <w:p w14:paraId="48D78648" w14:textId="77777777" w:rsidR="00332156" w:rsidRDefault="00332156" w:rsidP="00332156">
      <w:pPr>
        <w:ind w:left="4536"/>
      </w:pPr>
    </w:p>
    <w:p w14:paraId="0F475E70" w14:textId="77777777" w:rsidR="00332156" w:rsidRDefault="00332156" w:rsidP="00332156">
      <w:pPr>
        <w:ind w:left="4536"/>
      </w:pPr>
    </w:p>
    <w:p w14:paraId="3FFE9FD7" w14:textId="77777777" w:rsidR="00332156" w:rsidRDefault="00332156" w:rsidP="00332156">
      <w:pPr>
        <w:ind w:left="4536"/>
      </w:pPr>
    </w:p>
    <w:p w14:paraId="2646DAF1" w14:textId="77777777" w:rsidR="00332156" w:rsidRDefault="00332156" w:rsidP="00332156">
      <w:pPr>
        <w:ind w:left="4536"/>
      </w:pPr>
    </w:p>
    <w:p w14:paraId="074A0F3E" w14:textId="77777777" w:rsidR="00332156" w:rsidRDefault="00332156" w:rsidP="00332156">
      <w:pPr>
        <w:ind w:left="4536"/>
      </w:pPr>
    </w:p>
    <w:p w14:paraId="3F378023" w14:textId="77777777" w:rsidR="00332156" w:rsidRDefault="00332156" w:rsidP="00332156">
      <w:pPr>
        <w:ind w:left="4536"/>
      </w:pPr>
    </w:p>
    <w:p w14:paraId="4F3B848C" w14:textId="77777777" w:rsidR="00332156" w:rsidRDefault="00332156" w:rsidP="00332156">
      <w:pPr>
        <w:ind w:left="4536"/>
      </w:pPr>
    </w:p>
    <w:p w14:paraId="3958D3CA" w14:textId="77777777" w:rsidR="00332156" w:rsidRDefault="00332156" w:rsidP="00332156">
      <w:pPr>
        <w:ind w:left="4536"/>
      </w:pPr>
    </w:p>
    <w:p w14:paraId="1FC1B990" w14:textId="77777777" w:rsidR="00332156" w:rsidRDefault="00332156" w:rsidP="00332156">
      <w:pPr>
        <w:ind w:left="4536"/>
      </w:pPr>
    </w:p>
    <w:p w14:paraId="65F8803C" w14:textId="77777777" w:rsidR="00332156" w:rsidRDefault="00332156" w:rsidP="00332156">
      <w:pPr>
        <w:ind w:left="4536"/>
      </w:pPr>
    </w:p>
    <w:p w14:paraId="095C5D1C" w14:textId="77777777" w:rsidR="00332156" w:rsidRDefault="00332156" w:rsidP="00332156">
      <w:pPr>
        <w:ind w:left="4536"/>
      </w:pPr>
    </w:p>
    <w:p w14:paraId="376CB072" w14:textId="77777777" w:rsidR="00332156" w:rsidRDefault="00332156" w:rsidP="00332156">
      <w:pPr>
        <w:ind w:left="4536"/>
      </w:pPr>
    </w:p>
    <w:p w14:paraId="5FB9E4DF" w14:textId="77777777" w:rsidR="00332156" w:rsidRDefault="00332156" w:rsidP="00332156">
      <w:pPr>
        <w:ind w:left="4536"/>
      </w:pPr>
    </w:p>
    <w:p w14:paraId="798E2895" w14:textId="77777777" w:rsidR="00332156" w:rsidRDefault="00332156" w:rsidP="00332156">
      <w:pPr>
        <w:ind w:left="4536"/>
      </w:pPr>
    </w:p>
    <w:p w14:paraId="5DB7D9B5" w14:textId="77777777" w:rsidR="00332156" w:rsidRDefault="00332156" w:rsidP="00332156">
      <w:pPr>
        <w:ind w:left="4536"/>
      </w:pPr>
    </w:p>
    <w:p w14:paraId="7127DF13" w14:textId="77777777" w:rsidR="00332156" w:rsidRDefault="00332156" w:rsidP="00332156">
      <w:pPr>
        <w:ind w:left="4536"/>
      </w:pPr>
    </w:p>
    <w:p w14:paraId="21A5D271" w14:textId="77777777" w:rsidR="00332156" w:rsidRDefault="00332156" w:rsidP="00332156">
      <w:pPr>
        <w:ind w:left="4536"/>
      </w:pPr>
    </w:p>
    <w:p w14:paraId="7956C721" w14:textId="77777777" w:rsidR="00064985" w:rsidRDefault="00064985" w:rsidP="00332156">
      <w:pPr>
        <w:ind w:left="4536"/>
      </w:pPr>
    </w:p>
    <w:p w14:paraId="11224177" w14:textId="77777777" w:rsidR="00064985" w:rsidRDefault="00064985" w:rsidP="00332156">
      <w:pPr>
        <w:ind w:left="4536"/>
      </w:pPr>
    </w:p>
    <w:p w14:paraId="6A362B19" w14:textId="77777777" w:rsidR="00064985" w:rsidRDefault="00064985" w:rsidP="00332156">
      <w:pPr>
        <w:ind w:left="4536"/>
      </w:pPr>
    </w:p>
    <w:p w14:paraId="3B20591D" w14:textId="77777777" w:rsidR="00064985" w:rsidRDefault="00064985" w:rsidP="00332156">
      <w:pPr>
        <w:ind w:left="4536"/>
      </w:pPr>
    </w:p>
    <w:p w14:paraId="6307911D" w14:textId="77777777" w:rsidR="00064985" w:rsidRDefault="00064985" w:rsidP="00332156">
      <w:pPr>
        <w:ind w:left="4536"/>
      </w:pPr>
    </w:p>
    <w:p w14:paraId="3456EEBC" w14:textId="77777777" w:rsidR="00064985" w:rsidRDefault="00064985" w:rsidP="00332156">
      <w:pPr>
        <w:ind w:left="4536"/>
      </w:pPr>
    </w:p>
    <w:p w14:paraId="06117D0A" w14:textId="77777777" w:rsidR="00064985" w:rsidRDefault="00064985" w:rsidP="00332156">
      <w:pPr>
        <w:ind w:left="4536"/>
      </w:pPr>
    </w:p>
    <w:p w14:paraId="67F69AD5" w14:textId="77777777" w:rsidR="00064985" w:rsidRDefault="00064985" w:rsidP="00332156">
      <w:pPr>
        <w:ind w:left="4536"/>
      </w:pPr>
    </w:p>
    <w:p w14:paraId="7186FA50" w14:textId="77777777" w:rsidR="00332156" w:rsidRDefault="00332156" w:rsidP="00332156">
      <w:pPr>
        <w:ind w:left="4536"/>
      </w:pPr>
    </w:p>
    <w:p w14:paraId="623DB0EB" w14:textId="77777777" w:rsidR="00332156" w:rsidRDefault="00332156" w:rsidP="00332156">
      <w:pPr>
        <w:ind w:left="4536"/>
      </w:pPr>
    </w:p>
    <w:p w14:paraId="73B909E6" w14:textId="77777777" w:rsidR="00332156" w:rsidRDefault="00332156" w:rsidP="00332156">
      <w:pPr>
        <w:ind w:left="4536"/>
      </w:pPr>
    </w:p>
    <w:p w14:paraId="706762B6" w14:textId="77777777" w:rsidR="00F26D29" w:rsidRDefault="00F26D29" w:rsidP="00F26D29">
      <w:pPr>
        <w:ind w:left="4536"/>
        <w:rPr>
          <w:rFonts w:eastAsia="Arial" w:cs="Arial"/>
        </w:rPr>
      </w:pPr>
    </w:p>
    <w:p w14:paraId="4942CE43" w14:textId="77777777" w:rsidR="00F26D29" w:rsidRDefault="00F26D29" w:rsidP="00F26D29">
      <w:pPr>
        <w:ind w:left="4536"/>
        <w:jc w:val="right"/>
        <w:rPr>
          <w:rFonts w:eastAsia="Arial" w:cs="Arial"/>
        </w:rPr>
      </w:pPr>
      <w:r>
        <w:rPr>
          <w:rFonts w:eastAsia="Arial" w:cs="Arial"/>
        </w:rPr>
        <w:t>Dedico este trabalho a todos que contribuíram direta ou indiretamente para a realização desta monografia.</w:t>
      </w:r>
    </w:p>
    <w:p w14:paraId="22EFBAC8" w14:textId="77777777" w:rsidR="00F26D29" w:rsidRDefault="00F26D29" w:rsidP="00F26D29">
      <w:pPr>
        <w:ind w:left="4536"/>
        <w:jc w:val="right"/>
        <w:rPr>
          <w:rFonts w:eastAsia="Arial" w:cs="Arial"/>
        </w:rPr>
      </w:pPr>
    </w:p>
    <w:p w14:paraId="352D59BD" w14:textId="230E2327" w:rsidR="00332156" w:rsidRDefault="00332156" w:rsidP="00332156">
      <w:pPr>
        <w:ind w:left="4536"/>
        <w:jc w:val="right"/>
      </w:pPr>
      <w:r>
        <w:t>.</w:t>
      </w:r>
    </w:p>
    <w:p w14:paraId="27D888EB" w14:textId="77777777" w:rsidR="00332156" w:rsidRDefault="00332156" w:rsidP="00332156">
      <w:pPr>
        <w:ind w:left="4536"/>
        <w:jc w:val="right"/>
      </w:pPr>
    </w:p>
    <w:p w14:paraId="3909705F" w14:textId="77777777" w:rsidR="00332156" w:rsidRDefault="00332156" w:rsidP="00332156">
      <w:pPr>
        <w:ind w:left="4536"/>
      </w:pPr>
      <w:r>
        <w:br w:type="page"/>
      </w:r>
    </w:p>
    <w:p w14:paraId="3A28AD8D" w14:textId="77777777" w:rsidR="00332156" w:rsidRPr="006925AD" w:rsidRDefault="00332156" w:rsidP="00332156">
      <w:pPr>
        <w:jc w:val="center"/>
        <w:rPr>
          <w:b/>
        </w:rPr>
      </w:pPr>
      <w:r w:rsidRPr="006925AD">
        <w:rPr>
          <w:b/>
        </w:rPr>
        <w:lastRenderedPageBreak/>
        <w:t>AGRADECIMENTOS</w:t>
      </w:r>
    </w:p>
    <w:p w14:paraId="4596C72D" w14:textId="77777777" w:rsidR="00332156" w:rsidRDefault="00332156" w:rsidP="00332156"/>
    <w:p w14:paraId="4463D1BA" w14:textId="77777777" w:rsidR="00332156" w:rsidRDefault="00332156" w:rsidP="00332156"/>
    <w:p w14:paraId="645802D1" w14:textId="77777777" w:rsidR="00F26D29" w:rsidRDefault="00F26D29" w:rsidP="00F26D29">
      <w:pPr>
        <w:rPr>
          <w:rFonts w:eastAsia="Arial" w:cs="Arial"/>
        </w:rPr>
      </w:pPr>
      <w:r>
        <w:rPr>
          <w:rFonts w:eastAsia="Arial" w:cs="Arial"/>
        </w:rPr>
        <w:t>Agradeço ao orientador pelo apoio e atenção aos ensinamentos obtidos em aula.</w:t>
      </w:r>
    </w:p>
    <w:p w14:paraId="3E39A33E" w14:textId="77777777" w:rsidR="00332156" w:rsidRDefault="00332156" w:rsidP="00332156"/>
    <w:p w14:paraId="31CF42E2" w14:textId="64F80615" w:rsidR="00332156" w:rsidRDefault="00332156" w:rsidP="00065AE1">
      <w:pPr>
        <w:spacing w:after="200" w:line="276" w:lineRule="auto"/>
      </w:pPr>
      <w:r>
        <w:br w:type="page"/>
      </w:r>
    </w:p>
    <w:p w14:paraId="7745A01B" w14:textId="77777777" w:rsidR="00332156" w:rsidRDefault="00332156" w:rsidP="00332156">
      <w:pPr>
        <w:ind w:left="4536"/>
      </w:pPr>
    </w:p>
    <w:p w14:paraId="451C1B01" w14:textId="77777777" w:rsidR="00332156" w:rsidRDefault="00332156" w:rsidP="00332156">
      <w:pPr>
        <w:ind w:left="4536"/>
      </w:pPr>
    </w:p>
    <w:p w14:paraId="6244BE1E" w14:textId="77777777" w:rsidR="00332156" w:rsidRDefault="00332156" w:rsidP="00332156">
      <w:pPr>
        <w:ind w:left="4536"/>
      </w:pPr>
    </w:p>
    <w:p w14:paraId="023E6D0E" w14:textId="77777777" w:rsidR="00332156" w:rsidRDefault="00332156" w:rsidP="00332156">
      <w:pPr>
        <w:ind w:left="4536"/>
      </w:pPr>
    </w:p>
    <w:p w14:paraId="2FEA51A2" w14:textId="77777777" w:rsidR="00332156" w:rsidRDefault="00332156" w:rsidP="00332156">
      <w:pPr>
        <w:ind w:left="4536"/>
      </w:pPr>
    </w:p>
    <w:p w14:paraId="3E28FA04" w14:textId="77777777" w:rsidR="00F26D29" w:rsidRDefault="00332156" w:rsidP="00332156">
      <w:pPr>
        <w:jc w:val="center"/>
        <w:rPr>
          <w:b/>
        </w:rPr>
      </w:pPr>
      <w:r w:rsidRPr="006925AD">
        <w:rPr>
          <w:b/>
        </w:rPr>
        <w:t>RESUMO</w:t>
      </w:r>
    </w:p>
    <w:p w14:paraId="62D3E8AC" w14:textId="7153FD4A" w:rsidR="00332156" w:rsidRPr="006925AD" w:rsidRDefault="00332156" w:rsidP="00332156">
      <w:pPr>
        <w:jc w:val="center"/>
        <w:rPr>
          <w:b/>
        </w:rPr>
      </w:pPr>
    </w:p>
    <w:p w14:paraId="5461B8B3" w14:textId="625741FA" w:rsidR="00F26D29" w:rsidRPr="00472BE5" w:rsidRDefault="00F26D29" w:rsidP="00F26D29">
      <w:pPr>
        <w:spacing w:after="360"/>
        <w:jc w:val="both"/>
      </w:pPr>
      <w:r w:rsidRPr="00472BE5">
        <w:t xml:space="preserve">Como em qualquer concessionaria, existe o controle de vendas, que é o controle que mostra o sistema da concessionaria, facilitando o entendimento de vendas de </w:t>
      </w:r>
      <w:r w:rsidR="00065AE1" w:rsidRPr="00472BE5">
        <w:t>veículos</w:t>
      </w:r>
      <w:r w:rsidRPr="00472BE5">
        <w:t xml:space="preserve">. Sendo assim o </w:t>
      </w:r>
      <w:r w:rsidR="00065AE1" w:rsidRPr="00472BE5">
        <w:t>funcionário</w:t>
      </w:r>
      <w:r w:rsidRPr="00472BE5">
        <w:t xml:space="preserve"> ou gerente faz o cadastro do cliente que </w:t>
      </w:r>
      <w:proofErr w:type="spellStart"/>
      <w:r w:rsidRPr="00472BE5">
        <w:t>ira</w:t>
      </w:r>
      <w:proofErr w:type="spellEnd"/>
      <w:r w:rsidRPr="00472BE5">
        <w:t xml:space="preserve"> realizar a compra, em seguida o </w:t>
      </w:r>
      <w:r w:rsidR="00065AE1" w:rsidRPr="00472BE5">
        <w:t>funcionário</w:t>
      </w:r>
      <w:r w:rsidRPr="00472BE5">
        <w:t xml:space="preserve"> faz a consulta de </w:t>
      </w:r>
      <w:r w:rsidR="00065AE1" w:rsidRPr="00472BE5">
        <w:t>veículos</w:t>
      </w:r>
      <w:r w:rsidRPr="00472BE5">
        <w:t xml:space="preserve"> que o cliente deseja no sistema. O </w:t>
      </w:r>
      <w:r w:rsidR="00065AE1" w:rsidRPr="00472BE5">
        <w:t>funcionário</w:t>
      </w:r>
      <w:r w:rsidRPr="00472BE5">
        <w:t xml:space="preserve"> ira marcar todas as vendas do dia, e no final do </w:t>
      </w:r>
      <w:proofErr w:type="spellStart"/>
      <w:r w:rsidRPr="00472BE5">
        <w:t>mes</w:t>
      </w:r>
      <w:proofErr w:type="spellEnd"/>
      <w:r w:rsidRPr="00472BE5">
        <w:t xml:space="preserve"> fazer um relatório das vendas e repassar para o gerente da </w:t>
      </w:r>
      <w:proofErr w:type="spellStart"/>
      <w:r w:rsidRPr="00472BE5">
        <w:t>concesionaria</w:t>
      </w:r>
      <w:proofErr w:type="spellEnd"/>
      <w:r w:rsidRPr="00472BE5">
        <w:t>.</w:t>
      </w:r>
    </w:p>
    <w:p w14:paraId="13FC7293" w14:textId="77777777" w:rsidR="00332156" w:rsidRDefault="00332156" w:rsidP="00332156">
      <w:pPr>
        <w:pStyle w:val="ResumoAbstract"/>
        <w:spacing w:after="0" w:line="360" w:lineRule="auto"/>
      </w:pPr>
    </w:p>
    <w:p w14:paraId="56C43A62" w14:textId="744BC020" w:rsidR="00332156" w:rsidRDefault="00332156" w:rsidP="00332156">
      <w:pPr>
        <w:pStyle w:val="ResumoAbstract"/>
        <w:spacing w:after="0" w:line="360" w:lineRule="auto"/>
        <w:ind w:firstLine="0"/>
      </w:pPr>
      <w:r w:rsidRPr="32A727AB">
        <w:rPr>
          <w:b/>
          <w:bCs/>
        </w:rPr>
        <w:t>Palavras-chave:</w:t>
      </w:r>
      <w:r>
        <w:t xml:space="preserve"> </w:t>
      </w:r>
      <w:r w:rsidR="00F26D29">
        <w:rPr>
          <w:rFonts w:eastAsia="Arial" w:cs="Arial"/>
        </w:rPr>
        <w:t xml:space="preserve">Controle; Sistema; </w:t>
      </w:r>
      <w:proofErr w:type="gramStart"/>
      <w:r w:rsidR="00065AE1">
        <w:rPr>
          <w:rFonts w:eastAsia="Arial" w:cs="Arial"/>
        </w:rPr>
        <w:t>Facilitando</w:t>
      </w:r>
      <w:proofErr w:type="gramEnd"/>
    </w:p>
    <w:p w14:paraId="4100984B" w14:textId="77777777" w:rsidR="00332156" w:rsidRDefault="00332156" w:rsidP="00332156">
      <w:pPr>
        <w:spacing w:after="200" w:line="276" w:lineRule="auto"/>
      </w:pPr>
      <w:r>
        <w:br w:type="page"/>
      </w:r>
    </w:p>
    <w:p w14:paraId="4EDF5527" w14:textId="77777777" w:rsidR="00332156" w:rsidRPr="00472BE5" w:rsidRDefault="00332156" w:rsidP="00332156">
      <w:pPr>
        <w:jc w:val="center"/>
        <w:rPr>
          <w:b/>
        </w:rPr>
      </w:pPr>
      <w:r w:rsidRPr="00472BE5">
        <w:rPr>
          <w:b/>
        </w:rPr>
        <w:lastRenderedPageBreak/>
        <w:t>ABSTRACT</w:t>
      </w:r>
    </w:p>
    <w:p w14:paraId="47C90D7F" w14:textId="77777777" w:rsidR="00F26D29" w:rsidRDefault="00F26D29" w:rsidP="00F26D29">
      <w:pPr>
        <w:rPr>
          <w:rFonts w:eastAsia="Arial" w:cs="Arial"/>
        </w:rPr>
      </w:pPr>
    </w:p>
    <w:p w14:paraId="0717A9F7" w14:textId="7C2FFC17" w:rsidR="00F26D29" w:rsidRDefault="00F26D29" w:rsidP="00F26D29">
      <w:pPr>
        <w:jc w:val="both"/>
        <w:rPr>
          <w:rFonts w:eastAsia="Arial" w:cs="Arial"/>
          <w:lang w:val="en-US"/>
        </w:rPr>
      </w:pPr>
      <w:r w:rsidRPr="004518EC">
        <w:rPr>
          <w:rFonts w:eastAsia="Arial" w:cs="Arial"/>
          <w:lang w:val="en-US"/>
        </w:rPr>
        <w:t xml:space="preserve">As in any concessionary, there is sales control, which is the control that shows the </w:t>
      </w:r>
      <w:r w:rsidR="00065AE1" w:rsidRPr="004518EC">
        <w:rPr>
          <w:rFonts w:eastAsia="Arial" w:cs="Arial"/>
          <w:lang w:val="en-US"/>
        </w:rPr>
        <w:t>concessionary</w:t>
      </w:r>
      <w:r w:rsidRPr="004518EC">
        <w:rPr>
          <w:rFonts w:eastAsia="Arial" w:cs="Arial"/>
          <w:lang w:val="en-US"/>
        </w:rPr>
        <w:t xml:space="preserve"> system, facilitating the understanding of sales of vehicles. Thus the employee or manager makes the registration of the customer who will make the purchase, then the employee makes the consultation of vehicles that the customer wants in the system. The employee will mark all the sales of the day, and at the end of the year make a sales report and pass it on to the manager of the </w:t>
      </w:r>
      <w:r w:rsidR="00065AE1" w:rsidRPr="004518EC">
        <w:rPr>
          <w:rFonts w:eastAsia="Arial" w:cs="Arial"/>
          <w:lang w:val="en-US"/>
        </w:rPr>
        <w:t>concessionaire</w:t>
      </w:r>
      <w:r w:rsidRPr="004518EC">
        <w:rPr>
          <w:rFonts w:eastAsia="Arial" w:cs="Arial"/>
          <w:lang w:val="en-US"/>
        </w:rPr>
        <w:t>.</w:t>
      </w:r>
    </w:p>
    <w:p w14:paraId="2C6A4765" w14:textId="77777777" w:rsidR="00F26D29" w:rsidRPr="004518EC" w:rsidRDefault="00F26D29" w:rsidP="00F26D29">
      <w:pPr>
        <w:jc w:val="both"/>
        <w:rPr>
          <w:rFonts w:eastAsia="Arial" w:cs="Arial"/>
          <w:lang w:val="en-US"/>
        </w:rPr>
      </w:pPr>
    </w:p>
    <w:p w14:paraId="1F7E5FAB" w14:textId="02EE84AD" w:rsidR="00332156" w:rsidRPr="00472BE5" w:rsidRDefault="00065AE1" w:rsidP="00F26D29">
      <w:pPr>
        <w:pStyle w:val="ResumoAbstract"/>
        <w:spacing w:after="0" w:line="360" w:lineRule="auto"/>
        <w:ind w:firstLine="0"/>
      </w:pPr>
      <w:r w:rsidRPr="00472BE5">
        <w:rPr>
          <w:b/>
          <w:bCs/>
        </w:rPr>
        <w:t>Keyboards</w:t>
      </w:r>
      <w:r w:rsidR="00332156" w:rsidRPr="00472BE5">
        <w:rPr>
          <w:b/>
          <w:bCs/>
        </w:rPr>
        <w:t>:</w:t>
      </w:r>
      <w:r w:rsidR="0087634F">
        <w:rPr>
          <w:b/>
          <w:bCs/>
        </w:rPr>
        <w:t xml:space="preserve"> </w:t>
      </w:r>
      <w:r>
        <w:rPr>
          <w:rFonts w:eastAsia="Arial" w:cs="Arial"/>
        </w:rPr>
        <w:t>Controle</w:t>
      </w:r>
      <w:r w:rsidR="00F26D29">
        <w:rPr>
          <w:rFonts w:eastAsia="Arial" w:cs="Arial"/>
        </w:rPr>
        <w:t xml:space="preserve">; System; </w:t>
      </w:r>
      <w:r>
        <w:rPr>
          <w:rFonts w:eastAsia="Arial" w:cs="Arial"/>
        </w:rPr>
        <w:t>Facilita Ting</w:t>
      </w:r>
    </w:p>
    <w:p w14:paraId="4E28D7CC" w14:textId="77777777" w:rsidR="00332156" w:rsidRPr="00472BE5" w:rsidRDefault="00332156" w:rsidP="00332156">
      <w:pPr>
        <w:spacing w:after="200" w:line="276" w:lineRule="auto"/>
      </w:pPr>
      <w:r w:rsidRPr="00472BE5">
        <w:br w:type="page"/>
      </w:r>
    </w:p>
    <w:p w14:paraId="0FEB7B30" w14:textId="77777777" w:rsidR="00332156" w:rsidRPr="004B1F13" w:rsidRDefault="00332156" w:rsidP="00332156">
      <w:pPr>
        <w:jc w:val="center"/>
        <w:rPr>
          <w:b/>
        </w:rPr>
      </w:pPr>
      <w:r w:rsidRPr="004B1F13">
        <w:rPr>
          <w:b/>
        </w:rPr>
        <w:lastRenderedPageBreak/>
        <w:t>LISTA</w:t>
      </w:r>
      <w:r>
        <w:rPr>
          <w:b/>
        </w:rPr>
        <w:t xml:space="preserve"> DE ILUSTRAÇÕES</w:t>
      </w:r>
    </w:p>
    <w:p w14:paraId="57E19E41" w14:textId="77777777" w:rsidR="00332156" w:rsidRDefault="00332156" w:rsidP="00332156"/>
    <w:p w14:paraId="0580F7D6" w14:textId="77777777" w:rsidR="00332156" w:rsidRDefault="00332156" w:rsidP="00332156"/>
    <w:p w14:paraId="73E14A1D" w14:textId="7705E001" w:rsidR="00232361" w:rsidRDefault="00332156">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72689693" w:history="1">
        <w:r w:rsidR="00232361" w:rsidRPr="001E7040">
          <w:rPr>
            <w:rStyle w:val="Hyperlink"/>
            <w:noProof/>
          </w:rPr>
          <w:t>Figura 1 – MER</w:t>
        </w:r>
        <w:r w:rsidR="00232361">
          <w:rPr>
            <w:noProof/>
            <w:webHidden/>
          </w:rPr>
          <w:tab/>
        </w:r>
        <w:r w:rsidR="00232361">
          <w:rPr>
            <w:noProof/>
            <w:webHidden/>
          </w:rPr>
          <w:fldChar w:fldCharType="begin"/>
        </w:r>
        <w:r w:rsidR="00232361">
          <w:rPr>
            <w:noProof/>
            <w:webHidden/>
          </w:rPr>
          <w:instrText xml:space="preserve"> PAGEREF _Toc72689693 \h </w:instrText>
        </w:r>
        <w:r w:rsidR="00232361">
          <w:rPr>
            <w:noProof/>
            <w:webHidden/>
          </w:rPr>
        </w:r>
        <w:r w:rsidR="00232361">
          <w:rPr>
            <w:noProof/>
            <w:webHidden/>
          </w:rPr>
          <w:fldChar w:fldCharType="separate"/>
        </w:r>
        <w:r w:rsidR="001475EB">
          <w:rPr>
            <w:noProof/>
            <w:webHidden/>
          </w:rPr>
          <w:t>19</w:t>
        </w:r>
        <w:r w:rsidR="00232361">
          <w:rPr>
            <w:noProof/>
            <w:webHidden/>
          </w:rPr>
          <w:fldChar w:fldCharType="end"/>
        </w:r>
      </w:hyperlink>
    </w:p>
    <w:p w14:paraId="24E532A6" w14:textId="4C9899B3" w:rsidR="00232361" w:rsidRDefault="00626842">
      <w:pPr>
        <w:pStyle w:val="ndicedeilustraes"/>
        <w:tabs>
          <w:tab w:val="right" w:leader="dot" w:pos="9061"/>
        </w:tabs>
        <w:rPr>
          <w:rFonts w:asciiTheme="minorHAnsi" w:eastAsiaTheme="minorEastAsia" w:hAnsiTheme="minorHAnsi"/>
          <w:noProof/>
          <w:sz w:val="22"/>
          <w:szCs w:val="22"/>
          <w:lang w:eastAsia="pt-BR"/>
        </w:rPr>
      </w:pPr>
      <w:hyperlink w:anchor="_Toc72689694" w:history="1">
        <w:r w:rsidR="00232361" w:rsidRPr="001E7040">
          <w:rPr>
            <w:rStyle w:val="Hyperlink"/>
            <w:noProof/>
          </w:rPr>
          <w:t>Figura 2 - UML</w:t>
        </w:r>
        <w:r w:rsidR="00232361">
          <w:rPr>
            <w:noProof/>
            <w:webHidden/>
          </w:rPr>
          <w:tab/>
        </w:r>
        <w:r w:rsidR="00232361">
          <w:rPr>
            <w:noProof/>
            <w:webHidden/>
          </w:rPr>
          <w:fldChar w:fldCharType="begin"/>
        </w:r>
        <w:r w:rsidR="00232361">
          <w:rPr>
            <w:noProof/>
            <w:webHidden/>
          </w:rPr>
          <w:instrText xml:space="preserve"> PAGEREF _Toc72689694 \h </w:instrText>
        </w:r>
        <w:r w:rsidR="00232361">
          <w:rPr>
            <w:noProof/>
            <w:webHidden/>
          </w:rPr>
        </w:r>
        <w:r w:rsidR="00232361">
          <w:rPr>
            <w:noProof/>
            <w:webHidden/>
          </w:rPr>
          <w:fldChar w:fldCharType="separate"/>
        </w:r>
        <w:r w:rsidR="001475EB">
          <w:rPr>
            <w:noProof/>
            <w:webHidden/>
          </w:rPr>
          <w:t>20</w:t>
        </w:r>
        <w:r w:rsidR="00232361">
          <w:rPr>
            <w:noProof/>
            <w:webHidden/>
          </w:rPr>
          <w:fldChar w:fldCharType="end"/>
        </w:r>
      </w:hyperlink>
    </w:p>
    <w:p w14:paraId="07D4C461" w14:textId="3C78F63E" w:rsidR="00232361" w:rsidRDefault="00626842">
      <w:pPr>
        <w:pStyle w:val="ndicedeilustraes"/>
        <w:tabs>
          <w:tab w:val="right" w:leader="dot" w:pos="9061"/>
        </w:tabs>
        <w:rPr>
          <w:rFonts w:asciiTheme="minorHAnsi" w:eastAsiaTheme="minorEastAsia" w:hAnsiTheme="minorHAnsi"/>
          <w:noProof/>
          <w:sz w:val="22"/>
          <w:szCs w:val="22"/>
          <w:lang w:eastAsia="pt-BR"/>
        </w:rPr>
      </w:pPr>
      <w:hyperlink w:anchor="_Toc72689695" w:history="1">
        <w:r w:rsidR="00680B48">
          <w:rPr>
            <w:rStyle w:val="Hyperlink"/>
            <w:noProof/>
          </w:rPr>
          <w:t>Figura</w:t>
        </w:r>
      </w:hyperlink>
      <w:r w:rsidR="00680B48">
        <w:rPr>
          <w:noProof/>
        </w:rPr>
        <w:t xml:space="preserve"> 3 - Diagrama de Sequência.............................................................................21</w:t>
      </w:r>
    </w:p>
    <w:p w14:paraId="087E67F3" w14:textId="0BC1E86E" w:rsidR="00232361" w:rsidRDefault="00680B48">
      <w:pPr>
        <w:pStyle w:val="ndicedeilustraes"/>
        <w:tabs>
          <w:tab w:val="right" w:leader="dot" w:pos="9061"/>
        </w:tabs>
        <w:rPr>
          <w:rFonts w:asciiTheme="minorHAnsi" w:eastAsiaTheme="minorEastAsia" w:hAnsiTheme="minorHAnsi"/>
          <w:noProof/>
          <w:sz w:val="22"/>
          <w:szCs w:val="22"/>
          <w:lang w:eastAsia="pt-BR"/>
        </w:rPr>
      </w:pPr>
      <w:r>
        <w:t>Figura 4 - Diagrama de Atividades.............................................................................22</w:t>
      </w:r>
    </w:p>
    <w:p w14:paraId="5BFDCDCD" w14:textId="777B0EC9" w:rsidR="00332156" w:rsidRDefault="00332156" w:rsidP="00D7320B">
      <w:pPr>
        <w:pStyle w:val="ndicedeilustraes"/>
        <w:tabs>
          <w:tab w:val="right" w:leader="dot" w:pos="9061"/>
        </w:tabs>
        <w:rPr>
          <w:noProof/>
        </w:rPr>
      </w:pPr>
      <w:r>
        <w:fldChar w:fldCharType="end"/>
      </w:r>
      <w:r w:rsidR="003E5F97">
        <w:t xml:space="preserve">Figura 5 -  Diagrama de Classe..................................................................................23 </w:t>
      </w:r>
    </w:p>
    <w:p w14:paraId="32CD0F49" w14:textId="6F21BF2D" w:rsidR="00332156" w:rsidRDefault="003E5F97" w:rsidP="00D7320B">
      <w:pPr>
        <w:pStyle w:val="ndicedeilustraes"/>
        <w:tabs>
          <w:tab w:val="right" w:leader="dot" w:pos="9061"/>
        </w:tabs>
        <w:rPr>
          <w:noProof/>
        </w:rPr>
      </w:pPr>
      <w:r>
        <w:rPr>
          <w:noProof/>
        </w:rPr>
        <w:t>Figura 6 – Tela de Login.............................................................................................27</w:t>
      </w:r>
    </w:p>
    <w:p w14:paraId="7FD026E0" w14:textId="42CC22DF" w:rsidR="00332156" w:rsidRDefault="003E5F97" w:rsidP="00332156">
      <w:r>
        <w:t>Figura 7 – Tela Principal.............................................................................................27</w:t>
      </w:r>
      <w:r w:rsidR="00332156">
        <w:fldChar w:fldCharType="begin"/>
      </w:r>
      <w:r w:rsidR="00332156">
        <w:instrText xml:space="preserve"> TOC \h \z \c "Quadro" </w:instrText>
      </w:r>
      <w:r w:rsidR="00332156">
        <w:fldChar w:fldCharType="end"/>
      </w:r>
    </w:p>
    <w:p w14:paraId="6F706AE4" w14:textId="77777777" w:rsidR="00332156" w:rsidRDefault="00332156" w:rsidP="00332156"/>
    <w:p w14:paraId="46C18F0F" w14:textId="77777777" w:rsidR="00332156" w:rsidRPr="004B1F13" w:rsidRDefault="00332156" w:rsidP="00332156">
      <w:pPr>
        <w:jc w:val="center"/>
        <w:rPr>
          <w:b/>
        </w:rPr>
      </w:pPr>
      <w:r>
        <w:rPr>
          <w:b/>
        </w:rPr>
        <w:br w:type="page"/>
      </w:r>
      <w:r w:rsidRPr="004B1F13">
        <w:rPr>
          <w:b/>
        </w:rPr>
        <w:lastRenderedPageBreak/>
        <w:t>LISTA DE SIGLAS E ABREVIATURAS</w:t>
      </w:r>
    </w:p>
    <w:p w14:paraId="0A9A1163" w14:textId="77777777" w:rsidR="00332156" w:rsidRDefault="00332156" w:rsidP="00332156">
      <w:pPr>
        <w:pStyle w:val="ListasSiglas"/>
      </w:pPr>
    </w:p>
    <w:p w14:paraId="5399BBC2" w14:textId="77777777" w:rsidR="00332156" w:rsidRDefault="00332156" w:rsidP="00332156">
      <w:pPr>
        <w:pStyle w:val="ListasSiglas"/>
      </w:pPr>
    </w:p>
    <w:p w14:paraId="24035235" w14:textId="2FA44B17" w:rsidR="00332156" w:rsidRDefault="00332156" w:rsidP="00332156">
      <w:pPr>
        <w:pStyle w:val="ListasSiglas"/>
        <w:spacing w:after="0" w:line="360" w:lineRule="auto"/>
        <w:jc w:val="both"/>
      </w:pPr>
      <w:r>
        <w:t>MER</w:t>
      </w:r>
      <w:r>
        <w:tab/>
        <w:t>Modelo Entidade Relacionamento</w:t>
      </w:r>
    </w:p>
    <w:p w14:paraId="6FAB0B42" w14:textId="757C4A01" w:rsidR="001C30DE" w:rsidRPr="003E5F97" w:rsidRDefault="00065AE1" w:rsidP="00332156">
      <w:pPr>
        <w:pStyle w:val="ListasSiglas"/>
        <w:spacing w:after="0" w:line="360" w:lineRule="auto"/>
        <w:jc w:val="both"/>
      </w:pPr>
      <w:r w:rsidRPr="003E5F97">
        <w:t xml:space="preserve">SQL </w:t>
      </w:r>
      <w:r w:rsidRPr="003E5F97">
        <w:tab/>
        <w:t>Estruture</w:t>
      </w:r>
      <w:r w:rsidR="001C30DE" w:rsidRPr="003E5F97">
        <w:t xml:space="preserve"> Query </w:t>
      </w:r>
      <w:r w:rsidRPr="003E5F97">
        <w:t>Linguagem</w:t>
      </w:r>
    </w:p>
    <w:p w14:paraId="61BEFD4D" w14:textId="79398B5C" w:rsidR="001C30DE" w:rsidRPr="00D7320B" w:rsidRDefault="001C30DE" w:rsidP="00332156">
      <w:pPr>
        <w:pStyle w:val="ListasSiglas"/>
        <w:spacing w:after="0" w:line="360" w:lineRule="auto"/>
        <w:jc w:val="both"/>
        <w:rPr>
          <w:lang w:val="en-US"/>
        </w:rPr>
      </w:pPr>
      <w:r w:rsidRPr="005B6EB2">
        <w:rPr>
          <w:lang w:val="en-US"/>
        </w:rPr>
        <w:t xml:space="preserve">UML </w:t>
      </w:r>
      <w:r w:rsidRPr="005B6EB2">
        <w:rPr>
          <w:lang w:val="en-US"/>
        </w:rPr>
        <w:tab/>
        <w:t>Unified Modeling Languag</w:t>
      </w:r>
      <w:r w:rsidRPr="00D7320B">
        <w:rPr>
          <w:lang w:val="en-US"/>
        </w:rPr>
        <w:t>e</w:t>
      </w:r>
    </w:p>
    <w:p w14:paraId="2E757327" w14:textId="77777777" w:rsidR="00332156" w:rsidRPr="00160014" w:rsidRDefault="00332156" w:rsidP="00332156">
      <w:pPr>
        <w:spacing w:after="200" w:line="276" w:lineRule="auto"/>
        <w:jc w:val="both"/>
        <w:rPr>
          <w:lang w:val="en-US"/>
        </w:rPr>
      </w:pPr>
      <w:r w:rsidRPr="00160014">
        <w:rPr>
          <w:lang w:val="en-US"/>
        </w:rPr>
        <w:br w:type="page"/>
      </w:r>
    </w:p>
    <w:p w14:paraId="42AF4A66" w14:textId="77777777" w:rsidR="00DE72EC" w:rsidRPr="005B6EB2" w:rsidRDefault="00332156" w:rsidP="00DE72EC">
      <w:pPr>
        <w:tabs>
          <w:tab w:val="center" w:pos="4535"/>
          <w:tab w:val="left" w:pos="5655"/>
        </w:tabs>
        <w:rPr>
          <w:b/>
          <w:lang w:val="en-US"/>
        </w:rPr>
      </w:pPr>
      <w:r w:rsidRPr="00160014">
        <w:rPr>
          <w:b/>
          <w:lang w:val="en-US"/>
        </w:rPr>
        <w:lastRenderedPageBreak/>
        <w:tab/>
      </w:r>
      <w:r w:rsidR="00DE72EC" w:rsidRPr="005B6EB2">
        <w:rPr>
          <w:b/>
          <w:lang w:val="en-US"/>
        </w:rPr>
        <w:t>SUMÁRIO</w:t>
      </w:r>
      <w:r w:rsidR="00DE72EC" w:rsidRPr="005B6EB2">
        <w:rPr>
          <w:b/>
          <w:lang w:val="en-US"/>
        </w:rPr>
        <w:tab/>
      </w:r>
    </w:p>
    <w:p w14:paraId="59C6153A" w14:textId="77777777" w:rsidR="00DE72EC" w:rsidRPr="005B6EB2" w:rsidRDefault="00DE72EC" w:rsidP="00DE72EC">
      <w:pPr>
        <w:jc w:val="center"/>
        <w:rPr>
          <w:b/>
          <w:lang w:val="en-US"/>
        </w:rPr>
      </w:pPr>
    </w:p>
    <w:p w14:paraId="1F293AAC" w14:textId="77777777" w:rsidR="00DE72EC" w:rsidRPr="005B6EB2" w:rsidRDefault="00DE72EC" w:rsidP="00DE72EC">
      <w:pPr>
        <w:rPr>
          <w:lang w:val="en-US"/>
        </w:rPr>
      </w:pPr>
    </w:p>
    <w:p w14:paraId="3C915F47" w14:textId="1F5425B7" w:rsidR="00065AE1" w:rsidRDefault="00DE72EC">
      <w:pPr>
        <w:pStyle w:val="Sumrio1"/>
        <w:rPr>
          <w:rFonts w:asciiTheme="minorHAnsi" w:eastAsiaTheme="minorEastAsia" w:hAnsiTheme="minorHAnsi"/>
          <w:b w:val="0"/>
          <w:caps w:val="0"/>
          <w:sz w:val="22"/>
          <w:szCs w:val="22"/>
          <w:lang w:eastAsia="pt-BR"/>
        </w:rPr>
      </w:pPr>
      <w:r>
        <w:fldChar w:fldCharType="begin"/>
      </w:r>
      <w:r>
        <w:instrText xml:space="preserve"> TOC \o "1-3" \h \z \u </w:instrText>
      </w:r>
      <w:r>
        <w:fldChar w:fldCharType="separate"/>
      </w:r>
      <w:hyperlink w:anchor="_Toc73388744" w:history="1">
        <w:r w:rsidR="00065AE1" w:rsidRPr="00A90806">
          <w:rPr>
            <w:rStyle w:val="Hyperlink"/>
          </w:rPr>
          <w:t>1</w:t>
        </w:r>
        <w:r w:rsidR="00065AE1">
          <w:rPr>
            <w:rFonts w:asciiTheme="minorHAnsi" w:eastAsiaTheme="minorEastAsia" w:hAnsiTheme="minorHAnsi"/>
            <w:b w:val="0"/>
            <w:caps w:val="0"/>
            <w:sz w:val="22"/>
            <w:szCs w:val="22"/>
            <w:lang w:eastAsia="pt-BR"/>
          </w:rPr>
          <w:tab/>
        </w:r>
        <w:r w:rsidR="00065AE1" w:rsidRPr="00A90806">
          <w:rPr>
            <w:rStyle w:val="Hyperlink"/>
          </w:rPr>
          <w:t>INTRODUÇÃO</w:t>
        </w:r>
        <w:r w:rsidR="00065AE1">
          <w:rPr>
            <w:webHidden/>
          </w:rPr>
          <w:tab/>
        </w:r>
        <w:r w:rsidR="00065AE1">
          <w:rPr>
            <w:webHidden/>
          </w:rPr>
          <w:fldChar w:fldCharType="begin"/>
        </w:r>
        <w:r w:rsidR="00065AE1">
          <w:rPr>
            <w:webHidden/>
          </w:rPr>
          <w:instrText xml:space="preserve"> PAGEREF _Toc73388744 \h </w:instrText>
        </w:r>
        <w:r w:rsidR="00065AE1">
          <w:rPr>
            <w:webHidden/>
          </w:rPr>
        </w:r>
        <w:r w:rsidR="00065AE1">
          <w:rPr>
            <w:webHidden/>
          </w:rPr>
          <w:fldChar w:fldCharType="separate"/>
        </w:r>
        <w:r w:rsidR="00065AE1">
          <w:rPr>
            <w:webHidden/>
          </w:rPr>
          <w:t>10</w:t>
        </w:r>
        <w:r w:rsidR="00065AE1">
          <w:rPr>
            <w:webHidden/>
          </w:rPr>
          <w:fldChar w:fldCharType="end"/>
        </w:r>
      </w:hyperlink>
    </w:p>
    <w:p w14:paraId="3000EC2E" w14:textId="62088BDF" w:rsidR="00065AE1" w:rsidRDefault="00065AE1">
      <w:pPr>
        <w:pStyle w:val="Sumrio2"/>
        <w:rPr>
          <w:rFonts w:asciiTheme="minorHAnsi" w:eastAsiaTheme="minorEastAsia" w:hAnsiTheme="minorHAnsi"/>
          <w:sz w:val="22"/>
          <w:szCs w:val="22"/>
          <w:lang w:eastAsia="pt-BR"/>
        </w:rPr>
      </w:pPr>
      <w:hyperlink w:anchor="_Toc73388745" w:history="1">
        <w:r w:rsidRPr="00A90806">
          <w:rPr>
            <w:rStyle w:val="Hyperlink"/>
          </w:rPr>
          <w:t>1.1</w:t>
        </w:r>
        <w:r>
          <w:rPr>
            <w:rFonts w:asciiTheme="minorHAnsi" w:eastAsiaTheme="minorEastAsia" w:hAnsiTheme="minorHAnsi"/>
            <w:sz w:val="22"/>
            <w:szCs w:val="22"/>
            <w:lang w:eastAsia="pt-BR"/>
          </w:rPr>
          <w:tab/>
        </w:r>
        <w:r w:rsidRPr="00A90806">
          <w:rPr>
            <w:rStyle w:val="Hyperlink"/>
          </w:rPr>
          <w:t>OBJETIVO</w:t>
        </w:r>
        <w:r>
          <w:rPr>
            <w:webHidden/>
          </w:rPr>
          <w:tab/>
        </w:r>
        <w:r>
          <w:rPr>
            <w:webHidden/>
          </w:rPr>
          <w:fldChar w:fldCharType="begin"/>
        </w:r>
        <w:r>
          <w:rPr>
            <w:webHidden/>
          </w:rPr>
          <w:instrText xml:space="preserve"> PAGEREF _Toc73388745 \h </w:instrText>
        </w:r>
        <w:r>
          <w:rPr>
            <w:webHidden/>
          </w:rPr>
        </w:r>
        <w:r>
          <w:rPr>
            <w:webHidden/>
          </w:rPr>
          <w:fldChar w:fldCharType="separate"/>
        </w:r>
        <w:r>
          <w:rPr>
            <w:webHidden/>
          </w:rPr>
          <w:t>10</w:t>
        </w:r>
        <w:r>
          <w:rPr>
            <w:webHidden/>
          </w:rPr>
          <w:fldChar w:fldCharType="end"/>
        </w:r>
      </w:hyperlink>
    </w:p>
    <w:p w14:paraId="2E715BD5" w14:textId="06A3D6F7" w:rsidR="00065AE1" w:rsidRDefault="00065AE1">
      <w:pPr>
        <w:pStyle w:val="Sumrio2"/>
        <w:rPr>
          <w:rFonts w:asciiTheme="minorHAnsi" w:eastAsiaTheme="minorEastAsia" w:hAnsiTheme="minorHAnsi"/>
          <w:sz w:val="22"/>
          <w:szCs w:val="22"/>
          <w:lang w:eastAsia="pt-BR"/>
        </w:rPr>
      </w:pPr>
      <w:hyperlink w:anchor="_Toc73388746" w:history="1">
        <w:r w:rsidRPr="00A90806">
          <w:rPr>
            <w:rStyle w:val="Hyperlink"/>
          </w:rPr>
          <w:t>1.2</w:t>
        </w:r>
        <w:r>
          <w:rPr>
            <w:rFonts w:asciiTheme="minorHAnsi" w:eastAsiaTheme="minorEastAsia" w:hAnsiTheme="minorHAnsi"/>
            <w:sz w:val="22"/>
            <w:szCs w:val="22"/>
            <w:lang w:eastAsia="pt-BR"/>
          </w:rPr>
          <w:tab/>
        </w:r>
        <w:r w:rsidRPr="00A90806">
          <w:rPr>
            <w:rStyle w:val="Hyperlink"/>
          </w:rPr>
          <w:t>ESCOPO Características do software:</w:t>
        </w:r>
        <w:r>
          <w:rPr>
            <w:webHidden/>
          </w:rPr>
          <w:tab/>
        </w:r>
        <w:r>
          <w:rPr>
            <w:webHidden/>
          </w:rPr>
          <w:fldChar w:fldCharType="begin"/>
        </w:r>
        <w:r>
          <w:rPr>
            <w:webHidden/>
          </w:rPr>
          <w:instrText xml:space="preserve"> PAGEREF _Toc73388746 \h </w:instrText>
        </w:r>
        <w:r>
          <w:rPr>
            <w:webHidden/>
          </w:rPr>
        </w:r>
        <w:r>
          <w:rPr>
            <w:webHidden/>
          </w:rPr>
          <w:fldChar w:fldCharType="separate"/>
        </w:r>
        <w:r>
          <w:rPr>
            <w:webHidden/>
          </w:rPr>
          <w:t>10</w:t>
        </w:r>
        <w:r>
          <w:rPr>
            <w:webHidden/>
          </w:rPr>
          <w:fldChar w:fldCharType="end"/>
        </w:r>
      </w:hyperlink>
    </w:p>
    <w:p w14:paraId="4DDCB9EB" w14:textId="56ECE10A" w:rsidR="00065AE1" w:rsidRDefault="00065AE1">
      <w:pPr>
        <w:pStyle w:val="Sumrio2"/>
        <w:rPr>
          <w:rFonts w:asciiTheme="minorHAnsi" w:eastAsiaTheme="minorEastAsia" w:hAnsiTheme="minorHAnsi"/>
          <w:sz w:val="22"/>
          <w:szCs w:val="22"/>
          <w:lang w:eastAsia="pt-BR"/>
        </w:rPr>
      </w:pPr>
      <w:hyperlink w:anchor="_Toc73388747" w:history="1">
        <w:r w:rsidRPr="00A90806">
          <w:rPr>
            <w:rStyle w:val="Hyperlink"/>
          </w:rPr>
          <w:t>1.3</w:t>
        </w:r>
        <w:r>
          <w:rPr>
            <w:rFonts w:asciiTheme="minorHAnsi" w:eastAsiaTheme="minorEastAsia" w:hAnsiTheme="minorHAnsi"/>
            <w:sz w:val="22"/>
            <w:szCs w:val="22"/>
            <w:lang w:eastAsia="pt-BR"/>
          </w:rPr>
          <w:tab/>
        </w:r>
        <w:r w:rsidRPr="00A90806">
          <w:rPr>
            <w:rStyle w:val="Hyperlink"/>
          </w:rPr>
          <w:t>PÚBLICO ALVO</w:t>
        </w:r>
        <w:r>
          <w:rPr>
            <w:webHidden/>
          </w:rPr>
          <w:tab/>
        </w:r>
        <w:r>
          <w:rPr>
            <w:webHidden/>
          </w:rPr>
          <w:fldChar w:fldCharType="begin"/>
        </w:r>
        <w:r>
          <w:rPr>
            <w:webHidden/>
          </w:rPr>
          <w:instrText xml:space="preserve"> PAGEREF _Toc73388747 \h </w:instrText>
        </w:r>
        <w:r>
          <w:rPr>
            <w:webHidden/>
          </w:rPr>
        </w:r>
        <w:r>
          <w:rPr>
            <w:webHidden/>
          </w:rPr>
          <w:fldChar w:fldCharType="separate"/>
        </w:r>
        <w:r>
          <w:rPr>
            <w:webHidden/>
          </w:rPr>
          <w:t>11</w:t>
        </w:r>
        <w:r>
          <w:rPr>
            <w:webHidden/>
          </w:rPr>
          <w:fldChar w:fldCharType="end"/>
        </w:r>
      </w:hyperlink>
    </w:p>
    <w:p w14:paraId="27D54769" w14:textId="40D85AB8" w:rsidR="00065AE1" w:rsidRDefault="00065AE1">
      <w:pPr>
        <w:pStyle w:val="Sumrio2"/>
        <w:rPr>
          <w:rFonts w:asciiTheme="minorHAnsi" w:eastAsiaTheme="minorEastAsia" w:hAnsiTheme="minorHAnsi"/>
          <w:sz w:val="22"/>
          <w:szCs w:val="22"/>
          <w:lang w:eastAsia="pt-BR"/>
        </w:rPr>
      </w:pPr>
      <w:hyperlink w:anchor="_Toc73388748" w:history="1">
        <w:r w:rsidRPr="00A90806">
          <w:rPr>
            <w:rStyle w:val="Hyperlink"/>
          </w:rPr>
          <w:t>1.4</w:t>
        </w:r>
        <w:r>
          <w:rPr>
            <w:rFonts w:asciiTheme="minorHAnsi" w:eastAsiaTheme="minorEastAsia" w:hAnsiTheme="minorHAnsi"/>
            <w:sz w:val="22"/>
            <w:szCs w:val="22"/>
            <w:lang w:eastAsia="pt-BR"/>
          </w:rPr>
          <w:tab/>
        </w:r>
        <w:r w:rsidRPr="00A90806">
          <w:rPr>
            <w:rStyle w:val="Hyperlink"/>
          </w:rPr>
          <w:t>MOTIVAÇÃO</w:t>
        </w:r>
        <w:r>
          <w:rPr>
            <w:webHidden/>
          </w:rPr>
          <w:tab/>
        </w:r>
        <w:r>
          <w:rPr>
            <w:webHidden/>
          </w:rPr>
          <w:fldChar w:fldCharType="begin"/>
        </w:r>
        <w:r>
          <w:rPr>
            <w:webHidden/>
          </w:rPr>
          <w:instrText xml:space="preserve"> PAGEREF _Toc73388748 \h </w:instrText>
        </w:r>
        <w:r>
          <w:rPr>
            <w:webHidden/>
          </w:rPr>
        </w:r>
        <w:r>
          <w:rPr>
            <w:webHidden/>
          </w:rPr>
          <w:fldChar w:fldCharType="separate"/>
        </w:r>
        <w:r>
          <w:rPr>
            <w:webHidden/>
          </w:rPr>
          <w:t>11</w:t>
        </w:r>
        <w:r>
          <w:rPr>
            <w:webHidden/>
          </w:rPr>
          <w:fldChar w:fldCharType="end"/>
        </w:r>
      </w:hyperlink>
    </w:p>
    <w:p w14:paraId="3C215538" w14:textId="1656220C" w:rsidR="00065AE1" w:rsidRDefault="00065AE1">
      <w:pPr>
        <w:pStyle w:val="Sumrio1"/>
        <w:rPr>
          <w:rFonts w:asciiTheme="minorHAnsi" w:eastAsiaTheme="minorEastAsia" w:hAnsiTheme="minorHAnsi"/>
          <w:b w:val="0"/>
          <w:caps w:val="0"/>
          <w:sz w:val="22"/>
          <w:szCs w:val="22"/>
          <w:lang w:eastAsia="pt-BR"/>
        </w:rPr>
      </w:pPr>
      <w:hyperlink w:anchor="_Toc73388749" w:history="1">
        <w:r w:rsidRPr="00A90806">
          <w:rPr>
            <w:rStyle w:val="Hyperlink"/>
          </w:rPr>
          <w:t>2</w:t>
        </w:r>
        <w:r>
          <w:rPr>
            <w:rFonts w:asciiTheme="minorHAnsi" w:eastAsiaTheme="minorEastAsia" w:hAnsiTheme="minorHAnsi"/>
            <w:b w:val="0"/>
            <w:caps w:val="0"/>
            <w:sz w:val="22"/>
            <w:szCs w:val="22"/>
            <w:lang w:eastAsia="pt-BR"/>
          </w:rPr>
          <w:tab/>
        </w:r>
        <w:r w:rsidRPr="00A90806">
          <w:rPr>
            <w:rStyle w:val="Hyperlink"/>
          </w:rPr>
          <w:t>LEVANTAMENTO DE REQUISITOS E BENCHMARK</w:t>
        </w:r>
        <w:r>
          <w:rPr>
            <w:webHidden/>
          </w:rPr>
          <w:tab/>
        </w:r>
        <w:r>
          <w:rPr>
            <w:webHidden/>
          </w:rPr>
          <w:fldChar w:fldCharType="begin"/>
        </w:r>
        <w:r>
          <w:rPr>
            <w:webHidden/>
          </w:rPr>
          <w:instrText xml:space="preserve"> PAGEREF _Toc73388749 \h </w:instrText>
        </w:r>
        <w:r>
          <w:rPr>
            <w:webHidden/>
          </w:rPr>
        </w:r>
        <w:r>
          <w:rPr>
            <w:webHidden/>
          </w:rPr>
          <w:fldChar w:fldCharType="separate"/>
        </w:r>
        <w:r>
          <w:rPr>
            <w:webHidden/>
          </w:rPr>
          <w:t>12</w:t>
        </w:r>
        <w:r>
          <w:rPr>
            <w:webHidden/>
          </w:rPr>
          <w:fldChar w:fldCharType="end"/>
        </w:r>
      </w:hyperlink>
    </w:p>
    <w:p w14:paraId="65CF2985" w14:textId="0E7BA637" w:rsidR="00065AE1" w:rsidRDefault="00065AE1">
      <w:pPr>
        <w:pStyle w:val="Sumrio1"/>
        <w:rPr>
          <w:rFonts w:asciiTheme="minorHAnsi" w:eastAsiaTheme="minorEastAsia" w:hAnsiTheme="minorHAnsi"/>
          <w:b w:val="0"/>
          <w:caps w:val="0"/>
          <w:sz w:val="22"/>
          <w:szCs w:val="22"/>
          <w:lang w:eastAsia="pt-BR"/>
        </w:rPr>
      </w:pPr>
      <w:hyperlink w:anchor="_Toc73388750" w:history="1">
        <w:r w:rsidRPr="00A90806">
          <w:rPr>
            <w:rStyle w:val="Hyperlink"/>
          </w:rPr>
          <w:t>3</w:t>
        </w:r>
        <w:r>
          <w:rPr>
            <w:rFonts w:asciiTheme="minorHAnsi" w:eastAsiaTheme="minorEastAsia" w:hAnsiTheme="minorHAnsi"/>
            <w:b w:val="0"/>
            <w:caps w:val="0"/>
            <w:sz w:val="22"/>
            <w:szCs w:val="22"/>
            <w:lang w:eastAsia="pt-BR"/>
          </w:rPr>
          <w:tab/>
        </w:r>
        <w:r w:rsidRPr="00A90806">
          <w:rPr>
            <w:rStyle w:val="Hyperlink"/>
          </w:rPr>
          <w:t>DESENVOLVIMENTO DO SISTEMA</w:t>
        </w:r>
        <w:r>
          <w:rPr>
            <w:webHidden/>
          </w:rPr>
          <w:tab/>
        </w:r>
        <w:r>
          <w:rPr>
            <w:webHidden/>
          </w:rPr>
          <w:fldChar w:fldCharType="begin"/>
        </w:r>
        <w:r>
          <w:rPr>
            <w:webHidden/>
          </w:rPr>
          <w:instrText xml:space="preserve"> PAGEREF _Toc73388750 \h </w:instrText>
        </w:r>
        <w:r>
          <w:rPr>
            <w:webHidden/>
          </w:rPr>
        </w:r>
        <w:r>
          <w:rPr>
            <w:webHidden/>
          </w:rPr>
          <w:fldChar w:fldCharType="separate"/>
        </w:r>
        <w:r>
          <w:rPr>
            <w:webHidden/>
          </w:rPr>
          <w:t>13</w:t>
        </w:r>
        <w:r>
          <w:rPr>
            <w:webHidden/>
          </w:rPr>
          <w:fldChar w:fldCharType="end"/>
        </w:r>
      </w:hyperlink>
    </w:p>
    <w:p w14:paraId="5778CDE6" w14:textId="474D4565" w:rsidR="00065AE1" w:rsidRDefault="00065AE1">
      <w:pPr>
        <w:pStyle w:val="Sumrio2"/>
        <w:rPr>
          <w:rFonts w:asciiTheme="minorHAnsi" w:eastAsiaTheme="minorEastAsia" w:hAnsiTheme="minorHAnsi"/>
          <w:sz w:val="22"/>
          <w:szCs w:val="22"/>
          <w:lang w:eastAsia="pt-BR"/>
        </w:rPr>
      </w:pPr>
      <w:hyperlink w:anchor="_Toc73388751" w:history="1">
        <w:r w:rsidRPr="00A90806">
          <w:rPr>
            <w:rStyle w:val="Hyperlink"/>
          </w:rPr>
          <w:t>3.1</w:t>
        </w:r>
        <w:r>
          <w:rPr>
            <w:rFonts w:asciiTheme="minorHAnsi" w:eastAsiaTheme="minorEastAsia" w:hAnsiTheme="minorHAnsi"/>
            <w:sz w:val="22"/>
            <w:szCs w:val="22"/>
            <w:lang w:eastAsia="pt-BR"/>
          </w:rPr>
          <w:tab/>
        </w:r>
        <w:r w:rsidRPr="00A90806">
          <w:rPr>
            <w:rStyle w:val="Hyperlink"/>
          </w:rPr>
          <w:t>PRIORIDADES NO SISTEMA</w:t>
        </w:r>
        <w:r>
          <w:rPr>
            <w:webHidden/>
          </w:rPr>
          <w:tab/>
        </w:r>
        <w:r>
          <w:rPr>
            <w:webHidden/>
          </w:rPr>
          <w:fldChar w:fldCharType="begin"/>
        </w:r>
        <w:r>
          <w:rPr>
            <w:webHidden/>
          </w:rPr>
          <w:instrText xml:space="preserve"> PAGEREF _Toc73388751 \h </w:instrText>
        </w:r>
        <w:r>
          <w:rPr>
            <w:webHidden/>
          </w:rPr>
        </w:r>
        <w:r>
          <w:rPr>
            <w:webHidden/>
          </w:rPr>
          <w:fldChar w:fldCharType="separate"/>
        </w:r>
        <w:r>
          <w:rPr>
            <w:webHidden/>
          </w:rPr>
          <w:t>13</w:t>
        </w:r>
        <w:r>
          <w:rPr>
            <w:webHidden/>
          </w:rPr>
          <w:fldChar w:fldCharType="end"/>
        </w:r>
      </w:hyperlink>
    </w:p>
    <w:p w14:paraId="507FD0B0" w14:textId="79EFEB48" w:rsidR="00065AE1" w:rsidRDefault="00065AE1">
      <w:pPr>
        <w:pStyle w:val="Sumrio3"/>
        <w:rPr>
          <w:rFonts w:asciiTheme="minorHAnsi" w:eastAsiaTheme="minorEastAsia" w:hAnsiTheme="minorHAnsi"/>
          <w:sz w:val="22"/>
          <w:szCs w:val="22"/>
          <w:lang w:eastAsia="pt-BR"/>
        </w:rPr>
      </w:pPr>
      <w:hyperlink w:anchor="_Toc73388752" w:history="1">
        <w:r w:rsidRPr="00A90806">
          <w:rPr>
            <w:rStyle w:val="Hyperlink"/>
            <w:b/>
          </w:rPr>
          <w:t>3.1.1</w:t>
        </w:r>
        <w:r>
          <w:rPr>
            <w:rFonts w:asciiTheme="minorHAnsi" w:eastAsiaTheme="minorEastAsia" w:hAnsiTheme="minorHAnsi"/>
            <w:sz w:val="22"/>
            <w:szCs w:val="22"/>
            <w:lang w:eastAsia="pt-BR"/>
          </w:rPr>
          <w:tab/>
        </w:r>
        <w:r w:rsidRPr="00A90806">
          <w:rPr>
            <w:rStyle w:val="Hyperlink"/>
            <w:b/>
          </w:rPr>
          <w:t>PRIORIDADES NA IMPLEMENTAÇÃO</w:t>
        </w:r>
        <w:r>
          <w:rPr>
            <w:webHidden/>
          </w:rPr>
          <w:tab/>
        </w:r>
        <w:r>
          <w:rPr>
            <w:webHidden/>
          </w:rPr>
          <w:fldChar w:fldCharType="begin"/>
        </w:r>
        <w:r>
          <w:rPr>
            <w:webHidden/>
          </w:rPr>
          <w:instrText xml:space="preserve"> PAGEREF _Toc73388752 \h </w:instrText>
        </w:r>
        <w:r>
          <w:rPr>
            <w:webHidden/>
          </w:rPr>
        </w:r>
        <w:r>
          <w:rPr>
            <w:webHidden/>
          </w:rPr>
          <w:fldChar w:fldCharType="separate"/>
        </w:r>
        <w:r>
          <w:rPr>
            <w:webHidden/>
          </w:rPr>
          <w:t>13</w:t>
        </w:r>
        <w:r>
          <w:rPr>
            <w:webHidden/>
          </w:rPr>
          <w:fldChar w:fldCharType="end"/>
        </w:r>
      </w:hyperlink>
    </w:p>
    <w:p w14:paraId="5275CB80" w14:textId="7B0D14EF" w:rsidR="00065AE1" w:rsidRDefault="00065AE1">
      <w:pPr>
        <w:pStyle w:val="Sumrio3"/>
        <w:rPr>
          <w:rFonts w:asciiTheme="minorHAnsi" w:eastAsiaTheme="minorEastAsia" w:hAnsiTheme="minorHAnsi"/>
          <w:sz w:val="22"/>
          <w:szCs w:val="22"/>
          <w:lang w:eastAsia="pt-BR"/>
        </w:rPr>
      </w:pPr>
      <w:hyperlink w:anchor="_Toc73388753" w:history="1">
        <w:r w:rsidRPr="00A90806">
          <w:rPr>
            <w:rStyle w:val="Hyperlink"/>
            <w:b/>
          </w:rPr>
          <w:t>3.1.2</w:t>
        </w:r>
        <w:r>
          <w:rPr>
            <w:rFonts w:asciiTheme="minorHAnsi" w:eastAsiaTheme="minorEastAsia" w:hAnsiTheme="minorHAnsi"/>
            <w:sz w:val="22"/>
            <w:szCs w:val="22"/>
            <w:lang w:eastAsia="pt-BR"/>
          </w:rPr>
          <w:tab/>
        </w:r>
        <w:r w:rsidRPr="00A90806">
          <w:rPr>
            <w:rStyle w:val="Hyperlink"/>
            <w:b/>
          </w:rPr>
          <w:t>RESULTADOS ESPERADOS NA IMPLANTAÇÃO DO SISTEMA</w:t>
        </w:r>
        <w:r>
          <w:rPr>
            <w:webHidden/>
          </w:rPr>
          <w:tab/>
        </w:r>
        <w:r>
          <w:rPr>
            <w:webHidden/>
          </w:rPr>
          <w:fldChar w:fldCharType="begin"/>
        </w:r>
        <w:r>
          <w:rPr>
            <w:webHidden/>
          </w:rPr>
          <w:instrText xml:space="preserve"> PAGEREF _Toc73388753 \h </w:instrText>
        </w:r>
        <w:r>
          <w:rPr>
            <w:webHidden/>
          </w:rPr>
        </w:r>
        <w:r>
          <w:rPr>
            <w:webHidden/>
          </w:rPr>
          <w:fldChar w:fldCharType="separate"/>
        </w:r>
        <w:r>
          <w:rPr>
            <w:webHidden/>
          </w:rPr>
          <w:t>13</w:t>
        </w:r>
        <w:r>
          <w:rPr>
            <w:webHidden/>
          </w:rPr>
          <w:fldChar w:fldCharType="end"/>
        </w:r>
      </w:hyperlink>
    </w:p>
    <w:p w14:paraId="0C0CC5FE" w14:textId="59DBC63F" w:rsidR="00065AE1" w:rsidRDefault="00065AE1">
      <w:pPr>
        <w:pStyle w:val="Sumrio2"/>
        <w:rPr>
          <w:rFonts w:asciiTheme="minorHAnsi" w:eastAsiaTheme="minorEastAsia" w:hAnsiTheme="minorHAnsi"/>
          <w:sz w:val="22"/>
          <w:szCs w:val="22"/>
          <w:lang w:eastAsia="pt-BR"/>
        </w:rPr>
      </w:pPr>
      <w:hyperlink w:anchor="_Toc73388754" w:history="1">
        <w:r w:rsidRPr="00A90806">
          <w:rPr>
            <w:rStyle w:val="Hyperlink"/>
          </w:rPr>
          <w:t>3.2</w:t>
        </w:r>
        <w:r>
          <w:rPr>
            <w:rFonts w:asciiTheme="minorHAnsi" w:eastAsiaTheme="minorEastAsia" w:hAnsiTheme="minorHAnsi"/>
            <w:sz w:val="22"/>
            <w:szCs w:val="22"/>
            <w:lang w:eastAsia="pt-BR"/>
          </w:rPr>
          <w:tab/>
        </w:r>
        <w:r w:rsidRPr="00A90806">
          <w:rPr>
            <w:rStyle w:val="Hyperlink"/>
          </w:rPr>
          <w:t>HSQLDB</w:t>
        </w:r>
        <w:r>
          <w:rPr>
            <w:webHidden/>
          </w:rPr>
          <w:tab/>
        </w:r>
        <w:r>
          <w:rPr>
            <w:webHidden/>
          </w:rPr>
          <w:fldChar w:fldCharType="begin"/>
        </w:r>
        <w:r>
          <w:rPr>
            <w:webHidden/>
          </w:rPr>
          <w:instrText xml:space="preserve"> PAGEREF _Toc73388754 \h </w:instrText>
        </w:r>
        <w:r>
          <w:rPr>
            <w:webHidden/>
          </w:rPr>
        </w:r>
        <w:r>
          <w:rPr>
            <w:webHidden/>
          </w:rPr>
          <w:fldChar w:fldCharType="separate"/>
        </w:r>
        <w:r>
          <w:rPr>
            <w:webHidden/>
          </w:rPr>
          <w:t>14</w:t>
        </w:r>
        <w:r>
          <w:rPr>
            <w:webHidden/>
          </w:rPr>
          <w:fldChar w:fldCharType="end"/>
        </w:r>
      </w:hyperlink>
    </w:p>
    <w:p w14:paraId="6114689A" w14:textId="01CA6596" w:rsidR="00065AE1" w:rsidRDefault="00065AE1">
      <w:pPr>
        <w:pStyle w:val="Sumrio2"/>
        <w:rPr>
          <w:rFonts w:asciiTheme="minorHAnsi" w:eastAsiaTheme="minorEastAsia" w:hAnsiTheme="minorHAnsi"/>
          <w:sz w:val="22"/>
          <w:szCs w:val="22"/>
          <w:lang w:eastAsia="pt-BR"/>
        </w:rPr>
      </w:pPr>
      <w:hyperlink w:anchor="_Toc73388755" w:history="1">
        <w:r w:rsidRPr="00A90806">
          <w:rPr>
            <w:rStyle w:val="Hyperlink"/>
          </w:rPr>
          <w:t>3.3</w:t>
        </w:r>
        <w:r>
          <w:rPr>
            <w:rFonts w:asciiTheme="minorHAnsi" w:eastAsiaTheme="minorEastAsia" w:hAnsiTheme="minorHAnsi"/>
            <w:sz w:val="22"/>
            <w:szCs w:val="22"/>
            <w:lang w:eastAsia="pt-BR"/>
          </w:rPr>
          <w:tab/>
        </w:r>
        <w:r w:rsidRPr="00A90806">
          <w:rPr>
            <w:rStyle w:val="Hyperlink"/>
          </w:rPr>
          <w:t>JUDE</w:t>
        </w:r>
        <w:r>
          <w:rPr>
            <w:webHidden/>
          </w:rPr>
          <w:tab/>
        </w:r>
        <w:r>
          <w:rPr>
            <w:webHidden/>
          </w:rPr>
          <w:fldChar w:fldCharType="begin"/>
        </w:r>
        <w:r>
          <w:rPr>
            <w:webHidden/>
          </w:rPr>
          <w:instrText xml:space="preserve"> PAGEREF _Toc73388755 \h </w:instrText>
        </w:r>
        <w:r>
          <w:rPr>
            <w:webHidden/>
          </w:rPr>
        </w:r>
        <w:r>
          <w:rPr>
            <w:webHidden/>
          </w:rPr>
          <w:fldChar w:fldCharType="separate"/>
        </w:r>
        <w:r>
          <w:rPr>
            <w:webHidden/>
          </w:rPr>
          <w:t>14</w:t>
        </w:r>
        <w:r>
          <w:rPr>
            <w:webHidden/>
          </w:rPr>
          <w:fldChar w:fldCharType="end"/>
        </w:r>
      </w:hyperlink>
    </w:p>
    <w:p w14:paraId="66FDD926" w14:textId="08026FDE" w:rsidR="00065AE1" w:rsidRDefault="00065AE1">
      <w:pPr>
        <w:pStyle w:val="Sumrio1"/>
        <w:rPr>
          <w:rFonts w:asciiTheme="minorHAnsi" w:eastAsiaTheme="minorEastAsia" w:hAnsiTheme="minorHAnsi"/>
          <w:b w:val="0"/>
          <w:caps w:val="0"/>
          <w:sz w:val="22"/>
          <w:szCs w:val="22"/>
          <w:lang w:eastAsia="pt-BR"/>
        </w:rPr>
      </w:pPr>
      <w:hyperlink w:anchor="_Toc73388756" w:history="1">
        <w:r w:rsidRPr="00A90806">
          <w:rPr>
            <w:rStyle w:val="Hyperlink"/>
          </w:rPr>
          <w:t>4</w:t>
        </w:r>
        <w:r>
          <w:rPr>
            <w:rFonts w:asciiTheme="minorHAnsi" w:eastAsiaTheme="minorEastAsia" w:hAnsiTheme="minorHAnsi"/>
            <w:b w:val="0"/>
            <w:caps w:val="0"/>
            <w:sz w:val="22"/>
            <w:szCs w:val="22"/>
            <w:lang w:eastAsia="pt-BR"/>
          </w:rPr>
          <w:tab/>
        </w:r>
        <w:r w:rsidRPr="00A90806">
          <w:rPr>
            <w:rStyle w:val="Hyperlink"/>
          </w:rPr>
          <w:t>ESTRUTURA DE DESENVOLVIMENTO DO SISTEMA</w:t>
        </w:r>
        <w:r>
          <w:rPr>
            <w:webHidden/>
          </w:rPr>
          <w:tab/>
        </w:r>
        <w:r>
          <w:rPr>
            <w:webHidden/>
          </w:rPr>
          <w:fldChar w:fldCharType="begin"/>
        </w:r>
        <w:r>
          <w:rPr>
            <w:webHidden/>
          </w:rPr>
          <w:instrText xml:space="preserve"> PAGEREF _Toc73388756 \h </w:instrText>
        </w:r>
        <w:r>
          <w:rPr>
            <w:webHidden/>
          </w:rPr>
        </w:r>
        <w:r>
          <w:rPr>
            <w:webHidden/>
          </w:rPr>
          <w:fldChar w:fldCharType="separate"/>
        </w:r>
        <w:r>
          <w:rPr>
            <w:webHidden/>
          </w:rPr>
          <w:t>15</w:t>
        </w:r>
        <w:r>
          <w:rPr>
            <w:webHidden/>
          </w:rPr>
          <w:fldChar w:fldCharType="end"/>
        </w:r>
      </w:hyperlink>
    </w:p>
    <w:p w14:paraId="338074A7" w14:textId="1588C574" w:rsidR="00065AE1" w:rsidRDefault="00065AE1">
      <w:pPr>
        <w:pStyle w:val="Sumrio1"/>
        <w:rPr>
          <w:rFonts w:asciiTheme="minorHAnsi" w:eastAsiaTheme="minorEastAsia" w:hAnsiTheme="minorHAnsi"/>
          <w:b w:val="0"/>
          <w:caps w:val="0"/>
          <w:sz w:val="22"/>
          <w:szCs w:val="22"/>
          <w:lang w:eastAsia="pt-BR"/>
        </w:rPr>
      </w:pPr>
      <w:hyperlink w:anchor="_Toc73388757" w:history="1">
        <w:r w:rsidRPr="00A90806">
          <w:rPr>
            <w:rStyle w:val="Hyperlink"/>
          </w:rPr>
          <w:t>5</w:t>
        </w:r>
        <w:r>
          <w:rPr>
            <w:rFonts w:asciiTheme="minorHAnsi" w:eastAsiaTheme="minorEastAsia" w:hAnsiTheme="minorHAnsi"/>
            <w:b w:val="0"/>
            <w:caps w:val="0"/>
            <w:sz w:val="22"/>
            <w:szCs w:val="22"/>
            <w:lang w:eastAsia="pt-BR"/>
          </w:rPr>
          <w:tab/>
        </w:r>
        <w:r w:rsidRPr="00A90806">
          <w:rPr>
            <w:rStyle w:val="Hyperlink"/>
          </w:rPr>
          <w:t>DIAGRAMAS</w:t>
        </w:r>
        <w:r>
          <w:rPr>
            <w:webHidden/>
          </w:rPr>
          <w:tab/>
        </w:r>
        <w:r>
          <w:rPr>
            <w:webHidden/>
          </w:rPr>
          <w:fldChar w:fldCharType="begin"/>
        </w:r>
        <w:r>
          <w:rPr>
            <w:webHidden/>
          </w:rPr>
          <w:instrText xml:space="preserve"> PAGEREF _Toc73388757 \h </w:instrText>
        </w:r>
        <w:r>
          <w:rPr>
            <w:webHidden/>
          </w:rPr>
        </w:r>
        <w:r>
          <w:rPr>
            <w:webHidden/>
          </w:rPr>
          <w:fldChar w:fldCharType="separate"/>
        </w:r>
        <w:r>
          <w:rPr>
            <w:webHidden/>
          </w:rPr>
          <w:t>16</w:t>
        </w:r>
        <w:r>
          <w:rPr>
            <w:webHidden/>
          </w:rPr>
          <w:fldChar w:fldCharType="end"/>
        </w:r>
      </w:hyperlink>
    </w:p>
    <w:p w14:paraId="6207E915" w14:textId="20478AB6" w:rsidR="00065AE1" w:rsidRDefault="00065AE1">
      <w:pPr>
        <w:pStyle w:val="Sumrio1"/>
        <w:rPr>
          <w:rFonts w:asciiTheme="minorHAnsi" w:eastAsiaTheme="minorEastAsia" w:hAnsiTheme="minorHAnsi"/>
          <w:b w:val="0"/>
          <w:caps w:val="0"/>
          <w:sz w:val="22"/>
          <w:szCs w:val="22"/>
          <w:lang w:eastAsia="pt-BR"/>
        </w:rPr>
      </w:pPr>
      <w:hyperlink w:anchor="_Toc73388758" w:history="1">
        <w:r w:rsidRPr="00A90806">
          <w:rPr>
            <w:rStyle w:val="Hyperlink"/>
          </w:rPr>
          <w:t>6</w:t>
        </w:r>
        <w:r>
          <w:rPr>
            <w:rFonts w:asciiTheme="minorHAnsi" w:eastAsiaTheme="minorEastAsia" w:hAnsiTheme="minorHAnsi"/>
            <w:b w:val="0"/>
            <w:caps w:val="0"/>
            <w:sz w:val="22"/>
            <w:szCs w:val="22"/>
            <w:lang w:eastAsia="pt-BR"/>
          </w:rPr>
          <w:tab/>
        </w:r>
        <w:r w:rsidRPr="00A90806">
          <w:rPr>
            <w:rStyle w:val="Hyperlink"/>
          </w:rPr>
          <w:t>METODOLOGIA</w:t>
        </w:r>
        <w:r>
          <w:rPr>
            <w:webHidden/>
          </w:rPr>
          <w:tab/>
        </w:r>
        <w:r>
          <w:rPr>
            <w:webHidden/>
          </w:rPr>
          <w:fldChar w:fldCharType="begin"/>
        </w:r>
        <w:r>
          <w:rPr>
            <w:webHidden/>
          </w:rPr>
          <w:instrText xml:space="preserve"> PAGEREF _Toc73388758 \h </w:instrText>
        </w:r>
        <w:r>
          <w:rPr>
            <w:webHidden/>
          </w:rPr>
        </w:r>
        <w:r>
          <w:rPr>
            <w:webHidden/>
          </w:rPr>
          <w:fldChar w:fldCharType="separate"/>
        </w:r>
        <w:r>
          <w:rPr>
            <w:webHidden/>
          </w:rPr>
          <w:t>17</w:t>
        </w:r>
        <w:r>
          <w:rPr>
            <w:webHidden/>
          </w:rPr>
          <w:fldChar w:fldCharType="end"/>
        </w:r>
      </w:hyperlink>
    </w:p>
    <w:p w14:paraId="6485B03B" w14:textId="400C5BB7" w:rsidR="00065AE1" w:rsidRDefault="00065AE1">
      <w:pPr>
        <w:pStyle w:val="Sumrio2"/>
        <w:rPr>
          <w:rFonts w:asciiTheme="minorHAnsi" w:eastAsiaTheme="minorEastAsia" w:hAnsiTheme="minorHAnsi"/>
          <w:sz w:val="22"/>
          <w:szCs w:val="22"/>
          <w:lang w:eastAsia="pt-BR"/>
        </w:rPr>
      </w:pPr>
      <w:hyperlink w:anchor="_Toc73388759" w:history="1">
        <w:r w:rsidRPr="00A90806">
          <w:rPr>
            <w:rStyle w:val="Hyperlink"/>
            <w:rFonts w:cs="Arial"/>
          </w:rPr>
          <w:t>6.1</w:t>
        </w:r>
        <w:r>
          <w:rPr>
            <w:rFonts w:asciiTheme="minorHAnsi" w:eastAsiaTheme="minorEastAsia" w:hAnsiTheme="minorHAnsi"/>
            <w:sz w:val="22"/>
            <w:szCs w:val="22"/>
            <w:lang w:eastAsia="pt-BR"/>
          </w:rPr>
          <w:tab/>
        </w:r>
        <w:r w:rsidRPr="00A90806">
          <w:rPr>
            <w:rStyle w:val="Hyperlink"/>
          </w:rPr>
          <w:t>REQUISITOS FUNCIONAIS</w:t>
        </w:r>
        <w:r>
          <w:rPr>
            <w:webHidden/>
          </w:rPr>
          <w:tab/>
        </w:r>
        <w:r>
          <w:rPr>
            <w:webHidden/>
          </w:rPr>
          <w:fldChar w:fldCharType="begin"/>
        </w:r>
        <w:r>
          <w:rPr>
            <w:webHidden/>
          </w:rPr>
          <w:instrText xml:space="preserve"> PAGEREF _Toc73388759 \h </w:instrText>
        </w:r>
        <w:r>
          <w:rPr>
            <w:webHidden/>
          </w:rPr>
        </w:r>
        <w:r>
          <w:rPr>
            <w:webHidden/>
          </w:rPr>
          <w:fldChar w:fldCharType="separate"/>
        </w:r>
        <w:r>
          <w:rPr>
            <w:webHidden/>
          </w:rPr>
          <w:t>17</w:t>
        </w:r>
        <w:r>
          <w:rPr>
            <w:webHidden/>
          </w:rPr>
          <w:fldChar w:fldCharType="end"/>
        </w:r>
      </w:hyperlink>
    </w:p>
    <w:p w14:paraId="77C6ACF5" w14:textId="4CB341EA" w:rsidR="00065AE1" w:rsidRDefault="00065AE1">
      <w:pPr>
        <w:pStyle w:val="Sumrio2"/>
        <w:rPr>
          <w:rFonts w:asciiTheme="minorHAnsi" w:eastAsiaTheme="minorEastAsia" w:hAnsiTheme="minorHAnsi"/>
          <w:sz w:val="22"/>
          <w:szCs w:val="22"/>
          <w:lang w:eastAsia="pt-BR"/>
        </w:rPr>
      </w:pPr>
      <w:hyperlink w:anchor="_Toc73388760" w:history="1">
        <w:r w:rsidRPr="00A90806">
          <w:rPr>
            <w:rStyle w:val="Hyperlink"/>
            <w:rFonts w:cs="Arial"/>
          </w:rPr>
          <w:t>6.2</w:t>
        </w:r>
        <w:r>
          <w:rPr>
            <w:rFonts w:asciiTheme="minorHAnsi" w:eastAsiaTheme="minorEastAsia" w:hAnsiTheme="minorHAnsi"/>
            <w:sz w:val="22"/>
            <w:szCs w:val="22"/>
            <w:lang w:eastAsia="pt-BR"/>
          </w:rPr>
          <w:tab/>
        </w:r>
        <w:r w:rsidRPr="00A90806">
          <w:rPr>
            <w:rStyle w:val="Hyperlink"/>
          </w:rPr>
          <w:t>REQUISITOS NÃO FUNCIONAIS</w:t>
        </w:r>
        <w:r>
          <w:rPr>
            <w:webHidden/>
          </w:rPr>
          <w:tab/>
        </w:r>
        <w:r>
          <w:rPr>
            <w:webHidden/>
          </w:rPr>
          <w:fldChar w:fldCharType="begin"/>
        </w:r>
        <w:r>
          <w:rPr>
            <w:webHidden/>
          </w:rPr>
          <w:instrText xml:space="preserve"> PAGEREF _Toc73388760 \h </w:instrText>
        </w:r>
        <w:r>
          <w:rPr>
            <w:webHidden/>
          </w:rPr>
        </w:r>
        <w:r>
          <w:rPr>
            <w:webHidden/>
          </w:rPr>
          <w:fldChar w:fldCharType="separate"/>
        </w:r>
        <w:r>
          <w:rPr>
            <w:webHidden/>
          </w:rPr>
          <w:t>18</w:t>
        </w:r>
        <w:r>
          <w:rPr>
            <w:webHidden/>
          </w:rPr>
          <w:fldChar w:fldCharType="end"/>
        </w:r>
      </w:hyperlink>
    </w:p>
    <w:p w14:paraId="1BE637EE" w14:textId="489A41CC" w:rsidR="00065AE1" w:rsidRDefault="00065AE1">
      <w:pPr>
        <w:pStyle w:val="Sumrio2"/>
        <w:rPr>
          <w:rFonts w:asciiTheme="minorHAnsi" w:eastAsiaTheme="minorEastAsia" w:hAnsiTheme="minorHAnsi"/>
          <w:sz w:val="22"/>
          <w:szCs w:val="22"/>
          <w:lang w:eastAsia="pt-BR"/>
        </w:rPr>
      </w:pPr>
      <w:hyperlink w:anchor="_Toc73388761" w:history="1">
        <w:r w:rsidRPr="00A90806">
          <w:rPr>
            <w:rStyle w:val="Hyperlink"/>
          </w:rPr>
          <w:t>6.3</w:t>
        </w:r>
        <w:r>
          <w:rPr>
            <w:rFonts w:asciiTheme="minorHAnsi" w:eastAsiaTheme="minorEastAsia" w:hAnsiTheme="minorHAnsi"/>
            <w:sz w:val="22"/>
            <w:szCs w:val="22"/>
            <w:lang w:eastAsia="pt-BR"/>
          </w:rPr>
          <w:tab/>
        </w:r>
        <w:r w:rsidRPr="00A90806">
          <w:rPr>
            <w:rStyle w:val="Hyperlink"/>
          </w:rPr>
          <w:t>MER – MODELO ENTIDADE E RELACIONAMENTO</w:t>
        </w:r>
        <w:r>
          <w:rPr>
            <w:webHidden/>
          </w:rPr>
          <w:tab/>
        </w:r>
        <w:r>
          <w:rPr>
            <w:webHidden/>
          </w:rPr>
          <w:fldChar w:fldCharType="begin"/>
        </w:r>
        <w:r>
          <w:rPr>
            <w:webHidden/>
          </w:rPr>
          <w:instrText xml:space="preserve"> PAGEREF _Toc73388761 \h </w:instrText>
        </w:r>
        <w:r>
          <w:rPr>
            <w:webHidden/>
          </w:rPr>
        </w:r>
        <w:r>
          <w:rPr>
            <w:webHidden/>
          </w:rPr>
          <w:fldChar w:fldCharType="separate"/>
        </w:r>
        <w:r>
          <w:rPr>
            <w:webHidden/>
          </w:rPr>
          <w:t>19</w:t>
        </w:r>
        <w:r>
          <w:rPr>
            <w:webHidden/>
          </w:rPr>
          <w:fldChar w:fldCharType="end"/>
        </w:r>
      </w:hyperlink>
    </w:p>
    <w:p w14:paraId="69FC61ED" w14:textId="127C2D3E" w:rsidR="00065AE1" w:rsidRDefault="00065AE1">
      <w:pPr>
        <w:pStyle w:val="Sumrio2"/>
        <w:rPr>
          <w:rFonts w:asciiTheme="minorHAnsi" w:eastAsiaTheme="minorEastAsia" w:hAnsiTheme="minorHAnsi"/>
          <w:sz w:val="22"/>
          <w:szCs w:val="22"/>
          <w:lang w:eastAsia="pt-BR"/>
        </w:rPr>
      </w:pPr>
      <w:hyperlink w:anchor="_Toc73388762" w:history="1">
        <w:r w:rsidRPr="00A90806">
          <w:rPr>
            <w:rStyle w:val="Hyperlink"/>
          </w:rPr>
          <w:t>6.4</w:t>
        </w:r>
        <w:r>
          <w:rPr>
            <w:rFonts w:asciiTheme="minorHAnsi" w:eastAsiaTheme="minorEastAsia" w:hAnsiTheme="minorHAnsi"/>
            <w:sz w:val="22"/>
            <w:szCs w:val="22"/>
            <w:lang w:eastAsia="pt-BR"/>
          </w:rPr>
          <w:tab/>
        </w:r>
        <w:r w:rsidRPr="00A90806">
          <w:rPr>
            <w:rStyle w:val="Hyperlink"/>
          </w:rPr>
          <w:t>UML – DIAGRAMA DE CASOS DE USO</w:t>
        </w:r>
        <w:r>
          <w:rPr>
            <w:webHidden/>
          </w:rPr>
          <w:tab/>
        </w:r>
        <w:r>
          <w:rPr>
            <w:webHidden/>
          </w:rPr>
          <w:fldChar w:fldCharType="begin"/>
        </w:r>
        <w:r>
          <w:rPr>
            <w:webHidden/>
          </w:rPr>
          <w:instrText xml:space="preserve"> PAGEREF _Toc73388762 \h </w:instrText>
        </w:r>
        <w:r>
          <w:rPr>
            <w:webHidden/>
          </w:rPr>
        </w:r>
        <w:r>
          <w:rPr>
            <w:webHidden/>
          </w:rPr>
          <w:fldChar w:fldCharType="separate"/>
        </w:r>
        <w:r>
          <w:rPr>
            <w:webHidden/>
          </w:rPr>
          <w:t>20</w:t>
        </w:r>
        <w:r>
          <w:rPr>
            <w:webHidden/>
          </w:rPr>
          <w:fldChar w:fldCharType="end"/>
        </w:r>
      </w:hyperlink>
    </w:p>
    <w:p w14:paraId="1245B158" w14:textId="06CADCD3" w:rsidR="00065AE1" w:rsidRDefault="00065AE1">
      <w:pPr>
        <w:pStyle w:val="Sumrio2"/>
        <w:rPr>
          <w:rFonts w:asciiTheme="minorHAnsi" w:eastAsiaTheme="minorEastAsia" w:hAnsiTheme="minorHAnsi"/>
          <w:sz w:val="22"/>
          <w:szCs w:val="22"/>
          <w:lang w:eastAsia="pt-BR"/>
        </w:rPr>
      </w:pPr>
      <w:hyperlink w:anchor="_Toc73388763" w:history="1">
        <w:r w:rsidRPr="00A90806">
          <w:rPr>
            <w:rStyle w:val="Hyperlink"/>
          </w:rPr>
          <w:t>6.5</w:t>
        </w:r>
        <w:r>
          <w:rPr>
            <w:rFonts w:asciiTheme="minorHAnsi" w:eastAsiaTheme="minorEastAsia" w:hAnsiTheme="minorHAnsi"/>
            <w:sz w:val="22"/>
            <w:szCs w:val="22"/>
            <w:lang w:eastAsia="pt-BR"/>
          </w:rPr>
          <w:tab/>
        </w:r>
        <w:r w:rsidRPr="00A90806">
          <w:rPr>
            <w:rStyle w:val="Hyperlink"/>
          </w:rPr>
          <w:t>UML – DIAGRAMA DE SEQUÊNCIA</w:t>
        </w:r>
        <w:r>
          <w:rPr>
            <w:webHidden/>
          </w:rPr>
          <w:tab/>
        </w:r>
        <w:r>
          <w:rPr>
            <w:webHidden/>
          </w:rPr>
          <w:fldChar w:fldCharType="begin"/>
        </w:r>
        <w:r>
          <w:rPr>
            <w:webHidden/>
          </w:rPr>
          <w:instrText xml:space="preserve"> PAGEREF _Toc73388763 \h </w:instrText>
        </w:r>
        <w:r>
          <w:rPr>
            <w:webHidden/>
          </w:rPr>
        </w:r>
        <w:r>
          <w:rPr>
            <w:webHidden/>
          </w:rPr>
          <w:fldChar w:fldCharType="separate"/>
        </w:r>
        <w:r>
          <w:rPr>
            <w:webHidden/>
          </w:rPr>
          <w:t>21</w:t>
        </w:r>
        <w:r>
          <w:rPr>
            <w:webHidden/>
          </w:rPr>
          <w:fldChar w:fldCharType="end"/>
        </w:r>
      </w:hyperlink>
    </w:p>
    <w:p w14:paraId="16B13432" w14:textId="47EC26C0" w:rsidR="00065AE1" w:rsidRDefault="00065AE1">
      <w:pPr>
        <w:pStyle w:val="Sumrio2"/>
        <w:rPr>
          <w:rFonts w:asciiTheme="minorHAnsi" w:eastAsiaTheme="minorEastAsia" w:hAnsiTheme="minorHAnsi"/>
          <w:sz w:val="22"/>
          <w:szCs w:val="22"/>
          <w:lang w:eastAsia="pt-BR"/>
        </w:rPr>
      </w:pPr>
      <w:hyperlink w:anchor="_Toc73388764" w:history="1">
        <w:r w:rsidRPr="00A90806">
          <w:rPr>
            <w:rStyle w:val="Hyperlink"/>
          </w:rPr>
          <w:t>6.6</w:t>
        </w:r>
        <w:r>
          <w:rPr>
            <w:rFonts w:asciiTheme="minorHAnsi" w:eastAsiaTheme="minorEastAsia" w:hAnsiTheme="minorHAnsi"/>
            <w:sz w:val="22"/>
            <w:szCs w:val="22"/>
            <w:lang w:eastAsia="pt-BR"/>
          </w:rPr>
          <w:tab/>
        </w:r>
        <w:r w:rsidRPr="00A90806">
          <w:rPr>
            <w:rStyle w:val="Hyperlink"/>
          </w:rPr>
          <w:t>UML – DIAGRAMA DE ATIVIDADES</w:t>
        </w:r>
        <w:r>
          <w:rPr>
            <w:webHidden/>
          </w:rPr>
          <w:tab/>
        </w:r>
        <w:r>
          <w:rPr>
            <w:webHidden/>
          </w:rPr>
          <w:fldChar w:fldCharType="begin"/>
        </w:r>
        <w:r>
          <w:rPr>
            <w:webHidden/>
          </w:rPr>
          <w:instrText xml:space="preserve"> PAGEREF _Toc73388764 \h </w:instrText>
        </w:r>
        <w:r>
          <w:rPr>
            <w:webHidden/>
          </w:rPr>
        </w:r>
        <w:r>
          <w:rPr>
            <w:webHidden/>
          </w:rPr>
          <w:fldChar w:fldCharType="separate"/>
        </w:r>
        <w:r>
          <w:rPr>
            <w:webHidden/>
          </w:rPr>
          <w:t>22</w:t>
        </w:r>
        <w:r>
          <w:rPr>
            <w:webHidden/>
          </w:rPr>
          <w:fldChar w:fldCharType="end"/>
        </w:r>
      </w:hyperlink>
    </w:p>
    <w:p w14:paraId="272C109F" w14:textId="51DB051E" w:rsidR="00065AE1" w:rsidRDefault="00065AE1">
      <w:pPr>
        <w:pStyle w:val="Sumrio2"/>
        <w:rPr>
          <w:rFonts w:asciiTheme="minorHAnsi" w:eastAsiaTheme="minorEastAsia" w:hAnsiTheme="minorHAnsi"/>
          <w:sz w:val="22"/>
          <w:szCs w:val="22"/>
          <w:lang w:eastAsia="pt-BR"/>
        </w:rPr>
      </w:pPr>
      <w:hyperlink w:anchor="_Toc73388765" w:history="1">
        <w:r w:rsidRPr="00A90806">
          <w:rPr>
            <w:rStyle w:val="Hyperlink"/>
          </w:rPr>
          <w:t>6.7</w:t>
        </w:r>
        <w:r>
          <w:rPr>
            <w:rFonts w:asciiTheme="minorHAnsi" w:eastAsiaTheme="minorEastAsia" w:hAnsiTheme="minorHAnsi"/>
            <w:sz w:val="22"/>
            <w:szCs w:val="22"/>
            <w:lang w:eastAsia="pt-BR"/>
          </w:rPr>
          <w:tab/>
        </w:r>
        <w:r w:rsidRPr="00A90806">
          <w:rPr>
            <w:rStyle w:val="Hyperlink"/>
          </w:rPr>
          <w:t>UML - DIAGRAMA DE CLASSE</w:t>
        </w:r>
        <w:r>
          <w:rPr>
            <w:webHidden/>
          </w:rPr>
          <w:tab/>
        </w:r>
        <w:r>
          <w:rPr>
            <w:webHidden/>
          </w:rPr>
          <w:fldChar w:fldCharType="begin"/>
        </w:r>
        <w:r>
          <w:rPr>
            <w:webHidden/>
          </w:rPr>
          <w:instrText xml:space="preserve"> PAGEREF _Toc73388765 \h </w:instrText>
        </w:r>
        <w:r>
          <w:rPr>
            <w:webHidden/>
          </w:rPr>
        </w:r>
        <w:r>
          <w:rPr>
            <w:webHidden/>
          </w:rPr>
          <w:fldChar w:fldCharType="separate"/>
        </w:r>
        <w:r>
          <w:rPr>
            <w:webHidden/>
          </w:rPr>
          <w:t>23</w:t>
        </w:r>
        <w:r>
          <w:rPr>
            <w:webHidden/>
          </w:rPr>
          <w:fldChar w:fldCharType="end"/>
        </w:r>
      </w:hyperlink>
    </w:p>
    <w:p w14:paraId="60866EEA" w14:textId="7DB3F717" w:rsidR="00065AE1" w:rsidRDefault="00065AE1">
      <w:pPr>
        <w:pStyle w:val="Sumrio2"/>
        <w:rPr>
          <w:rFonts w:asciiTheme="minorHAnsi" w:eastAsiaTheme="minorEastAsia" w:hAnsiTheme="minorHAnsi"/>
          <w:sz w:val="22"/>
          <w:szCs w:val="22"/>
          <w:lang w:eastAsia="pt-BR"/>
        </w:rPr>
      </w:pPr>
      <w:hyperlink w:anchor="_Toc73388766" w:history="1">
        <w:r w:rsidRPr="00A90806">
          <w:rPr>
            <w:rStyle w:val="Hyperlink"/>
          </w:rPr>
          <w:t>6.8</w:t>
        </w:r>
        <w:r>
          <w:rPr>
            <w:rFonts w:asciiTheme="minorHAnsi" w:eastAsiaTheme="minorEastAsia" w:hAnsiTheme="minorHAnsi"/>
            <w:sz w:val="22"/>
            <w:szCs w:val="22"/>
            <w:lang w:eastAsia="pt-BR"/>
          </w:rPr>
          <w:tab/>
        </w:r>
        <w:r w:rsidRPr="00A90806">
          <w:rPr>
            <w:rStyle w:val="Hyperlink"/>
          </w:rPr>
          <w:t>DIAGRAMA DE CASOS DE USO EXPANDIDO</w:t>
        </w:r>
        <w:r>
          <w:rPr>
            <w:webHidden/>
          </w:rPr>
          <w:tab/>
        </w:r>
        <w:r>
          <w:rPr>
            <w:webHidden/>
          </w:rPr>
          <w:fldChar w:fldCharType="begin"/>
        </w:r>
        <w:r>
          <w:rPr>
            <w:webHidden/>
          </w:rPr>
          <w:instrText xml:space="preserve"> PAGEREF _Toc73388766 \h </w:instrText>
        </w:r>
        <w:r>
          <w:rPr>
            <w:webHidden/>
          </w:rPr>
        </w:r>
        <w:r>
          <w:rPr>
            <w:webHidden/>
          </w:rPr>
          <w:fldChar w:fldCharType="separate"/>
        </w:r>
        <w:r>
          <w:rPr>
            <w:webHidden/>
          </w:rPr>
          <w:t>23</w:t>
        </w:r>
        <w:r>
          <w:rPr>
            <w:webHidden/>
          </w:rPr>
          <w:fldChar w:fldCharType="end"/>
        </w:r>
      </w:hyperlink>
    </w:p>
    <w:p w14:paraId="2059E7F8" w14:textId="4CDC30A6" w:rsidR="00065AE1" w:rsidRDefault="00065AE1">
      <w:pPr>
        <w:pStyle w:val="Sumrio2"/>
        <w:rPr>
          <w:rFonts w:asciiTheme="minorHAnsi" w:eastAsiaTheme="minorEastAsia" w:hAnsiTheme="minorHAnsi"/>
          <w:sz w:val="22"/>
          <w:szCs w:val="22"/>
          <w:lang w:eastAsia="pt-BR"/>
        </w:rPr>
      </w:pPr>
      <w:hyperlink w:anchor="_Toc73388767" w:history="1">
        <w:r w:rsidRPr="00A90806">
          <w:rPr>
            <w:rStyle w:val="Hyperlink"/>
          </w:rPr>
          <w:t>6.9</w:t>
        </w:r>
        <w:r>
          <w:rPr>
            <w:rFonts w:asciiTheme="minorHAnsi" w:eastAsiaTheme="minorEastAsia" w:hAnsiTheme="minorHAnsi"/>
            <w:sz w:val="22"/>
            <w:szCs w:val="22"/>
            <w:lang w:eastAsia="pt-BR"/>
          </w:rPr>
          <w:tab/>
        </w:r>
        <w:r w:rsidRPr="00A90806">
          <w:rPr>
            <w:rStyle w:val="Hyperlink"/>
          </w:rPr>
          <w:t>BANCO DE DADOS LINGUAGEM SQL</w:t>
        </w:r>
        <w:r>
          <w:rPr>
            <w:webHidden/>
          </w:rPr>
          <w:tab/>
        </w:r>
        <w:r>
          <w:rPr>
            <w:webHidden/>
          </w:rPr>
          <w:fldChar w:fldCharType="begin"/>
        </w:r>
        <w:r>
          <w:rPr>
            <w:webHidden/>
          </w:rPr>
          <w:instrText xml:space="preserve"> PAGEREF _Toc73388767 \h </w:instrText>
        </w:r>
        <w:r>
          <w:rPr>
            <w:webHidden/>
          </w:rPr>
        </w:r>
        <w:r>
          <w:rPr>
            <w:webHidden/>
          </w:rPr>
          <w:fldChar w:fldCharType="separate"/>
        </w:r>
        <w:r>
          <w:rPr>
            <w:webHidden/>
          </w:rPr>
          <w:t>25</w:t>
        </w:r>
        <w:r>
          <w:rPr>
            <w:webHidden/>
          </w:rPr>
          <w:fldChar w:fldCharType="end"/>
        </w:r>
      </w:hyperlink>
    </w:p>
    <w:p w14:paraId="3424CA38" w14:textId="08CB0099" w:rsidR="00065AE1" w:rsidRDefault="00065AE1">
      <w:pPr>
        <w:pStyle w:val="Sumrio1"/>
        <w:rPr>
          <w:rFonts w:asciiTheme="minorHAnsi" w:eastAsiaTheme="minorEastAsia" w:hAnsiTheme="minorHAnsi"/>
          <w:b w:val="0"/>
          <w:caps w:val="0"/>
          <w:sz w:val="22"/>
          <w:szCs w:val="22"/>
          <w:lang w:eastAsia="pt-BR"/>
        </w:rPr>
      </w:pPr>
      <w:hyperlink w:anchor="_Toc73388768" w:history="1">
        <w:r w:rsidRPr="00A90806">
          <w:rPr>
            <w:rStyle w:val="Hyperlink"/>
          </w:rPr>
          <w:t>7</w:t>
        </w:r>
        <w:r>
          <w:rPr>
            <w:rFonts w:asciiTheme="minorHAnsi" w:eastAsiaTheme="minorEastAsia" w:hAnsiTheme="minorHAnsi"/>
            <w:b w:val="0"/>
            <w:caps w:val="0"/>
            <w:sz w:val="22"/>
            <w:szCs w:val="22"/>
            <w:lang w:eastAsia="pt-BR"/>
          </w:rPr>
          <w:tab/>
        </w:r>
        <w:r w:rsidRPr="00A90806">
          <w:rPr>
            <w:rStyle w:val="Hyperlink"/>
          </w:rPr>
          <w:t>CONCLUSÃO</w:t>
        </w:r>
        <w:r>
          <w:rPr>
            <w:webHidden/>
          </w:rPr>
          <w:tab/>
        </w:r>
        <w:r>
          <w:rPr>
            <w:webHidden/>
          </w:rPr>
          <w:fldChar w:fldCharType="begin"/>
        </w:r>
        <w:r>
          <w:rPr>
            <w:webHidden/>
          </w:rPr>
          <w:instrText xml:space="preserve"> PAGEREF _Toc73388768 \h </w:instrText>
        </w:r>
        <w:r>
          <w:rPr>
            <w:webHidden/>
          </w:rPr>
        </w:r>
        <w:r>
          <w:rPr>
            <w:webHidden/>
          </w:rPr>
          <w:fldChar w:fldCharType="separate"/>
        </w:r>
        <w:r>
          <w:rPr>
            <w:webHidden/>
          </w:rPr>
          <w:t>28</w:t>
        </w:r>
        <w:r>
          <w:rPr>
            <w:webHidden/>
          </w:rPr>
          <w:fldChar w:fldCharType="end"/>
        </w:r>
      </w:hyperlink>
    </w:p>
    <w:p w14:paraId="026E97DF" w14:textId="6F172643" w:rsidR="00065AE1" w:rsidRDefault="00065AE1">
      <w:pPr>
        <w:pStyle w:val="Sumrio1"/>
        <w:rPr>
          <w:rFonts w:asciiTheme="minorHAnsi" w:eastAsiaTheme="minorEastAsia" w:hAnsiTheme="minorHAnsi"/>
          <w:b w:val="0"/>
          <w:caps w:val="0"/>
          <w:sz w:val="22"/>
          <w:szCs w:val="22"/>
          <w:lang w:eastAsia="pt-BR"/>
        </w:rPr>
      </w:pPr>
      <w:hyperlink w:anchor="_Toc73388769" w:history="1">
        <w:r w:rsidRPr="00A90806">
          <w:rPr>
            <w:rStyle w:val="Hyperlink"/>
            <w:lang w:val="en-US"/>
          </w:rPr>
          <w:t>Bibliografia</w:t>
        </w:r>
        <w:r>
          <w:rPr>
            <w:webHidden/>
          </w:rPr>
          <w:tab/>
        </w:r>
        <w:r>
          <w:rPr>
            <w:webHidden/>
          </w:rPr>
          <w:fldChar w:fldCharType="begin"/>
        </w:r>
        <w:r>
          <w:rPr>
            <w:webHidden/>
          </w:rPr>
          <w:instrText xml:space="preserve"> PAGEREF _Toc73388769 \h </w:instrText>
        </w:r>
        <w:r>
          <w:rPr>
            <w:webHidden/>
          </w:rPr>
        </w:r>
        <w:r>
          <w:rPr>
            <w:webHidden/>
          </w:rPr>
          <w:fldChar w:fldCharType="separate"/>
        </w:r>
        <w:r>
          <w:rPr>
            <w:webHidden/>
          </w:rPr>
          <w:t>29</w:t>
        </w:r>
        <w:r>
          <w:rPr>
            <w:webHidden/>
          </w:rPr>
          <w:fldChar w:fldCharType="end"/>
        </w:r>
      </w:hyperlink>
    </w:p>
    <w:p w14:paraId="458336E5" w14:textId="0B970B18" w:rsidR="00332156" w:rsidRDefault="00DE72EC" w:rsidP="00DE72EC">
      <w:pPr>
        <w:tabs>
          <w:tab w:val="center" w:pos="4535"/>
          <w:tab w:val="left" w:pos="5655"/>
        </w:tabs>
      </w:pPr>
      <w:r>
        <w:rPr>
          <w:b/>
          <w:caps/>
          <w:noProof/>
        </w:rPr>
        <w:fldChar w:fldCharType="end"/>
      </w:r>
    </w:p>
    <w:p w14:paraId="55DDC462" w14:textId="77777777" w:rsidR="00332156" w:rsidRDefault="00332156" w:rsidP="00332156"/>
    <w:p w14:paraId="37C3D199" w14:textId="77777777" w:rsidR="00332156" w:rsidRDefault="00332156" w:rsidP="00332156">
      <w:pPr>
        <w:sectPr w:rsidR="00332156" w:rsidSect="003739FE">
          <w:headerReference w:type="default" r:id="rId8"/>
          <w:pgSz w:w="11906" w:h="16838"/>
          <w:pgMar w:top="1701" w:right="1134" w:bottom="1134" w:left="1701" w:header="709" w:footer="709" w:gutter="0"/>
          <w:pgNumType w:start="1"/>
          <w:cols w:space="708"/>
          <w:docGrid w:linePitch="360"/>
        </w:sectPr>
      </w:pPr>
    </w:p>
    <w:p w14:paraId="6E4CA6EE" w14:textId="77777777" w:rsidR="00332156" w:rsidRDefault="00332156" w:rsidP="00332156">
      <w:pPr>
        <w:pStyle w:val="Ttulo1"/>
        <w:ind w:left="432"/>
      </w:pPr>
      <w:bookmarkStart w:id="0" w:name="_Toc39158976"/>
      <w:bookmarkStart w:id="1" w:name="_Toc73388744"/>
      <w:r>
        <w:lastRenderedPageBreak/>
        <w:t>INTRODUÇÃO</w:t>
      </w:r>
      <w:bookmarkEnd w:id="0"/>
      <w:bookmarkEnd w:id="1"/>
    </w:p>
    <w:p w14:paraId="02F47F40" w14:textId="77777777" w:rsidR="000B3ACB" w:rsidRDefault="00472BE5" w:rsidP="000B3ACB">
      <w:pPr>
        <w:spacing w:before="360" w:after="360" w:line="360" w:lineRule="auto"/>
        <w:ind w:firstLine="709"/>
        <w:jc w:val="both"/>
        <w:rPr>
          <w:rFonts w:eastAsia="Arial" w:cs="Arial"/>
        </w:rPr>
      </w:pPr>
      <w:r>
        <w:rPr>
          <w:rFonts w:eastAsia="Arial" w:cs="Arial"/>
        </w:rPr>
        <w:t xml:space="preserve">O trabalho foi motivado pela necessidade de atender ao segmento de comércio de </w:t>
      </w:r>
      <w:r w:rsidR="00D71CEA">
        <w:rPr>
          <w:rFonts w:eastAsia="Arial" w:cs="Arial"/>
        </w:rPr>
        <w:t>veículos</w:t>
      </w:r>
      <w:r>
        <w:rPr>
          <w:rFonts w:eastAsia="Arial" w:cs="Arial"/>
        </w:rPr>
        <w:t xml:space="preserve">, onde são </w:t>
      </w:r>
      <w:r w:rsidR="00D71CEA">
        <w:rPr>
          <w:rFonts w:eastAsia="Arial" w:cs="Arial"/>
        </w:rPr>
        <w:t>necessárias</w:t>
      </w:r>
      <w:r>
        <w:rPr>
          <w:rFonts w:eastAsia="Arial" w:cs="Arial"/>
        </w:rPr>
        <w:t xml:space="preserve"> diversas informações que auxiliam na </w:t>
      </w:r>
      <w:r w:rsidR="00D71CEA">
        <w:rPr>
          <w:rFonts w:eastAsia="Arial" w:cs="Arial"/>
        </w:rPr>
        <w:t>estratégia</w:t>
      </w:r>
      <w:r>
        <w:rPr>
          <w:rFonts w:eastAsia="Arial" w:cs="Arial"/>
        </w:rPr>
        <w:t xml:space="preserve"> de vendas, e bom atendimento aos clientes.</w:t>
      </w:r>
      <w:r w:rsidR="000B3ACB" w:rsidRPr="000B3ACB">
        <w:rPr>
          <w:rFonts w:eastAsia="Arial" w:cs="Arial"/>
        </w:rPr>
        <w:t xml:space="preserve"> </w:t>
      </w:r>
    </w:p>
    <w:p w14:paraId="465CA02C" w14:textId="2E727086" w:rsidR="000B3ACB" w:rsidRDefault="000B3ACB" w:rsidP="000B3ACB">
      <w:pPr>
        <w:spacing w:before="360" w:after="360" w:line="360" w:lineRule="auto"/>
        <w:ind w:firstLine="709"/>
        <w:jc w:val="both"/>
        <w:rPr>
          <w:rFonts w:eastAsia="Arial" w:cs="Arial"/>
        </w:rPr>
      </w:pPr>
      <w:r>
        <w:rPr>
          <w:rFonts w:eastAsia="Arial" w:cs="Arial"/>
        </w:rPr>
        <w:t xml:space="preserve">A loja de </w:t>
      </w:r>
      <w:r w:rsidR="00AA174A">
        <w:rPr>
          <w:rFonts w:eastAsia="Arial" w:cs="Arial"/>
        </w:rPr>
        <w:t>automó</w:t>
      </w:r>
      <w:r>
        <w:rPr>
          <w:rFonts w:eastAsia="Arial" w:cs="Arial"/>
        </w:rPr>
        <w:t>veis analisada possui uma unidade na qual tem elevado muito suas vendas ao longo dos anos, necessitando de um sistema que possua um banco de dados que permita agilizar as atividades na concessionária, e assim oferecer um bom atendimento aos seus clientes, tanto nas vendas como pós</w:t>
      </w:r>
      <w:r w:rsidR="00AA174A">
        <w:rPr>
          <w:rFonts w:eastAsia="Arial" w:cs="Arial"/>
        </w:rPr>
        <w:t>-</w:t>
      </w:r>
      <w:r>
        <w:rPr>
          <w:rFonts w:eastAsia="Arial" w:cs="Arial"/>
        </w:rPr>
        <w:t>vendas.</w:t>
      </w:r>
    </w:p>
    <w:p w14:paraId="6A798CE0" w14:textId="32202F79" w:rsidR="000B3ACB" w:rsidRDefault="000B3ACB" w:rsidP="000B3ACB">
      <w:pPr>
        <w:spacing w:before="360" w:after="360" w:line="360" w:lineRule="auto"/>
        <w:ind w:firstLine="709"/>
        <w:jc w:val="both"/>
        <w:rPr>
          <w:rFonts w:eastAsia="Arial" w:cs="Arial"/>
        </w:rPr>
      </w:pPr>
      <w:r>
        <w:rPr>
          <w:rFonts w:eastAsia="Arial" w:cs="Arial"/>
        </w:rPr>
        <w:t>O controle atual é feito atravé</w:t>
      </w:r>
      <w:r w:rsidR="00AA174A">
        <w:rPr>
          <w:rFonts w:eastAsia="Arial" w:cs="Arial"/>
        </w:rPr>
        <w:t>s de simples planilhas, dificult</w:t>
      </w:r>
      <w:r>
        <w:rPr>
          <w:rFonts w:eastAsia="Arial" w:cs="Arial"/>
        </w:rPr>
        <w:t>ando a inclusão de novas informações, pesquisas e com sérios riscos de perdas de informações.</w:t>
      </w:r>
    </w:p>
    <w:p w14:paraId="31F08905" w14:textId="350FC63C" w:rsidR="009D7E47" w:rsidRDefault="000B3ACB" w:rsidP="0087634F">
      <w:pPr>
        <w:keepNext/>
        <w:keepLines/>
        <w:spacing w:before="360" w:after="360" w:line="360" w:lineRule="auto"/>
        <w:jc w:val="both"/>
      </w:pPr>
      <w:r>
        <w:rPr>
          <w:rFonts w:eastAsia="Arial" w:cs="Arial"/>
        </w:rPr>
        <w:tab/>
        <w:t>O objet</w:t>
      </w:r>
      <w:r w:rsidR="00AA174A">
        <w:rPr>
          <w:rFonts w:eastAsia="Arial" w:cs="Arial"/>
        </w:rPr>
        <w:t>ivo do sistema é possibilitar fá</w:t>
      </w:r>
      <w:r>
        <w:rPr>
          <w:rFonts w:eastAsia="Arial" w:cs="Arial"/>
        </w:rPr>
        <w:t xml:space="preserve">cil acesso a inclusão de novas informações tais como, cadastro de clientes, fornecedores de veículos, preço </w:t>
      </w:r>
      <w:r w:rsidR="00AA174A">
        <w:rPr>
          <w:rFonts w:eastAsia="Arial" w:cs="Arial"/>
        </w:rPr>
        <w:t>de compra e venda e assim obter</w:t>
      </w:r>
      <w:r>
        <w:rPr>
          <w:rFonts w:eastAsia="Arial" w:cs="Arial"/>
        </w:rPr>
        <w:t xml:space="preserve"> relatórios gerenciais que possam subsidiar estratégias de vendas.</w:t>
      </w:r>
    </w:p>
    <w:p w14:paraId="49105899" w14:textId="5CDDEAA1" w:rsidR="009D7E47" w:rsidRDefault="009D7E47" w:rsidP="009D7E47">
      <w:pPr>
        <w:pStyle w:val="Ttulo2"/>
      </w:pPr>
      <w:bookmarkStart w:id="2" w:name="_Toc73388745"/>
      <w:r>
        <w:t>OBJETIVO</w:t>
      </w:r>
      <w:bookmarkEnd w:id="2"/>
      <w:r>
        <w:t xml:space="preserve"> </w:t>
      </w:r>
    </w:p>
    <w:p w14:paraId="4EFBE578" w14:textId="6BDFA270" w:rsidR="00472BE5" w:rsidRDefault="00472BE5" w:rsidP="00472BE5">
      <w:pPr>
        <w:spacing w:before="360" w:after="360" w:line="360" w:lineRule="auto"/>
        <w:ind w:firstLine="709"/>
        <w:jc w:val="both"/>
        <w:rPr>
          <w:rFonts w:eastAsia="Arial" w:cs="Arial"/>
        </w:rPr>
      </w:pPr>
      <w:r>
        <w:rPr>
          <w:rFonts w:eastAsia="Arial" w:cs="Arial"/>
        </w:rPr>
        <w:t>O objetivo do sistema controle de vendas é agilizar e facilitar para os funcionários e gerentes a observação referente as vendas, facilitando a visualização das margens de lucros e rendas que a empresa obteve ao longo do mês.</w:t>
      </w:r>
    </w:p>
    <w:p w14:paraId="36C21544" w14:textId="6CC4A507" w:rsidR="009D7E47" w:rsidRDefault="009D7E47" w:rsidP="00332156">
      <w:pPr>
        <w:pStyle w:val="CORPO"/>
      </w:pPr>
    </w:p>
    <w:p w14:paraId="4E3963B0" w14:textId="72FA3D76" w:rsidR="009D7E47" w:rsidRPr="00472BE5" w:rsidRDefault="009D7E47" w:rsidP="009D7E47">
      <w:pPr>
        <w:pStyle w:val="Ttulo2"/>
        <w:rPr>
          <w:color w:val="0D0D0D" w:themeColor="text1" w:themeTint="F2"/>
        </w:rPr>
      </w:pPr>
      <w:bookmarkStart w:id="3" w:name="_Toc73388746"/>
      <w:r w:rsidRPr="00472BE5">
        <w:rPr>
          <w:color w:val="0D0D0D" w:themeColor="text1" w:themeTint="F2"/>
        </w:rPr>
        <w:t>ESCOPO Características do software:</w:t>
      </w:r>
      <w:bookmarkEnd w:id="3"/>
      <w:r w:rsidRPr="00472BE5">
        <w:rPr>
          <w:color w:val="0D0D0D" w:themeColor="text1" w:themeTint="F2"/>
        </w:rPr>
        <w:t xml:space="preserve"> </w:t>
      </w:r>
    </w:p>
    <w:p w14:paraId="0563F6B9" w14:textId="12C382BF" w:rsidR="009D7E47" w:rsidRDefault="009D7E47" w:rsidP="00332156">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Permitir que o Usuário/Proprietário acesse o software de acordo com o seu </w:t>
      </w:r>
      <w:r w:rsidR="00065AE1" w:rsidRPr="00472BE5">
        <w:rPr>
          <w:color w:val="0D0D0D" w:themeColor="text1" w:themeTint="F2"/>
        </w:rPr>
        <w:t>Logan</w:t>
      </w:r>
      <w:r w:rsidRPr="00472BE5">
        <w:rPr>
          <w:color w:val="0D0D0D" w:themeColor="text1" w:themeTint="F2"/>
        </w:rPr>
        <w:t xml:space="preserve"> e senha, já cadastrado pelo Administrador; </w:t>
      </w:r>
    </w:p>
    <w:p w14:paraId="63F941BC" w14:textId="7E4D3506"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o seu próprio cadastro no sistema da empresa para verificar suas vendas e ter seu próprio contato parti</w:t>
      </w:r>
      <w:r>
        <w:rPr>
          <w:color w:val="0D0D0D" w:themeColor="text1" w:themeTint="F2"/>
        </w:rPr>
        <w:t>cular com seu gerente e cliente;</w:t>
      </w:r>
    </w:p>
    <w:p w14:paraId="2132E5C0" w14:textId="3A1D20B9"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acesso a quantidades de carros que se tem na concessionária e modelos que serão ca</w:t>
      </w:r>
      <w:r>
        <w:rPr>
          <w:color w:val="0D0D0D" w:themeColor="text1" w:themeTint="F2"/>
        </w:rPr>
        <w:t>dastrados no sistema da empresa;</w:t>
      </w:r>
    </w:p>
    <w:p w14:paraId="27D581DC" w14:textId="0B4EA31F" w:rsidR="00BA2B37" w:rsidRDefault="00BA2B37" w:rsidP="00BA2B37">
      <w:pPr>
        <w:pStyle w:val="CORPO"/>
        <w:rPr>
          <w:color w:val="0D0D0D" w:themeColor="text1" w:themeTint="F2"/>
        </w:rPr>
      </w:pPr>
      <w:r w:rsidRPr="00472BE5">
        <w:rPr>
          <w:color w:val="0D0D0D" w:themeColor="text1" w:themeTint="F2"/>
        </w:rPr>
        <w:lastRenderedPageBreak/>
        <w:sym w:font="Symbol" w:char="F0B7"/>
      </w:r>
      <w:r w:rsidRPr="00472BE5">
        <w:rPr>
          <w:color w:val="0D0D0D" w:themeColor="text1" w:themeTint="F2"/>
        </w:rPr>
        <w:t xml:space="preserve"> </w:t>
      </w:r>
      <w:r>
        <w:rPr>
          <w:color w:val="0D0D0D" w:themeColor="text1" w:themeTint="F2"/>
        </w:rPr>
        <w:t xml:space="preserve"> P</w:t>
      </w:r>
      <w:r w:rsidRPr="00472BE5">
        <w:rPr>
          <w:color w:val="0D0D0D" w:themeColor="text1" w:themeTint="F2"/>
        </w:rPr>
        <w:t>ermite verificar os veículos, sabendo o ano, modelo, e marca</w:t>
      </w:r>
      <w:r>
        <w:rPr>
          <w:color w:val="0D0D0D" w:themeColor="text1" w:themeTint="F2"/>
        </w:rPr>
        <w:t xml:space="preserve"> do carro no sistema da empresa;</w:t>
      </w:r>
    </w:p>
    <w:p w14:paraId="5378611C" w14:textId="01F7EF9C"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w:t>
      </w:r>
      <w:r w:rsidRPr="00472BE5">
        <w:rPr>
          <w:color w:val="0D0D0D" w:themeColor="text1" w:themeTint="F2"/>
        </w:rPr>
        <w:t>O funcionário tem acesso aos relatórios de cada veículo, conseguindo verificar se existe algum tipo de multa com o veículo</w:t>
      </w:r>
      <w:r w:rsidRPr="00BA2B37">
        <w:rPr>
          <w:color w:val="0D0D0D" w:themeColor="text1" w:themeTint="F2"/>
        </w:rPr>
        <w:t>.</w:t>
      </w:r>
    </w:p>
    <w:p w14:paraId="28F804E5" w14:textId="7A284A1C" w:rsidR="00472BE5" w:rsidRPr="00BA2B37" w:rsidRDefault="00472BE5" w:rsidP="00472BE5">
      <w:pPr>
        <w:pStyle w:val="CORPO"/>
        <w:rPr>
          <w:color w:val="0D0D0D" w:themeColor="text1" w:themeTint="F2"/>
        </w:rPr>
      </w:pPr>
    </w:p>
    <w:p w14:paraId="02E413C2" w14:textId="7DE73EA5" w:rsidR="009D7E47" w:rsidRDefault="009D7E47" w:rsidP="009D7E47">
      <w:pPr>
        <w:pStyle w:val="Ttulo2"/>
      </w:pPr>
      <w:bookmarkStart w:id="4" w:name="_Toc73388747"/>
      <w:r>
        <w:t>PÚBLICO ALVO</w:t>
      </w:r>
      <w:bookmarkEnd w:id="4"/>
      <w:r>
        <w:t xml:space="preserve"> </w:t>
      </w:r>
    </w:p>
    <w:p w14:paraId="70DD7311" w14:textId="16FAA7DB" w:rsidR="009D7E47" w:rsidRDefault="009D7E47" w:rsidP="00332156">
      <w:pPr>
        <w:pStyle w:val="CORPO"/>
      </w:pPr>
      <w:r>
        <w:t xml:space="preserve">Este software tem como público alvo </w:t>
      </w:r>
      <w:r w:rsidR="00BA2B37">
        <w:t xml:space="preserve">lojas de veículos </w:t>
      </w:r>
      <w:r>
        <w:t>de pequeno e médio porte</w:t>
      </w:r>
      <w:r w:rsidR="00BA2B37">
        <w:t>.</w:t>
      </w:r>
      <w:r>
        <w:t xml:space="preserve"> </w:t>
      </w:r>
    </w:p>
    <w:p w14:paraId="603FC65C" w14:textId="0AA69F34" w:rsidR="009D7E47" w:rsidRDefault="009D7E47" w:rsidP="009D7E47">
      <w:pPr>
        <w:pStyle w:val="Ttulo2"/>
      </w:pPr>
      <w:bookmarkStart w:id="5" w:name="_Toc73388748"/>
      <w:r>
        <w:t>MOTIVAÇÃO</w:t>
      </w:r>
      <w:bookmarkEnd w:id="5"/>
      <w:r>
        <w:t xml:space="preserve"> </w:t>
      </w:r>
    </w:p>
    <w:p w14:paraId="091DB609" w14:textId="25A0DF63" w:rsidR="00BA2B37" w:rsidRDefault="009D7E47" w:rsidP="00332156">
      <w:pPr>
        <w:pStyle w:val="CORPO"/>
      </w:pPr>
      <w:r>
        <w:t>O softwar</w:t>
      </w:r>
      <w:r w:rsidR="00BA2B37">
        <w:t xml:space="preserve">e </w:t>
      </w:r>
      <w:r>
        <w:t>proposto nesse projeto</w:t>
      </w:r>
      <w:r w:rsidR="00BA2B37">
        <w:t xml:space="preserve"> tem o objetivo de facilitar pesquisa </w:t>
      </w:r>
      <w:r w:rsidR="00D71CEA">
        <w:t xml:space="preserve">e relatórios referentes </w:t>
      </w:r>
      <w:r w:rsidR="00BA2B37">
        <w:t>a dados de veículos</w:t>
      </w:r>
      <w:r w:rsidR="00D71CEA">
        <w:t xml:space="preserve">, </w:t>
      </w:r>
      <w:r w:rsidR="00BA2B37">
        <w:t>clientes</w:t>
      </w:r>
      <w:r w:rsidR="00D71CEA">
        <w:t xml:space="preserve"> e vendas, permitindo </w:t>
      </w:r>
      <w:r w:rsidR="00BA2B37">
        <w:t xml:space="preserve">obter informações </w:t>
      </w:r>
      <w:r w:rsidR="00D71CEA">
        <w:t xml:space="preserve">de forma ágil e </w:t>
      </w:r>
      <w:r w:rsidR="00BA2B37">
        <w:t>em tempo reduzido devido ao cadastro se localizar em um único banco de dados de fácil acesso e interação.</w:t>
      </w:r>
      <w:bookmarkStart w:id="6" w:name="_GoBack"/>
      <w:bookmarkEnd w:id="6"/>
    </w:p>
    <w:p w14:paraId="1D585822" w14:textId="6DC97530" w:rsidR="000B3ACB" w:rsidRDefault="000B3ACB" w:rsidP="000B3ACB">
      <w:pPr>
        <w:pStyle w:val="Ttulo1"/>
        <w:ind w:left="432"/>
      </w:pPr>
      <w:bookmarkStart w:id="7" w:name="_Toc73388749"/>
      <w:r>
        <w:lastRenderedPageBreak/>
        <w:t>LEVANTAMENTO DE REQUISITOS E BENCHMARK</w:t>
      </w:r>
      <w:bookmarkEnd w:id="7"/>
    </w:p>
    <w:p w14:paraId="188BC2CF" w14:textId="77777777" w:rsidR="000B3ACB" w:rsidRDefault="000B3ACB" w:rsidP="000B3ACB">
      <w:pPr>
        <w:pStyle w:val="CORPO"/>
      </w:pPr>
      <w:r>
        <w:t>O levantamento de requisitos foi elaborado de acordo com a necessidade informada pelo proprietário de uma das lojas de veículo, verificando as principais informações e necessidades identificadas no processo.</w:t>
      </w:r>
    </w:p>
    <w:p w14:paraId="5C7087CC" w14:textId="77777777" w:rsidR="000B3ACB" w:rsidRDefault="000B3ACB" w:rsidP="000B3ACB">
      <w:pPr>
        <w:pStyle w:val="CORPO"/>
        <w:rPr>
          <w:rStyle w:val="e24kjd"/>
        </w:rPr>
      </w:pPr>
      <w:r>
        <w:rPr>
          <w:rStyle w:val="e24kjd"/>
        </w:rPr>
        <w:t xml:space="preserve">Considerado no </w:t>
      </w:r>
      <w:r w:rsidRPr="007772BD">
        <w:rPr>
          <w:rStyle w:val="e24kjd"/>
        </w:rPr>
        <w:t xml:space="preserve">Benchmarking </w:t>
      </w:r>
      <w:r>
        <w:rPr>
          <w:rStyle w:val="e24kjd"/>
        </w:rPr>
        <w:t xml:space="preserve">as seguintes etapas: </w:t>
      </w:r>
      <w:r w:rsidRPr="007772BD">
        <w:rPr>
          <w:rStyle w:val="e24kjd"/>
        </w:rPr>
        <w:t xml:space="preserve">planejamento, coleta de dados, análise, adaptação e implementação. </w:t>
      </w:r>
    </w:p>
    <w:p w14:paraId="64167958" w14:textId="77777777" w:rsidR="000B3ACB" w:rsidRDefault="000B3ACB" w:rsidP="000B3ACB">
      <w:pPr>
        <w:pStyle w:val="CORPO"/>
      </w:pPr>
      <w:r w:rsidRPr="00AD6F42">
        <w:rPr>
          <w:u w:val="single"/>
        </w:rPr>
        <w:t>Planejamento</w:t>
      </w:r>
      <w:r>
        <w:t>: Após seleção dos projetos, avaliar:</w:t>
      </w:r>
    </w:p>
    <w:p w14:paraId="4D3A15CF" w14:textId="77777777" w:rsidR="000B3ACB" w:rsidRDefault="000B3ACB" w:rsidP="000B3ACB">
      <w:pPr>
        <w:pStyle w:val="CORPO"/>
        <w:numPr>
          <w:ilvl w:val="0"/>
          <w:numId w:val="31"/>
        </w:numPr>
        <w:ind w:firstLine="0"/>
      </w:pPr>
      <w:r w:rsidRPr="007772BD">
        <w:t xml:space="preserve">Quando estarão disponíveis as informações </w:t>
      </w:r>
      <w:r>
        <w:t>básicas do projeto</w:t>
      </w:r>
      <w:r w:rsidRPr="007772BD">
        <w:t>?</w:t>
      </w:r>
    </w:p>
    <w:p w14:paraId="4863952B" w14:textId="77777777" w:rsidR="000B3ACB" w:rsidRPr="007772BD" w:rsidRDefault="000B3ACB" w:rsidP="000B3ACB">
      <w:pPr>
        <w:pStyle w:val="CORPO"/>
        <w:numPr>
          <w:ilvl w:val="0"/>
          <w:numId w:val="31"/>
        </w:numPr>
        <w:ind w:firstLine="0"/>
      </w:pPr>
      <w:r>
        <w:t>Quando serão efetuados os testes e medições e responsáveis?</w:t>
      </w:r>
    </w:p>
    <w:p w14:paraId="59EDCFB4" w14:textId="29FDE7A6" w:rsidR="00013578" w:rsidRDefault="000B3ACB" w:rsidP="00030D6D">
      <w:pPr>
        <w:pStyle w:val="CORPO"/>
        <w:ind w:left="708" w:firstLine="708"/>
      </w:pPr>
      <w:r w:rsidRPr="007772BD">
        <w:t xml:space="preserve">Os prazos devem ser </w:t>
      </w:r>
      <w:r>
        <w:t>alinhados entre todos envolvidos no projeto, de forma a atender os prazos definidos.</w:t>
      </w:r>
    </w:p>
    <w:p w14:paraId="081E744B" w14:textId="49B7A786" w:rsidR="00013578" w:rsidRPr="000B3ACB" w:rsidRDefault="00013578" w:rsidP="00030D6D">
      <w:pPr>
        <w:pStyle w:val="CORPO"/>
        <w:ind w:left="708" w:firstLine="708"/>
      </w:pPr>
    </w:p>
    <w:p w14:paraId="761EACBB" w14:textId="1652D1DB" w:rsidR="00725BCC" w:rsidRPr="000B3ACB" w:rsidRDefault="000B3ACB" w:rsidP="00156C5E">
      <w:pPr>
        <w:pStyle w:val="Ttulo1"/>
        <w:ind w:left="432" w:firstLine="0"/>
      </w:pPr>
      <w:bookmarkStart w:id="8" w:name="_Toc73388750"/>
      <w:r>
        <w:lastRenderedPageBreak/>
        <w:t>DESENVOLVIMENTO DO SISTEMA</w:t>
      </w:r>
      <w:bookmarkEnd w:id="8"/>
      <w:r w:rsidR="00725BCC" w:rsidRPr="000B3ACB">
        <w:t xml:space="preserve"> </w:t>
      </w:r>
    </w:p>
    <w:p w14:paraId="0B140061" w14:textId="161F833B" w:rsidR="00013578" w:rsidRDefault="00013578" w:rsidP="00013578">
      <w:pPr>
        <w:pStyle w:val="Ttulo2"/>
      </w:pPr>
      <w:bookmarkStart w:id="9" w:name="_Toc73388751"/>
      <w:r>
        <w:t>PRIORIDADES NO SISTEMA</w:t>
      </w:r>
      <w:bookmarkEnd w:id="9"/>
    </w:p>
    <w:p w14:paraId="5A332C4B" w14:textId="77777777" w:rsidR="00013578" w:rsidRPr="00C7148E" w:rsidRDefault="00013578" w:rsidP="00013578">
      <w:pPr>
        <w:pStyle w:val="CORPO"/>
      </w:pPr>
      <w:r>
        <w:t>De início, será implementado os módulos apenas do controle de vendas, que são: Cadastros, Consultas de Veículos e Funcionários. No futuro a empresa adotara um sistema que irá mostrar a quantidades de veículos e as vendas totais no final do mês</w:t>
      </w:r>
    </w:p>
    <w:p w14:paraId="2459C9BC" w14:textId="3E55E206" w:rsidR="00013578" w:rsidRDefault="00013578" w:rsidP="00013578">
      <w:pPr>
        <w:pStyle w:val="CORPO"/>
        <w:ind w:firstLine="0"/>
      </w:pPr>
      <w:r>
        <w:t xml:space="preserve">O sistema será desenvolvido em </w:t>
      </w:r>
      <w:r w:rsidR="00065AE1">
        <w:t>Java</w:t>
      </w:r>
      <w:r>
        <w:t>, não necessitando investir na utilização dele, já que existem programas de graça para a utilização assim como o Ubuntu, que faz parte da distribuição mais famosa que é o Linux. Este sistema precisará apenas de um navegador para utilização, o sistema será capaz de realizar consultas de veículos para clientes, podendo ser informado valor, ano, modelo, placa e imagem do veículo.</w:t>
      </w:r>
    </w:p>
    <w:p w14:paraId="51FA2821" w14:textId="77777777" w:rsidR="00013578" w:rsidRPr="00013578" w:rsidRDefault="00013578" w:rsidP="00013578">
      <w:pPr>
        <w:pStyle w:val="CORPO"/>
      </w:pPr>
    </w:p>
    <w:p w14:paraId="11AE9393" w14:textId="49738C2E" w:rsidR="00013578" w:rsidRDefault="00013578" w:rsidP="00013578">
      <w:pPr>
        <w:pStyle w:val="Ttulo3"/>
        <w:rPr>
          <w:b/>
        </w:rPr>
      </w:pPr>
      <w:bookmarkStart w:id="10" w:name="_Toc73388752"/>
      <w:r>
        <w:rPr>
          <w:b/>
        </w:rPr>
        <w:t>PRIORIDADES NA IMPLEMENTAÇÃO</w:t>
      </w:r>
      <w:bookmarkEnd w:id="10"/>
    </w:p>
    <w:p w14:paraId="1009F29E" w14:textId="64E7B60E" w:rsidR="00013578" w:rsidRDefault="00013578" w:rsidP="00013578">
      <w:pPr>
        <w:pStyle w:val="CORPO"/>
      </w:pPr>
      <w:r>
        <w:t xml:space="preserve">De primeiro momento, será implementado os módulos apenas para a loja de veículos, que serão: Cadastro de veículos, consulta de veículos, cadastro de funcionários, cadastro de clientes e relatório de vendas. Se necessário, no futuro será implementado um controle de veículos na loja. </w:t>
      </w:r>
    </w:p>
    <w:p w14:paraId="284021A3" w14:textId="77777777" w:rsidR="00013578" w:rsidRDefault="00013578" w:rsidP="00013578">
      <w:pPr>
        <w:pStyle w:val="CORPO"/>
      </w:pPr>
    </w:p>
    <w:p w14:paraId="70E75605" w14:textId="7D562FED" w:rsidR="00013578" w:rsidRDefault="00013578">
      <w:pPr>
        <w:pStyle w:val="Ttulo3"/>
        <w:rPr>
          <w:b/>
        </w:rPr>
      </w:pPr>
      <w:bookmarkStart w:id="11" w:name="_Toc73388753"/>
      <w:r>
        <w:rPr>
          <w:b/>
        </w:rPr>
        <w:t>RESULTADOS ESPERADOS NA IMPLANTAÇÃO DO SISTEMA</w:t>
      </w:r>
      <w:bookmarkEnd w:id="11"/>
    </w:p>
    <w:p w14:paraId="59A27B13" w14:textId="218966FE" w:rsidR="00013578" w:rsidRDefault="00013578" w:rsidP="00013578">
      <w:pPr>
        <w:pStyle w:val="CORPO"/>
        <w:rPr>
          <w:color w:val="FF0000"/>
        </w:rPr>
      </w:pPr>
      <w:r w:rsidRPr="00C7148E">
        <w:t>É esperado que o sistema atenda todos os requisitos levantados pela empresa, agilizando o controle das vendas, tendo informações rápidas de vendas, cadastros de clientes, e tornando ainda mais fácil a consulta de veículos no sistema para os clientes</w:t>
      </w:r>
      <w:r>
        <w:rPr>
          <w:color w:val="FF0000"/>
        </w:rPr>
        <w:t xml:space="preserve">. </w:t>
      </w:r>
      <w:r w:rsidRPr="00C14C50">
        <w:t xml:space="preserve">Os resultados foram obtidos atrás da tecnologia </w:t>
      </w:r>
      <w:r w:rsidR="00065AE1" w:rsidRPr="00C14C50">
        <w:t>Java</w:t>
      </w:r>
      <w:r w:rsidRPr="00C14C50">
        <w:t>, SQL, que hoje em dia com qualquer computador consegue fazer praticamente todos os aplicativos, como ferramentas, programas e serviços de informações na maioria dos computadores e dispositivos.</w:t>
      </w:r>
    </w:p>
    <w:p w14:paraId="6E79810B" w14:textId="77777777" w:rsidR="00013578" w:rsidRPr="00013578" w:rsidRDefault="00013578" w:rsidP="00013578">
      <w:pPr>
        <w:pStyle w:val="CORPO"/>
      </w:pPr>
    </w:p>
    <w:p w14:paraId="55C18840" w14:textId="05116822" w:rsidR="006D5BCC" w:rsidRDefault="006D5BCC">
      <w:pPr>
        <w:pStyle w:val="Ttulo2"/>
      </w:pPr>
      <w:bookmarkStart w:id="12" w:name="_Toc73388754"/>
      <w:r>
        <w:lastRenderedPageBreak/>
        <w:t>HSQLDB</w:t>
      </w:r>
      <w:bookmarkEnd w:id="12"/>
    </w:p>
    <w:p w14:paraId="38B30994" w14:textId="6A3080D4" w:rsidR="006D5BCC" w:rsidRPr="006D5BCC" w:rsidRDefault="006D5BCC" w:rsidP="006D5BCC">
      <w:pPr>
        <w:pStyle w:val="CORPO"/>
      </w:pPr>
      <w:r w:rsidRPr="006D5BCC">
        <w:rPr>
          <w:color w:val="253A44"/>
        </w:rPr>
        <w:t xml:space="preserve">O HSQLDB ou também conhecido como HyperSQL </w:t>
      </w:r>
      <w:r w:rsidR="00065AE1" w:rsidRPr="006D5BCC">
        <w:rPr>
          <w:color w:val="253A44"/>
        </w:rPr>
        <w:t>Data-base</w:t>
      </w:r>
      <w:r w:rsidRPr="006D5BCC">
        <w:rPr>
          <w:color w:val="253A44"/>
        </w:rPr>
        <w:t xml:space="preserve"> é um SGBD (Sistema de Gerenciamento de Banco de Dados) relacional escrito totalmente em linguagem Java. O HSQLDB é open </w:t>
      </w:r>
      <w:r w:rsidR="00065AE1" w:rsidRPr="006D5BCC">
        <w:rPr>
          <w:color w:val="253A44"/>
        </w:rPr>
        <w:t>Soure</w:t>
      </w:r>
      <w:r w:rsidRPr="006D5BCC">
        <w:rPr>
          <w:color w:val="253A44"/>
        </w:rPr>
        <w:t xml:space="preserve">, bastante simples de utilizar, possui poucos recursos, mas é bastante eficiente e ocupa pouco espaço em disco podendo assim ser embutido em qualquer aplicação Java sem a necessidade de qualquer instalação. Entre as suas aplicações ele é largamente utilizado no </w:t>
      </w:r>
      <w:r w:rsidR="00065AE1" w:rsidRPr="006D5BCC">
        <w:rPr>
          <w:color w:val="253A44"/>
        </w:rPr>
        <w:t>Open Office</w:t>
      </w:r>
      <w:r w:rsidRPr="006D5BCC">
        <w:rPr>
          <w:color w:val="253A44"/>
        </w:rPr>
        <w:t>. O HSQLDB é indicado para ser utilizado em aplicações desktop que não compartilham servidores de banco de dados, pode ser utilizado para demonstrações, testes unitários ou em qualquer situação onde pode ser utilizado um banco de dados simples e pequeno, como por exemplo, em uma aplicação que tem poucos dados cadastrados e que essa base de dados provavelmente não crescerá muito ao longo do tempo.</w:t>
      </w:r>
    </w:p>
    <w:p w14:paraId="07D49B2D" w14:textId="77777777" w:rsidR="006D5BCC" w:rsidRPr="006D5BCC" w:rsidRDefault="006D5BCC" w:rsidP="006D5BCC">
      <w:pPr>
        <w:pStyle w:val="CORPO"/>
      </w:pPr>
    </w:p>
    <w:p w14:paraId="2BAD3CA0" w14:textId="77777777" w:rsidR="006D5BCC" w:rsidRPr="006D5BCC" w:rsidRDefault="006D5BCC" w:rsidP="006D5BCC">
      <w:pPr>
        <w:pStyle w:val="CORPO"/>
      </w:pPr>
    </w:p>
    <w:p w14:paraId="2BF7947B" w14:textId="7C2699B8" w:rsidR="007F59F8" w:rsidRDefault="007F59F8">
      <w:pPr>
        <w:pStyle w:val="Ttulo2"/>
      </w:pPr>
      <w:bookmarkStart w:id="13" w:name="_Toc73388755"/>
      <w:r>
        <w:t>JUDE</w:t>
      </w:r>
      <w:bookmarkEnd w:id="13"/>
    </w:p>
    <w:p w14:paraId="6FE428B8" w14:textId="2DCB0057" w:rsidR="007F59F8" w:rsidRPr="007F59F8" w:rsidRDefault="007F59F8" w:rsidP="007F59F8">
      <w:pPr>
        <w:pStyle w:val="CORPO"/>
      </w:pPr>
      <w:r>
        <w:t xml:space="preserve">Jude é um software para modelagem UML. Foi desenvolvido na plataforma Java, o que garante sua portabilidade para qualquer plataforma que possui uma </w:t>
      </w:r>
      <w:r w:rsidR="00065AE1">
        <w:t>máquina</w:t>
      </w:r>
      <w:r>
        <w:t xml:space="preserve"> virtual Java.</w:t>
      </w:r>
    </w:p>
    <w:p w14:paraId="263396CE" w14:textId="4DBBEE2A" w:rsidR="0091057C" w:rsidRPr="005D43A2" w:rsidRDefault="0091057C" w:rsidP="00156C5E">
      <w:pPr>
        <w:pStyle w:val="Ttulo1"/>
      </w:pPr>
      <w:bookmarkStart w:id="14" w:name="_Toc73388756"/>
      <w:r w:rsidRPr="005D43A2">
        <w:lastRenderedPageBreak/>
        <w:t>ESTRUTURA DE DESENVOLVIMENTO DO SISTEMA</w:t>
      </w:r>
      <w:bookmarkEnd w:id="14"/>
      <w:r w:rsidRPr="005D43A2">
        <w:t xml:space="preserve"> </w:t>
      </w:r>
    </w:p>
    <w:p w14:paraId="458CFBF1" w14:textId="77777777" w:rsidR="0091057C" w:rsidRPr="00C14C50" w:rsidRDefault="0091057C" w:rsidP="0091057C">
      <w:pPr>
        <w:pStyle w:val="CORPO"/>
      </w:pPr>
      <w:r w:rsidRPr="00C14C50">
        <w:sym w:font="Symbol" w:char="F0B7"/>
      </w:r>
      <w:r w:rsidRPr="00C14C50">
        <w:t xml:space="preserve"> Introdução </w:t>
      </w:r>
    </w:p>
    <w:p w14:paraId="372AD504" w14:textId="77777777" w:rsidR="0091057C" w:rsidRPr="00C14C50" w:rsidRDefault="0091057C" w:rsidP="0091057C">
      <w:pPr>
        <w:pStyle w:val="CORPO"/>
      </w:pPr>
      <w:r w:rsidRPr="00C14C50">
        <w:sym w:font="Symbol" w:char="F0B7"/>
      </w:r>
      <w:r w:rsidRPr="00C14C50">
        <w:t xml:space="preserve"> Levantamento de requisitos </w:t>
      </w:r>
    </w:p>
    <w:p w14:paraId="4A030681" w14:textId="77777777" w:rsidR="0091057C" w:rsidRPr="00C14C50" w:rsidRDefault="0091057C" w:rsidP="0091057C">
      <w:pPr>
        <w:pStyle w:val="CORPO"/>
      </w:pPr>
      <w:r w:rsidRPr="00C14C50">
        <w:sym w:font="Symbol" w:char="F0B7"/>
      </w:r>
      <w:r w:rsidRPr="00C14C50">
        <w:t xml:space="preserve"> Análise do Sistema </w:t>
      </w:r>
    </w:p>
    <w:p w14:paraId="0C9D1800" w14:textId="5949480C" w:rsidR="0091057C" w:rsidRPr="00C14C50" w:rsidRDefault="0091057C" w:rsidP="0091057C">
      <w:pPr>
        <w:pStyle w:val="CORPO"/>
      </w:pPr>
      <w:r w:rsidRPr="00C14C50">
        <w:sym w:font="Symbol" w:char="F0B7"/>
      </w:r>
      <w:r w:rsidRPr="00C14C50">
        <w:t xml:space="preserve"> Elaboração da UML (Unified Modeling </w:t>
      </w:r>
      <w:r w:rsidR="00065AE1" w:rsidRPr="00C14C50">
        <w:t>Linguagem</w:t>
      </w:r>
      <w:r w:rsidRPr="00C14C50">
        <w:t xml:space="preserve">) </w:t>
      </w:r>
    </w:p>
    <w:p w14:paraId="490849E8" w14:textId="5EB21A60" w:rsidR="0091057C" w:rsidRPr="00C14C50" w:rsidRDefault="0091057C" w:rsidP="00C14C50">
      <w:pPr>
        <w:pStyle w:val="CORPO"/>
      </w:pPr>
      <w:r w:rsidRPr="00C14C50">
        <w:sym w:font="Symbol" w:char="F0B7"/>
      </w:r>
      <w:r w:rsidR="00C14C50" w:rsidRPr="00C14C50">
        <w:t xml:space="preserve"> Desenvolvimento do Sistema </w:t>
      </w:r>
    </w:p>
    <w:p w14:paraId="4917914E" w14:textId="627107C7" w:rsidR="0091057C" w:rsidRPr="00C14C50" w:rsidRDefault="0091057C" w:rsidP="00DE72EC">
      <w:pPr>
        <w:pStyle w:val="CORPO"/>
      </w:pPr>
      <w:r w:rsidRPr="00C14C50">
        <w:sym w:font="Symbol" w:char="F0B7"/>
      </w:r>
      <w:r w:rsidRPr="00C14C50">
        <w:t xml:space="preserve"> Conclusão</w:t>
      </w:r>
    </w:p>
    <w:p w14:paraId="7C2C2BEB" w14:textId="6D0217BF" w:rsidR="0091057C" w:rsidRPr="00C14C50" w:rsidRDefault="0091057C" w:rsidP="00332156">
      <w:pPr>
        <w:pStyle w:val="CORPO"/>
        <w:ind w:firstLine="0"/>
      </w:pPr>
      <w:r w:rsidRPr="00C14C50">
        <w:t>A estrutura a ser utilizada para o desenvolvimento será baseada em orientação à objeto. Orientação à objeto é um padrão a ser seguido na análise, projeto e desenvolvimento de um software.</w:t>
      </w:r>
    </w:p>
    <w:p w14:paraId="0455F3D9" w14:textId="41EEC94E" w:rsidR="0091057C" w:rsidRDefault="0091057C" w:rsidP="00332156">
      <w:pPr>
        <w:pStyle w:val="CORPO"/>
        <w:ind w:firstLine="0"/>
      </w:pPr>
    </w:p>
    <w:p w14:paraId="4422BBFD" w14:textId="175A138C" w:rsidR="005D43A2" w:rsidRDefault="005D43A2" w:rsidP="005D43A2">
      <w:pPr>
        <w:pStyle w:val="Ttulo1"/>
      </w:pPr>
      <w:bookmarkStart w:id="15" w:name="_Toc73388757"/>
      <w:r>
        <w:lastRenderedPageBreak/>
        <w:t>DIAGRAMAS</w:t>
      </w:r>
      <w:bookmarkEnd w:id="15"/>
    </w:p>
    <w:p w14:paraId="75AC9C86" w14:textId="77777777" w:rsidR="007D2563" w:rsidRPr="007D2563" w:rsidRDefault="007D2563" w:rsidP="007D2563">
      <w:pPr>
        <w:pStyle w:val="CORPO"/>
      </w:pPr>
    </w:p>
    <w:p w14:paraId="0B883E1A" w14:textId="6A447F1B" w:rsidR="00AA407A" w:rsidRPr="00AA407A" w:rsidRDefault="00AA407A" w:rsidP="00AA407A">
      <w:pPr>
        <w:pStyle w:val="CORPO"/>
      </w:pPr>
      <w:r w:rsidRPr="00AA407A">
        <w:t xml:space="preserve">DIAGRAMAS DE CASO DE USO </w:t>
      </w:r>
    </w:p>
    <w:p w14:paraId="5E01A7A7" w14:textId="590BEA52" w:rsidR="00122360" w:rsidRDefault="00122360" w:rsidP="005D43A2">
      <w:pPr>
        <w:spacing w:before="360" w:after="360" w:line="360" w:lineRule="auto"/>
        <w:ind w:firstLine="576"/>
        <w:jc w:val="both"/>
        <w:rPr>
          <w:rFonts w:eastAsia="Arial" w:cs="Arial"/>
        </w:rPr>
      </w:pPr>
      <w:r>
        <w:rPr>
          <w:rFonts w:eastAsia="Arial" w:cs="Arial"/>
        </w:rPr>
        <w:t>É a descrição de um processo de negócio em texto formal que descreve a sequência de ações que representam um cenário principal e cenários alternativos com o objetivo de demonstrar o comportamento de um sistema através de interações de atores. Assim temos que os casos de uso:</w:t>
      </w:r>
    </w:p>
    <w:p w14:paraId="008997B9" w14:textId="77777777"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Representam as principais funcionalidades do sistema sob o ponto de vista dos atores;</w:t>
      </w:r>
    </w:p>
    <w:p w14:paraId="398E56D2" w14:textId="657E0EFB"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Indica O QUE fazer e não COMO fazer.</w:t>
      </w:r>
    </w:p>
    <w:p w14:paraId="7B97A1A7" w14:textId="77777777" w:rsidR="00122360" w:rsidRDefault="00122360" w:rsidP="00122360">
      <w:pPr>
        <w:spacing w:before="360" w:after="360" w:line="360" w:lineRule="auto"/>
        <w:ind w:firstLine="709"/>
        <w:jc w:val="both"/>
        <w:rPr>
          <w:rFonts w:eastAsia="Arial" w:cs="Arial"/>
        </w:rPr>
      </w:pPr>
      <w:r>
        <w:rPr>
          <w:rFonts w:eastAsia="Arial" w:cs="Arial"/>
        </w:rPr>
        <w:t>Os componentes dos Casos de uso são:</w:t>
      </w:r>
    </w:p>
    <w:p w14:paraId="03216F32"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Casos de Usos</w:t>
      </w:r>
    </w:p>
    <w:p w14:paraId="34B37774"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Atores</w:t>
      </w:r>
    </w:p>
    <w:p w14:paraId="63FA7003"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Relacionamentos</w:t>
      </w:r>
    </w:p>
    <w:p w14:paraId="579E8014" w14:textId="17EC0D06" w:rsidR="00122360" w:rsidRDefault="00122360" w:rsidP="00122360">
      <w:pPr>
        <w:spacing w:before="360" w:after="360" w:line="360" w:lineRule="auto"/>
        <w:ind w:firstLine="709"/>
        <w:jc w:val="both"/>
        <w:rPr>
          <w:rFonts w:eastAsia="Arial" w:cs="Arial"/>
        </w:rPr>
      </w:pPr>
      <w:r>
        <w:rPr>
          <w:rFonts w:eastAsia="Arial" w:cs="Arial"/>
        </w:rPr>
        <w:t>O fluxo de eventos descritos em um caso de uso especifica o comportamento de um caso de uso:</w:t>
      </w:r>
    </w:p>
    <w:p w14:paraId="76A45F8C" w14:textId="2EC6CA6B"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É uma sequência de comandos declarativos que descreve as etapas de execução de um Caso de Uso.</w:t>
      </w:r>
    </w:p>
    <w:p w14:paraId="1B50331B" w14:textId="3396BEC4" w:rsidR="007D2563" w:rsidRDefault="007D2563" w:rsidP="007D2563">
      <w:pPr>
        <w:spacing w:before="360" w:after="360" w:line="360" w:lineRule="auto"/>
        <w:jc w:val="both"/>
        <w:rPr>
          <w:rFonts w:eastAsia="Arial" w:cs="Arial"/>
        </w:rPr>
      </w:pPr>
    </w:p>
    <w:p w14:paraId="3921378D" w14:textId="020B9FC1" w:rsidR="007D2563" w:rsidRDefault="007D2563" w:rsidP="007D2563">
      <w:pPr>
        <w:spacing w:before="360" w:after="360" w:line="360" w:lineRule="auto"/>
        <w:jc w:val="both"/>
        <w:rPr>
          <w:rFonts w:eastAsia="Arial" w:cs="Arial"/>
        </w:rPr>
      </w:pPr>
    </w:p>
    <w:p w14:paraId="7AC8E9CD" w14:textId="6BC43EC1" w:rsidR="00CA4E76" w:rsidRDefault="00CA4E76" w:rsidP="00CA4E76">
      <w:pPr>
        <w:pStyle w:val="Ttulo1"/>
      </w:pPr>
      <w:bookmarkStart w:id="16" w:name="_Toc73388758"/>
      <w:r>
        <w:lastRenderedPageBreak/>
        <w:t>METODOLOGIA</w:t>
      </w:r>
      <w:bookmarkEnd w:id="16"/>
    </w:p>
    <w:p w14:paraId="62A86174" w14:textId="77777777" w:rsidR="007D2563" w:rsidRPr="007D2563" w:rsidRDefault="007D2563" w:rsidP="007D2563">
      <w:pPr>
        <w:pStyle w:val="CORPO"/>
        <w:ind w:firstLine="0"/>
      </w:pPr>
    </w:p>
    <w:p w14:paraId="3752E23C" w14:textId="18C1DA16" w:rsidR="00332156" w:rsidRPr="00D6604D" w:rsidRDefault="00164B4A" w:rsidP="00164B4A">
      <w:pPr>
        <w:pStyle w:val="CORPO"/>
      </w:pPr>
      <w:r>
        <w:t xml:space="preserve">Elaborado estudo de caso para identificar as necessidades, problemas e rotina de trabalho nas lojas de veículos e </w:t>
      </w:r>
      <w:r w:rsidR="00332156" w:rsidRPr="00D6604D">
        <w:t>profissionais envolvidos neste trabalho.</w:t>
      </w:r>
    </w:p>
    <w:p w14:paraId="6C7B10A2" w14:textId="77777777" w:rsidR="00164B4A" w:rsidRDefault="00332156" w:rsidP="00164B4A">
      <w:pPr>
        <w:pStyle w:val="CORPO"/>
      </w:pPr>
      <w:r w:rsidRPr="00D6604D">
        <w:t>A gestão d</w:t>
      </w:r>
      <w:r w:rsidR="00164B4A">
        <w:t xml:space="preserve">as lojas </w:t>
      </w:r>
      <w:r w:rsidRPr="00D6604D">
        <w:t>engloba muitos desafios</w:t>
      </w:r>
      <w:r w:rsidR="00164B4A">
        <w:t>, são diversos fatores envolvidos nas negociações com clientes, informações de veículos e documentos.</w:t>
      </w:r>
    </w:p>
    <w:p w14:paraId="2B5313E4" w14:textId="74A7F2D6" w:rsidR="00CD5057" w:rsidRDefault="00164B4A" w:rsidP="00164B4A">
      <w:pPr>
        <w:pStyle w:val="CORPO"/>
        <w:ind w:firstLine="0"/>
      </w:pPr>
      <w:r>
        <w:tab/>
        <w:t xml:space="preserve">A seguir seguem descritos os principais requisitos do </w:t>
      </w:r>
      <w:r w:rsidR="00065AE1">
        <w:t>sistema:</w:t>
      </w:r>
    </w:p>
    <w:p w14:paraId="5EE7EF7B" w14:textId="0A105B6D" w:rsidR="00CA4E76" w:rsidRDefault="00CA4E76" w:rsidP="00164B4A">
      <w:pPr>
        <w:pStyle w:val="CORPO"/>
        <w:ind w:firstLine="0"/>
      </w:pPr>
    </w:p>
    <w:p w14:paraId="63CBFC2D" w14:textId="2FD8EF64" w:rsidR="00164B4A" w:rsidRPr="00CA4E76" w:rsidRDefault="00CA4E76" w:rsidP="00156C5E">
      <w:pPr>
        <w:pStyle w:val="Ttulo2"/>
        <w:rPr>
          <w:rFonts w:cs="Arial"/>
        </w:rPr>
      </w:pPr>
      <w:bookmarkStart w:id="17" w:name="_Toc73388759"/>
      <w:r>
        <w:t>REQUISITOS FUNCIONAIS</w:t>
      </w:r>
      <w:bookmarkEnd w:id="17"/>
    </w:p>
    <w:p w14:paraId="0120AC7C" w14:textId="77777777" w:rsidR="0007669F" w:rsidRDefault="0007669F" w:rsidP="0007669F">
      <w:pPr>
        <w:rPr>
          <w:rFonts w:eastAsia="Arial" w:cs="Arial"/>
        </w:rPr>
      </w:pPr>
      <w:r>
        <w:rPr>
          <w:rFonts w:eastAsia="Arial" w:cs="Arial"/>
        </w:rPr>
        <w:t>Requisito: Cadastrar Funcionário.</w:t>
      </w:r>
    </w:p>
    <w:p w14:paraId="5D85CE1D" w14:textId="77777777" w:rsidR="0007669F" w:rsidRDefault="0007669F" w:rsidP="0007669F">
      <w:pPr>
        <w:rPr>
          <w:rFonts w:eastAsia="Arial" w:cs="Arial"/>
        </w:rPr>
      </w:pPr>
      <w:r>
        <w:rPr>
          <w:rFonts w:eastAsia="Arial" w:cs="Arial"/>
        </w:rPr>
        <w:t>Descrição: Nesse campo gerente faz o cadastramento de funcionários inserindo nome, CPF.e telefone.</w:t>
      </w:r>
    </w:p>
    <w:p w14:paraId="714109CC" w14:textId="77777777" w:rsidR="0007669F" w:rsidRDefault="0007669F" w:rsidP="0007669F">
      <w:pPr>
        <w:rPr>
          <w:rFonts w:eastAsia="Arial" w:cs="Arial"/>
        </w:rPr>
      </w:pPr>
      <w:r>
        <w:rPr>
          <w:rFonts w:eastAsia="Arial" w:cs="Arial"/>
        </w:rPr>
        <w:t>Entrada: Nome e CPF.</w:t>
      </w:r>
    </w:p>
    <w:p w14:paraId="6721C58D" w14:textId="77777777" w:rsidR="0007669F" w:rsidRDefault="0007669F" w:rsidP="0007669F">
      <w:pPr>
        <w:rPr>
          <w:rFonts w:eastAsia="Arial" w:cs="Arial"/>
        </w:rPr>
      </w:pPr>
      <w:r>
        <w:rPr>
          <w:rFonts w:eastAsia="Arial" w:cs="Arial"/>
        </w:rPr>
        <w:t>Usuário: Responsável pela concessionaria</w:t>
      </w:r>
    </w:p>
    <w:p w14:paraId="15A4A88A" w14:textId="553FE074" w:rsidR="0007669F" w:rsidRDefault="0007669F" w:rsidP="0007669F">
      <w:pPr>
        <w:rPr>
          <w:rFonts w:eastAsia="Arial" w:cs="Arial"/>
        </w:rPr>
      </w:pPr>
      <w:r>
        <w:rPr>
          <w:rFonts w:eastAsia="Arial" w:cs="Arial"/>
        </w:rPr>
        <w:t xml:space="preserve">Restrições lógicas: somente com nome e senha </w:t>
      </w:r>
      <w:r w:rsidR="00065AE1">
        <w:rPr>
          <w:rFonts w:eastAsia="Arial" w:cs="Arial"/>
        </w:rPr>
        <w:t>especifica</w:t>
      </w:r>
      <w:r>
        <w:rPr>
          <w:rFonts w:eastAsia="Arial" w:cs="Arial"/>
        </w:rPr>
        <w:t>.</w:t>
      </w:r>
    </w:p>
    <w:p w14:paraId="68E26257" w14:textId="77777777" w:rsidR="0007669F" w:rsidRDefault="0007669F" w:rsidP="0007669F">
      <w:pPr>
        <w:rPr>
          <w:rFonts w:eastAsia="Arial" w:cs="Arial"/>
        </w:rPr>
      </w:pPr>
      <w:r>
        <w:rPr>
          <w:rFonts w:eastAsia="Arial" w:cs="Arial"/>
        </w:rPr>
        <w:t>Restrições tecnológicas: dispositivo ter conexão com a internet, para ter acesso a aplicação que tem interfaces com a WEB.</w:t>
      </w:r>
    </w:p>
    <w:p w14:paraId="4FE383E3" w14:textId="77777777" w:rsidR="0007669F" w:rsidRDefault="0007669F" w:rsidP="0007669F">
      <w:pPr>
        <w:rPr>
          <w:rFonts w:eastAsia="Arial" w:cs="Arial"/>
        </w:rPr>
      </w:pPr>
    </w:p>
    <w:p w14:paraId="664784F6" w14:textId="77777777" w:rsidR="0007669F" w:rsidRDefault="0007669F" w:rsidP="0007669F">
      <w:pPr>
        <w:rPr>
          <w:rFonts w:eastAsia="Arial" w:cs="Arial"/>
        </w:rPr>
      </w:pPr>
    </w:p>
    <w:p w14:paraId="60C4C7FA" w14:textId="77777777" w:rsidR="0007669F" w:rsidRDefault="0007669F" w:rsidP="0007669F">
      <w:pPr>
        <w:rPr>
          <w:rFonts w:eastAsia="Arial" w:cs="Arial"/>
        </w:rPr>
      </w:pPr>
      <w:r>
        <w:rPr>
          <w:rFonts w:eastAsia="Arial" w:cs="Arial"/>
        </w:rPr>
        <w:t>Requisito: Cadastrar Veiculo.</w:t>
      </w:r>
    </w:p>
    <w:p w14:paraId="7838B043" w14:textId="65D9AACC" w:rsidR="0007669F" w:rsidRDefault="0007669F" w:rsidP="0007669F">
      <w:pPr>
        <w:rPr>
          <w:rFonts w:eastAsia="Arial" w:cs="Arial"/>
        </w:rPr>
      </w:pPr>
      <w:r>
        <w:rPr>
          <w:rFonts w:eastAsia="Arial" w:cs="Arial"/>
        </w:rPr>
        <w:t xml:space="preserve">Descrição: Nesse campo deve ser cadastrado os </w:t>
      </w:r>
      <w:r w:rsidR="00065AE1">
        <w:rPr>
          <w:rFonts w:eastAsia="Arial" w:cs="Arial"/>
        </w:rPr>
        <w:t>veículos</w:t>
      </w:r>
      <w:r>
        <w:rPr>
          <w:rFonts w:eastAsia="Arial" w:cs="Arial"/>
        </w:rPr>
        <w:t xml:space="preserve"> que façam parte do estoque da loja, sendo assim, o </w:t>
      </w:r>
      <w:r w:rsidR="00065AE1">
        <w:rPr>
          <w:rFonts w:eastAsia="Arial" w:cs="Arial"/>
        </w:rPr>
        <w:t>funcionário</w:t>
      </w:r>
      <w:r>
        <w:rPr>
          <w:rFonts w:eastAsia="Arial" w:cs="Arial"/>
        </w:rPr>
        <w:t xml:space="preserve"> ou o próprio gerente pode fazer esse cadastro.</w:t>
      </w:r>
    </w:p>
    <w:p w14:paraId="31CEF081" w14:textId="77777777" w:rsidR="0007669F" w:rsidRDefault="0007669F" w:rsidP="0007669F">
      <w:pPr>
        <w:rPr>
          <w:rFonts w:eastAsia="Arial" w:cs="Arial"/>
        </w:rPr>
      </w:pPr>
      <w:r>
        <w:rPr>
          <w:rFonts w:eastAsia="Arial" w:cs="Arial"/>
        </w:rPr>
        <w:t>Entrada: Dados do Veiculo</w:t>
      </w:r>
    </w:p>
    <w:p w14:paraId="6AED4992" w14:textId="77777777" w:rsidR="0007669F" w:rsidRDefault="0007669F" w:rsidP="0007669F">
      <w:pPr>
        <w:rPr>
          <w:rFonts w:eastAsia="Arial" w:cs="Arial"/>
        </w:rPr>
      </w:pPr>
      <w:r>
        <w:rPr>
          <w:rFonts w:eastAsia="Arial" w:cs="Arial"/>
        </w:rPr>
        <w:t>Usuário: Funcionário/Responsável da concessionaria</w:t>
      </w:r>
    </w:p>
    <w:p w14:paraId="2C2C5589" w14:textId="5DD9C298" w:rsidR="0007669F" w:rsidRDefault="0007669F" w:rsidP="0007669F">
      <w:pPr>
        <w:rPr>
          <w:rFonts w:eastAsia="Arial" w:cs="Arial"/>
        </w:rPr>
      </w:pPr>
      <w:r>
        <w:rPr>
          <w:rFonts w:eastAsia="Arial" w:cs="Arial"/>
        </w:rPr>
        <w:t xml:space="preserve">Restrições: Senha </w:t>
      </w:r>
      <w:r w:rsidR="00065AE1">
        <w:rPr>
          <w:rFonts w:eastAsia="Arial" w:cs="Arial"/>
        </w:rPr>
        <w:t>especifica</w:t>
      </w:r>
      <w:r>
        <w:rPr>
          <w:rFonts w:eastAsia="Arial" w:cs="Arial"/>
        </w:rPr>
        <w:t>.</w:t>
      </w:r>
    </w:p>
    <w:p w14:paraId="3BDA2709"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B185BF0" w14:textId="77777777" w:rsidR="0007669F" w:rsidRDefault="0007669F" w:rsidP="0007669F">
      <w:pPr>
        <w:rPr>
          <w:rFonts w:eastAsia="Arial" w:cs="Arial"/>
        </w:rPr>
      </w:pPr>
    </w:p>
    <w:p w14:paraId="308BCD98" w14:textId="77777777" w:rsidR="0007669F" w:rsidRDefault="0007669F" w:rsidP="0007669F">
      <w:pPr>
        <w:rPr>
          <w:rFonts w:eastAsia="Arial" w:cs="Arial"/>
        </w:rPr>
      </w:pPr>
    </w:p>
    <w:p w14:paraId="7E5B1E07" w14:textId="77777777" w:rsidR="0007669F" w:rsidRDefault="0007669F" w:rsidP="0007669F">
      <w:pPr>
        <w:rPr>
          <w:rFonts w:eastAsia="Arial" w:cs="Arial"/>
        </w:rPr>
      </w:pPr>
      <w:r>
        <w:rPr>
          <w:rFonts w:eastAsia="Arial" w:cs="Arial"/>
        </w:rPr>
        <w:t>Requisito: Cadastrar Cliente.</w:t>
      </w:r>
    </w:p>
    <w:p w14:paraId="089BDC45" w14:textId="3A6E2A8E" w:rsidR="0007669F" w:rsidRDefault="0007669F" w:rsidP="0007669F">
      <w:pPr>
        <w:rPr>
          <w:rFonts w:eastAsia="Arial" w:cs="Arial"/>
        </w:rPr>
      </w:pPr>
      <w:r>
        <w:rPr>
          <w:rFonts w:eastAsia="Arial" w:cs="Arial"/>
        </w:rPr>
        <w:t xml:space="preserve">Descrição: Nesse campo deve ser cadastrado o nome do cliente, junto seu nome, </w:t>
      </w:r>
      <w:r w:rsidR="00065AE1">
        <w:rPr>
          <w:rFonts w:eastAsia="Arial" w:cs="Arial"/>
        </w:rPr>
        <w:t>CPF telefone e endereço Entrada</w:t>
      </w:r>
      <w:r>
        <w:rPr>
          <w:rFonts w:eastAsia="Arial" w:cs="Arial"/>
        </w:rPr>
        <w:t>: Nome da marca.</w:t>
      </w:r>
    </w:p>
    <w:p w14:paraId="5E5E01EE" w14:textId="77777777" w:rsidR="0007669F" w:rsidRDefault="0007669F" w:rsidP="0007669F">
      <w:pPr>
        <w:rPr>
          <w:rFonts w:eastAsia="Arial" w:cs="Arial"/>
        </w:rPr>
      </w:pPr>
      <w:r>
        <w:rPr>
          <w:rFonts w:eastAsia="Arial" w:cs="Arial"/>
        </w:rPr>
        <w:t>Usuário: Funcionário/Responsável da concessionaria.</w:t>
      </w:r>
    </w:p>
    <w:p w14:paraId="577CF082" w14:textId="77777777" w:rsidR="0007669F" w:rsidRDefault="0007669F" w:rsidP="0007669F">
      <w:pPr>
        <w:rPr>
          <w:rFonts w:eastAsia="Arial" w:cs="Arial"/>
        </w:rPr>
      </w:pPr>
      <w:r>
        <w:rPr>
          <w:rFonts w:eastAsia="Arial" w:cs="Arial"/>
        </w:rPr>
        <w:t>Fonte: Proprietário da concessionaria</w:t>
      </w:r>
    </w:p>
    <w:p w14:paraId="6F239E64" w14:textId="77777777" w:rsidR="0007669F" w:rsidRDefault="0007669F" w:rsidP="0007669F">
      <w:pPr>
        <w:rPr>
          <w:rFonts w:eastAsia="Arial" w:cs="Arial"/>
        </w:rPr>
      </w:pPr>
      <w:r>
        <w:rPr>
          <w:rFonts w:eastAsia="Arial" w:cs="Arial"/>
        </w:rPr>
        <w:t>Informação de entrada.</w:t>
      </w:r>
    </w:p>
    <w:p w14:paraId="44804323" w14:textId="77777777" w:rsidR="0007669F" w:rsidRDefault="0007669F" w:rsidP="0007669F">
      <w:pPr>
        <w:rPr>
          <w:rFonts w:eastAsia="Arial" w:cs="Arial"/>
        </w:rPr>
      </w:pPr>
      <w:r>
        <w:rPr>
          <w:rFonts w:eastAsia="Arial" w:cs="Arial"/>
        </w:rPr>
        <w:t>Restrições: campo nome obrigatório.</w:t>
      </w:r>
    </w:p>
    <w:p w14:paraId="079C6345"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990178" w14:textId="77777777" w:rsidR="0007669F" w:rsidRDefault="0007669F" w:rsidP="0007669F">
      <w:pPr>
        <w:rPr>
          <w:rFonts w:eastAsia="Arial" w:cs="Arial"/>
        </w:rPr>
      </w:pPr>
    </w:p>
    <w:p w14:paraId="29DA234D" w14:textId="77777777" w:rsidR="0007669F" w:rsidRDefault="0007669F" w:rsidP="0007669F">
      <w:pPr>
        <w:rPr>
          <w:rFonts w:eastAsia="Arial" w:cs="Arial"/>
        </w:rPr>
      </w:pPr>
    </w:p>
    <w:p w14:paraId="3088F81F" w14:textId="77777777" w:rsidR="0007669F" w:rsidRDefault="0007669F" w:rsidP="0007669F">
      <w:pPr>
        <w:rPr>
          <w:rFonts w:eastAsia="Arial" w:cs="Arial"/>
        </w:rPr>
      </w:pPr>
      <w:r>
        <w:rPr>
          <w:rFonts w:eastAsia="Arial" w:cs="Arial"/>
        </w:rPr>
        <w:t>Requisito: Cadastrar Fornecedor</w:t>
      </w:r>
    </w:p>
    <w:p w14:paraId="11A38B1E" w14:textId="77777777" w:rsidR="0007669F" w:rsidRDefault="0007669F" w:rsidP="0007669F">
      <w:pPr>
        <w:rPr>
          <w:rFonts w:eastAsia="Arial" w:cs="Arial"/>
        </w:rPr>
      </w:pPr>
      <w:r>
        <w:rPr>
          <w:rFonts w:eastAsia="Arial" w:cs="Arial"/>
        </w:rPr>
        <w:lastRenderedPageBreak/>
        <w:t>Descrição: Nesse campo é cadastrado o fornecedor, contendo, telefone e endereço.</w:t>
      </w:r>
    </w:p>
    <w:p w14:paraId="4A1CA6CF" w14:textId="77777777" w:rsidR="0007669F" w:rsidRDefault="0007669F" w:rsidP="0007669F">
      <w:pPr>
        <w:rPr>
          <w:rFonts w:eastAsia="Arial" w:cs="Arial"/>
        </w:rPr>
      </w:pPr>
      <w:r>
        <w:rPr>
          <w:rFonts w:eastAsia="Arial" w:cs="Arial"/>
        </w:rPr>
        <w:t>Entrada: Fornecedor</w:t>
      </w:r>
    </w:p>
    <w:p w14:paraId="483833C8" w14:textId="77777777" w:rsidR="0007669F" w:rsidRDefault="0007669F" w:rsidP="0007669F">
      <w:pPr>
        <w:rPr>
          <w:rFonts w:eastAsia="Arial" w:cs="Arial"/>
        </w:rPr>
      </w:pPr>
      <w:r>
        <w:rPr>
          <w:rFonts w:eastAsia="Arial" w:cs="Arial"/>
        </w:rPr>
        <w:t>Usuário: Funcionário/Responsável da concessionaria</w:t>
      </w:r>
    </w:p>
    <w:p w14:paraId="2F275EAB" w14:textId="77777777" w:rsidR="0007669F" w:rsidRDefault="0007669F" w:rsidP="0007669F">
      <w:pPr>
        <w:rPr>
          <w:rFonts w:eastAsia="Arial" w:cs="Arial"/>
        </w:rPr>
      </w:pPr>
      <w:r>
        <w:rPr>
          <w:rFonts w:eastAsia="Arial" w:cs="Arial"/>
        </w:rPr>
        <w:t xml:space="preserve">Fonte: Proprietário da concessionaria </w:t>
      </w:r>
    </w:p>
    <w:p w14:paraId="146785E3" w14:textId="77777777" w:rsidR="0007669F" w:rsidRDefault="0007669F" w:rsidP="0007669F">
      <w:pPr>
        <w:rPr>
          <w:rFonts w:eastAsia="Arial" w:cs="Arial"/>
        </w:rPr>
      </w:pPr>
      <w:r>
        <w:rPr>
          <w:rFonts w:eastAsia="Arial" w:cs="Arial"/>
        </w:rPr>
        <w:t>Informação de entrada.</w:t>
      </w:r>
    </w:p>
    <w:p w14:paraId="62881F0B" w14:textId="77777777" w:rsidR="0007669F" w:rsidRDefault="0007669F" w:rsidP="0007669F">
      <w:pPr>
        <w:rPr>
          <w:rFonts w:eastAsia="Arial" w:cs="Arial"/>
        </w:rPr>
      </w:pPr>
      <w:r>
        <w:rPr>
          <w:rFonts w:eastAsia="Arial" w:cs="Arial"/>
        </w:rPr>
        <w:t>Restrições: Telefone e endereço.</w:t>
      </w:r>
    </w:p>
    <w:p w14:paraId="1B1BD113"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3084D8" w14:textId="77777777" w:rsidR="0007669F" w:rsidRDefault="0007669F" w:rsidP="0007669F">
      <w:pPr>
        <w:rPr>
          <w:rFonts w:eastAsia="Arial" w:cs="Arial"/>
        </w:rPr>
      </w:pPr>
    </w:p>
    <w:p w14:paraId="01651C21" w14:textId="77777777" w:rsidR="0007669F" w:rsidRDefault="0007669F" w:rsidP="0007669F">
      <w:pPr>
        <w:rPr>
          <w:rFonts w:eastAsia="Arial" w:cs="Arial"/>
        </w:rPr>
      </w:pPr>
    </w:p>
    <w:p w14:paraId="1EF4C04F" w14:textId="403BD180" w:rsidR="0007669F" w:rsidRDefault="0007669F" w:rsidP="0007669F">
      <w:pPr>
        <w:rPr>
          <w:rFonts w:eastAsia="Arial" w:cs="Arial"/>
        </w:rPr>
      </w:pPr>
      <w:r>
        <w:rPr>
          <w:rFonts w:eastAsia="Arial" w:cs="Arial"/>
        </w:rPr>
        <w:t xml:space="preserve">Requisito: Cadastrar </w:t>
      </w:r>
      <w:r w:rsidR="00065AE1">
        <w:rPr>
          <w:rFonts w:eastAsia="Arial" w:cs="Arial"/>
        </w:rPr>
        <w:t>Pós-Venda</w:t>
      </w:r>
    </w:p>
    <w:p w14:paraId="2E825185" w14:textId="00B43615" w:rsidR="0007669F" w:rsidRDefault="0007669F" w:rsidP="0007669F">
      <w:pPr>
        <w:rPr>
          <w:rFonts w:eastAsia="Arial" w:cs="Arial"/>
        </w:rPr>
      </w:pPr>
      <w:r>
        <w:rPr>
          <w:rFonts w:eastAsia="Arial" w:cs="Arial"/>
        </w:rPr>
        <w:t xml:space="preserve">Descrição: Nesse campo o gerente ou </w:t>
      </w:r>
      <w:r w:rsidR="00065AE1">
        <w:rPr>
          <w:rFonts w:eastAsia="Arial" w:cs="Arial"/>
        </w:rPr>
        <w:t>funcionário</w:t>
      </w:r>
      <w:r>
        <w:rPr>
          <w:rFonts w:eastAsia="Arial" w:cs="Arial"/>
        </w:rPr>
        <w:t>, deve repassar ao sistema oque foi vendido.</w:t>
      </w:r>
    </w:p>
    <w:p w14:paraId="587E30D9" w14:textId="77169315" w:rsidR="0007669F" w:rsidRDefault="0007669F" w:rsidP="0007669F">
      <w:pPr>
        <w:rPr>
          <w:rFonts w:eastAsia="Arial" w:cs="Arial"/>
        </w:rPr>
      </w:pPr>
      <w:r>
        <w:rPr>
          <w:rFonts w:eastAsia="Arial" w:cs="Arial"/>
        </w:rPr>
        <w:t xml:space="preserve">Entrada: Relatório </w:t>
      </w:r>
      <w:r w:rsidR="00065AE1">
        <w:rPr>
          <w:rFonts w:eastAsia="Arial" w:cs="Arial"/>
        </w:rPr>
        <w:t>Pós-Venda</w:t>
      </w:r>
      <w:r>
        <w:rPr>
          <w:rFonts w:eastAsia="Arial" w:cs="Arial"/>
        </w:rPr>
        <w:t>.</w:t>
      </w:r>
    </w:p>
    <w:p w14:paraId="7C24C8A3" w14:textId="77777777" w:rsidR="0007669F" w:rsidRDefault="0007669F" w:rsidP="0007669F">
      <w:pPr>
        <w:rPr>
          <w:rFonts w:eastAsia="Arial" w:cs="Arial"/>
        </w:rPr>
      </w:pPr>
      <w:r>
        <w:rPr>
          <w:rFonts w:eastAsia="Arial" w:cs="Arial"/>
        </w:rPr>
        <w:t>Usuário: Funcionário ou gerente da concessionaria.</w:t>
      </w:r>
    </w:p>
    <w:p w14:paraId="2A32089B" w14:textId="77777777" w:rsidR="0007669F" w:rsidRDefault="0007669F" w:rsidP="0007669F">
      <w:pPr>
        <w:rPr>
          <w:rFonts w:eastAsia="Arial" w:cs="Arial"/>
        </w:rPr>
      </w:pPr>
      <w:r>
        <w:rPr>
          <w:rFonts w:eastAsia="Arial" w:cs="Arial"/>
        </w:rPr>
        <w:t>Fonte: Proprietário da concessionaria</w:t>
      </w:r>
    </w:p>
    <w:p w14:paraId="5C80F1A8" w14:textId="77777777" w:rsidR="0007669F" w:rsidRDefault="0007669F" w:rsidP="0007669F">
      <w:pPr>
        <w:rPr>
          <w:rFonts w:eastAsia="Arial" w:cs="Arial"/>
        </w:rPr>
      </w:pPr>
      <w:r>
        <w:rPr>
          <w:rFonts w:eastAsia="Arial" w:cs="Arial"/>
        </w:rPr>
        <w:t>Informação de entrada.</w:t>
      </w:r>
    </w:p>
    <w:p w14:paraId="59C3A195" w14:textId="77777777" w:rsidR="0007669F" w:rsidRDefault="0007669F" w:rsidP="0007669F">
      <w:pPr>
        <w:rPr>
          <w:rFonts w:eastAsia="Arial" w:cs="Arial"/>
        </w:rPr>
      </w:pPr>
      <w:r>
        <w:rPr>
          <w:rFonts w:eastAsia="Arial" w:cs="Arial"/>
        </w:rPr>
        <w:t>Restrições: Deve conter todos os dados de venda.</w:t>
      </w:r>
    </w:p>
    <w:p w14:paraId="411AAC04"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745FBF5" w14:textId="5F0085F8" w:rsidR="0007669F" w:rsidRDefault="0007669F" w:rsidP="0007669F">
      <w:pPr>
        <w:rPr>
          <w:rFonts w:eastAsia="Arial" w:cs="Arial"/>
        </w:rPr>
      </w:pPr>
    </w:p>
    <w:p w14:paraId="711A66CE" w14:textId="28031317" w:rsidR="0007669F" w:rsidRPr="00CA4E76" w:rsidRDefault="00CA4E76" w:rsidP="00156C5E">
      <w:pPr>
        <w:pStyle w:val="Ttulo2"/>
        <w:rPr>
          <w:rFonts w:cs="Arial"/>
        </w:rPr>
      </w:pPr>
      <w:bookmarkStart w:id="18" w:name="_Toc73388760"/>
      <w:r>
        <w:t>REQUISITOS NÃO FUNCIONAIS</w:t>
      </w:r>
      <w:bookmarkEnd w:id="18"/>
    </w:p>
    <w:p w14:paraId="042A10C2" w14:textId="77777777" w:rsidR="0007669F" w:rsidRDefault="0007669F" w:rsidP="0007669F">
      <w:pPr>
        <w:rPr>
          <w:rFonts w:eastAsia="Arial" w:cs="Arial"/>
        </w:rPr>
      </w:pPr>
      <w:r>
        <w:rPr>
          <w:rFonts w:eastAsia="Arial" w:cs="Arial"/>
        </w:rPr>
        <w:t>Requisito: Segurança</w:t>
      </w:r>
    </w:p>
    <w:p w14:paraId="5CD19068" w14:textId="77777777" w:rsidR="0007669F" w:rsidRDefault="0007669F" w:rsidP="0007669F">
      <w:pPr>
        <w:rPr>
          <w:rFonts w:eastAsia="Arial" w:cs="Arial"/>
        </w:rPr>
      </w:pPr>
      <w:r>
        <w:rPr>
          <w:rFonts w:eastAsia="Arial" w:cs="Arial"/>
        </w:rPr>
        <w:t>Descrição: A aplicação deve ser segura para evitar perda de informações importantes.</w:t>
      </w:r>
    </w:p>
    <w:p w14:paraId="6E9DCCE1" w14:textId="77777777" w:rsidR="0007669F" w:rsidRDefault="0007669F" w:rsidP="0007669F">
      <w:pPr>
        <w:rPr>
          <w:rFonts w:eastAsia="Arial" w:cs="Arial"/>
        </w:rPr>
      </w:pPr>
      <w:r>
        <w:rPr>
          <w:rFonts w:eastAsia="Arial" w:cs="Arial"/>
        </w:rPr>
        <w:t>Entrada: Dados Do cliente</w:t>
      </w:r>
    </w:p>
    <w:p w14:paraId="36C9D18B" w14:textId="77777777" w:rsidR="0007669F" w:rsidRDefault="0007669F" w:rsidP="0007669F">
      <w:pPr>
        <w:rPr>
          <w:rFonts w:eastAsia="Arial" w:cs="Arial"/>
        </w:rPr>
      </w:pPr>
      <w:r>
        <w:rPr>
          <w:rFonts w:eastAsia="Arial" w:cs="Arial"/>
        </w:rPr>
        <w:t>Usuário: Setor de TI</w:t>
      </w:r>
    </w:p>
    <w:p w14:paraId="77789A6F" w14:textId="77777777" w:rsidR="0007669F" w:rsidRDefault="0007669F" w:rsidP="0007669F">
      <w:pPr>
        <w:rPr>
          <w:rFonts w:eastAsia="Arial" w:cs="Arial"/>
        </w:rPr>
      </w:pPr>
      <w:r>
        <w:rPr>
          <w:rFonts w:eastAsia="Arial" w:cs="Arial"/>
        </w:rPr>
        <w:t>Restrições tecnológicas: software de controle de vendas.</w:t>
      </w:r>
    </w:p>
    <w:p w14:paraId="68C98577" w14:textId="77777777" w:rsidR="0007669F" w:rsidRDefault="0007669F" w:rsidP="0007669F">
      <w:pPr>
        <w:rPr>
          <w:rFonts w:eastAsia="Arial" w:cs="Arial"/>
        </w:rPr>
      </w:pPr>
    </w:p>
    <w:p w14:paraId="16120ADD" w14:textId="77777777" w:rsidR="0007669F" w:rsidRDefault="0007669F" w:rsidP="0007669F">
      <w:pPr>
        <w:rPr>
          <w:rFonts w:eastAsia="Arial" w:cs="Arial"/>
        </w:rPr>
      </w:pPr>
    </w:p>
    <w:p w14:paraId="4D377196" w14:textId="77777777" w:rsidR="0007669F" w:rsidRDefault="0007669F" w:rsidP="0007669F">
      <w:pPr>
        <w:rPr>
          <w:rFonts w:eastAsia="Arial" w:cs="Arial"/>
        </w:rPr>
      </w:pPr>
      <w:r>
        <w:rPr>
          <w:rFonts w:eastAsia="Arial" w:cs="Arial"/>
        </w:rPr>
        <w:t>Requisito: Facilidade de Acesso.</w:t>
      </w:r>
    </w:p>
    <w:p w14:paraId="630D7543" w14:textId="2AE6D2CE" w:rsidR="0007669F" w:rsidRDefault="0007669F" w:rsidP="0007669F">
      <w:pPr>
        <w:rPr>
          <w:rFonts w:eastAsia="Arial" w:cs="Arial"/>
        </w:rPr>
      </w:pPr>
      <w:r>
        <w:rPr>
          <w:rFonts w:eastAsia="Arial" w:cs="Arial"/>
        </w:rPr>
        <w:t xml:space="preserve">Descrição: O formato de entrada de dados, deve ser de </w:t>
      </w:r>
      <w:r w:rsidR="00065AE1">
        <w:rPr>
          <w:rFonts w:eastAsia="Arial" w:cs="Arial"/>
        </w:rPr>
        <w:t>fácil</w:t>
      </w:r>
      <w:r>
        <w:rPr>
          <w:rFonts w:eastAsia="Arial" w:cs="Arial"/>
        </w:rPr>
        <w:t xml:space="preserve"> acesso e boa visualização.</w:t>
      </w:r>
    </w:p>
    <w:p w14:paraId="16586927" w14:textId="77777777" w:rsidR="0007669F" w:rsidRDefault="0007669F" w:rsidP="0007669F">
      <w:pPr>
        <w:rPr>
          <w:rFonts w:eastAsia="Arial" w:cs="Arial"/>
        </w:rPr>
      </w:pPr>
      <w:r>
        <w:rPr>
          <w:rFonts w:eastAsia="Arial" w:cs="Arial"/>
        </w:rPr>
        <w:t xml:space="preserve">Entrada: dados do cliente </w:t>
      </w:r>
    </w:p>
    <w:p w14:paraId="58C6C087" w14:textId="77777777" w:rsidR="0007669F" w:rsidRDefault="0007669F" w:rsidP="0007669F">
      <w:pPr>
        <w:rPr>
          <w:rFonts w:eastAsia="Arial" w:cs="Arial"/>
        </w:rPr>
      </w:pPr>
      <w:r>
        <w:rPr>
          <w:rFonts w:eastAsia="Arial" w:cs="Arial"/>
        </w:rPr>
        <w:t>Usuário: Setor de TI</w:t>
      </w:r>
    </w:p>
    <w:p w14:paraId="5BD4E032" w14:textId="77777777" w:rsidR="0007669F" w:rsidRDefault="0007669F" w:rsidP="0007669F">
      <w:pPr>
        <w:rPr>
          <w:rFonts w:eastAsia="Arial" w:cs="Arial"/>
        </w:rPr>
      </w:pPr>
      <w:r>
        <w:rPr>
          <w:rFonts w:eastAsia="Arial" w:cs="Arial"/>
        </w:rPr>
        <w:t>Restrições tecnológicas: software de controle de vendas.</w:t>
      </w:r>
    </w:p>
    <w:p w14:paraId="10A9C040" w14:textId="77777777" w:rsidR="0007669F" w:rsidRDefault="0007669F" w:rsidP="0007669F">
      <w:pPr>
        <w:rPr>
          <w:rFonts w:eastAsia="Arial" w:cs="Arial"/>
        </w:rPr>
      </w:pPr>
    </w:p>
    <w:p w14:paraId="5B4101CF" w14:textId="77777777" w:rsidR="0007669F" w:rsidRDefault="0007669F" w:rsidP="0007669F">
      <w:pPr>
        <w:rPr>
          <w:rFonts w:eastAsia="Arial" w:cs="Arial"/>
        </w:rPr>
      </w:pPr>
    </w:p>
    <w:p w14:paraId="67EF42A1" w14:textId="77777777" w:rsidR="0007669F" w:rsidRDefault="0007669F" w:rsidP="0007669F">
      <w:pPr>
        <w:rPr>
          <w:rFonts w:eastAsia="Arial" w:cs="Arial"/>
        </w:rPr>
      </w:pPr>
      <w:r>
        <w:rPr>
          <w:rFonts w:eastAsia="Arial" w:cs="Arial"/>
        </w:rPr>
        <w:t>Requisito: Controle de Atualizações.</w:t>
      </w:r>
    </w:p>
    <w:p w14:paraId="60DC11EC" w14:textId="77777777" w:rsidR="0007669F" w:rsidRDefault="0007669F" w:rsidP="0007669F">
      <w:pPr>
        <w:rPr>
          <w:rFonts w:eastAsia="Arial" w:cs="Arial"/>
        </w:rPr>
      </w:pPr>
      <w:r>
        <w:rPr>
          <w:rFonts w:eastAsia="Arial" w:cs="Arial"/>
        </w:rPr>
        <w:t>Descrição: Mensalmente, o programa efetua backup de dados online.</w:t>
      </w:r>
    </w:p>
    <w:p w14:paraId="75A8791A" w14:textId="77777777" w:rsidR="0007669F" w:rsidRDefault="0007669F" w:rsidP="0007669F">
      <w:pPr>
        <w:rPr>
          <w:rFonts w:eastAsia="Arial" w:cs="Arial"/>
        </w:rPr>
      </w:pPr>
      <w:r>
        <w:rPr>
          <w:rFonts w:eastAsia="Arial" w:cs="Arial"/>
        </w:rPr>
        <w:t>Entrada: Objetividade nos campos para fácil consulta.</w:t>
      </w:r>
    </w:p>
    <w:p w14:paraId="5B3AC9A3" w14:textId="77777777" w:rsidR="0007669F" w:rsidRDefault="0007669F" w:rsidP="0007669F">
      <w:pPr>
        <w:rPr>
          <w:rFonts w:eastAsia="Arial" w:cs="Arial"/>
        </w:rPr>
      </w:pPr>
      <w:r>
        <w:rPr>
          <w:rFonts w:eastAsia="Arial" w:cs="Arial"/>
        </w:rPr>
        <w:t>Usuário: Funcionário/Responsável da concessionária</w:t>
      </w:r>
    </w:p>
    <w:p w14:paraId="79566155" w14:textId="77777777" w:rsidR="0007669F" w:rsidRDefault="0007669F" w:rsidP="0007669F">
      <w:pPr>
        <w:rPr>
          <w:rFonts w:eastAsia="Arial" w:cs="Arial"/>
        </w:rPr>
      </w:pPr>
      <w:r>
        <w:rPr>
          <w:rFonts w:eastAsia="Arial" w:cs="Arial"/>
        </w:rPr>
        <w:t>Informação de saída.</w:t>
      </w:r>
    </w:p>
    <w:p w14:paraId="01E0E209" w14:textId="77777777" w:rsidR="0007669F" w:rsidRDefault="0007669F" w:rsidP="0007669F">
      <w:pPr>
        <w:rPr>
          <w:rFonts w:eastAsia="Arial" w:cs="Arial"/>
        </w:rPr>
      </w:pPr>
      <w:r>
        <w:rPr>
          <w:rFonts w:eastAsia="Arial" w:cs="Arial"/>
        </w:rPr>
        <w:t>Restrições: Campos de consulta que não dificulte a consulta.</w:t>
      </w:r>
    </w:p>
    <w:p w14:paraId="2B4C12F7" w14:textId="7EEBD6AF" w:rsidR="0007669F" w:rsidRDefault="0007669F" w:rsidP="0007669F">
      <w:pPr>
        <w:rPr>
          <w:rFonts w:eastAsia="Arial" w:cs="Arial"/>
        </w:rPr>
      </w:pPr>
      <w:r>
        <w:rPr>
          <w:rFonts w:eastAsia="Arial" w:cs="Arial"/>
        </w:rPr>
        <w:t xml:space="preserve">Restrições tecnológicas: Ter campos simplórios. Requisitos funcionais. </w:t>
      </w:r>
    </w:p>
    <w:p w14:paraId="3897F17C" w14:textId="53294BEF" w:rsidR="005D43A2" w:rsidRDefault="005D43A2" w:rsidP="0007669F">
      <w:pPr>
        <w:rPr>
          <w:rFonts w:eastAsia="Arial" w:cs="Arial"/>
        </w:rPr>
      </w:pPr>
    </w:p>
    <w:p w14:paraId="5CD46695" w14:textId="2C2992CF" w:rsidR="00CA4E76" w:rsidRDefault="00CA4E76" w:rsidP="00CA4E76">
      <w:pPr>
        <w:pStyle w:val="Ttulo2"/>
      </w:pPr>
      <w:bookmarkStart w:id="19" w:name="_Toc73388761"/>
      <w:r>
        <w:lastRenderedPageBreak/>
        <w:t>MER – MODELO ENTIDADE E RELACIONAMENTO</w:t>
      </w:r>
      <w:bookmarkEnd w:id="19"/>
    </w:p>
    <w:p w14:paraId="044D463F" w14:textId="18C30D78" w:rsidR="008544CF" w:rsidRDefault="008544CF" w:rsidP="008544CF">
      <w:pPr>
        <w:pStyle w:val="CORPO"/>
      </w:pPr>
      <w:r w:rsidRPr="008544CF">
        <w:t>O Objetivo do MER (Modelo Entidade e Relacionamento) é possibilitar a observação de uma visão única não redundando e resumida dos dados de um problema, facilitando então entender a estrutura e o significado destes dados. Também é o mais utilizado para representações e entendimento dos dados que compõem a essência de um problema.</w:t>
      </w:r>
    </w:p>
    <w:p w14:paraId="0DE86BE5" w14:textId="0AC05551" w:rsidR="008544CF" w:rsidRDefault="008544CF" w:rsidP="008544CF">
      <w:pPr>
        <w:pStyle w:val="CORPO"/>
      </w:pPr>
    </w:p>
    <w:p w14:paraId="1C053368" w14:textId="77777777" w:rsidR="008544CF" w:rsidRDefault="008544CF" w:rsidP="008544CF">
      <w:pPr>
        <w:pStyle w:val="CORPO"/>
        <w:keepNext/>
      </w:pPr>
      <w:r>
        <w:rPr>
          <w:rFonts w:asciiTheme="minorHAnsi" w:eastAsiaTheme="minorEastAsia" w:hAnsiTheme="minorHAnsi"/>
          <w:sz w:val="22"/>
          <w:szCs w:val="22"/>
          <w:lang w:eastAsia="pt-BR"/>
        </w:rPr>
        <w:object w:dxaOrig="9195" w:dyaOrig="5250" w14:anchorId="07E7FDB6">
          <v:rect id="_x0000_i1025" style="width:459.85pt;height:263.55pt" o:ole="" o:preferrelative="t" stroked="f">
            <v:imagedata r:id="rId9" o:title=""/>
          </v:rect>
          <o:OLEObject Type="Embed" ProgID="StaticMetafile" ShapeID="_x0000_i1025" DrawAspect="Content" ObjectID="_1684001527" r:id="rId10"/>
        </w:object>
      </w:r>
    </w:p>
    <w:p w14:paraId="6CE71049" w14:textId="0644B877" w:rsidR="008544CF" w:rsidRDefault="008544CF" w:rsidP="008544CF">
      <w:pPr>
        <w:pStyle w:val="Legenda"/>
      </w:pPr>
      <w:bookmarkStart w:id="20" w:name="_Toc72689693"/>
      <w:r>
        <w:t xml:space="preserve">Figura </w:t>
      </w:r>
      <w:r>
        <w:fldChar w:fldCharType="begin"/>
      </w:r>
      <w:r>
        <w:instrText xml:space="preserve"> SEQ Figura \* ARABIC </w:instrText>
      </w:r>
      <w:r>
        <w:fldChar w:fldCharType="separate"/>
      </w:r>
      <w:r w:rsidR="00B7658F">
        <w:rPr>
          <w:noProof/>
        </w:rPr>
        <w:t>1</w:t>
      </w:r>
      <w:r>
        <w:fldChar w:fldCharType="end"/>
      </w:r>
      <w:r>
        <w:t xml:space="preserve"> </w:t>
      </w:r>
      <w:r w:rsidR="00EC17C3">
        <w:t>–</w:t>
      </w:r>
      <w:r>
        <w:t xml:space="preserve"> MER</w:t>
      </w:r>
      <w:bookmarkEnd w:id="20"/>
    </w:p>
    <w:p w14:paraId="0E4CC5BB" w14:textId="6252391D" w:rsidR="00EC17C3" w:rsidRDefault="00EC17C3" w:rsidP="00EC17C3">
      <w:pPr>
        <w:pStyle w:val="IMGTBLGRF"/>
        <w:rPr>
          <w:lang w:eastAsia="en-US"/>
        </w:rPr>
      </w:pPr>
    </w:p>
    <w:p w14:paraId="146A75BB" w14:textId="4CDCB157" w:rsidR="008501C4" w:rsidRDefault="008501C4" w:rsidP="008501C4">
      <w:pPr>
        <w:pStyle w:val="Fonte"/>
        <w:keepNext/>
      </w:pPr>
    </w:p>
    <w:p w14:paraId="39CAD18E" w14:textId="2370CF0C" w:rsidR="00EC17C3" w:rsidRDefault="00EC17C3" w:rsidP="00EC17C3">
      <w:pPr>
        <w:pStyle w:val="CORPO"/>
      </w:pPr>
    </w:p>
    <w:p w14:paraId="39C3D3F4" w14:textId="62E41B7D" w:rsidR="00EC17C3" w:rsidRDefault="00EC17C3" w:rsidP="00EC17C3">
      <w:pPr>
        <w:pStyle w:val="CORPO"/>
      </w:pPr>
    </w:p>
    <w:p w14:paraId="63FF6BAA" w14:textId="6176A3FE" w:rsidR="00EC17C3" w:rsidRDefault="00EC17C3" w:rsidP="00EC17C3">
      <w:pPr>
        <w:pStyle w:val="CORPO"/>
      </w:pPr>
    </w:p>
    <w:p w14:paraId="1F7E21CA" w14:textId="0FC04303" w:rsidR="00EC17C3" w:rsidRDefault="00EC17C3" w:rsidP="00EC17C3">
      <w:pPr>
        <w:pStyle w:val="CORPO"/>
      </w:pPr>
    </w:p>
    <w:p w14:paraId="5DD79577" w14:textId="0A0536E0" w:rsidR="00EC17C3" w:rsidRDefault="00EC17C3" w:rsidP="00EC17C3">
      <w:pPr>
        <w:pStyle w:val="CORPO"/>
      </w:pPr>
    </w:p>
    <w:p w14:paraId="0516DD16" w14:textId="2AFDD6CA" w:rsidR="00EC17C3" w:rsidRDefault="00EC17C3" w:rsidP="00EC17C3">
      <w:pPr>
        <w:pStyle w:val="CORPO"/>
      </w:pPr>
    </w:p>
    <w:p w14:paraId="6725D5CD" w14:textId="483346E8" w:rsidR="00EC17C3" w:rsidRDefault="00EC17C3" w:rsidP="00EC17C3">
      <w:pPr>
        <w:pStyle w:val="CORPO"/>
      </w:pPr>
    </w:p>
    <w:p w14:paraId="7233FEB5" w14:textId="0EBAAD5D" w:rsidR="00EC17C3" w:rsidRDefault="00EC17C3" w:rsidP="00EC17C3">
      <w:pPr>
        <w:pStyle w:val="CORPO"/>
      </w:pPr>
    </w:p>
    <w:p w14:paraId="2A998A0D" w14:textId="06BF49D3" w:rsidR="00EC17C3" w:rsidRDefault="00EC17C3" w:rsidP="00EC17C3">
      <w:pPr>
        <w:pStyle w:val="CORPO"/>
      </w:pPr>
    </w:p>
    <w:p w14:paraId="737FCE35" w14:textId="13BDDD45" w:rsidR="00EC17C3" w:rsidRDefault="00EC17C3" w:rsidP="00EC17C3">
      <w:pPr>
        <w:pStyle w:val="CORPO"/>
      </w:pPr>
    </w:p>
    <w:p w14:paraId="75DE4D18" w14:textId="6F4365CF" w:rsidR="00EC17C3" w:rsidRDefault="00EC17C3" w:rsidP="00EC17C3">
      <w:pPr>
        <w:pStyle w:val="CORPO"/>
      </w:pPr>
    </w:p>
    <w:p w14:paraId="07A5A279" w14:textId="3327BED8" w:rsidR="00EC17C3" w:rsidRDefault="00EC17C3" w:rsidP="00EC17C3">
      <w:pPr>
        <w:pStyle w:val="CORPO"/>
      </w:pPr>
    </w:p>
    <w:p w14:paraId="1E125AA0" w14:textId="4EDD9F89" w:rsidR="00EC17C3" w:rsidRDefault="00CA4E76" w:rsidP="00156C5E">
      <w:pPr>
        <w:pStyle w:val="Ttulo2"/>
      </w:pPr>
      <w:bookmarkStart w:id="21" w:name="_Toc73388762"/>
      <w:r>
        <w:t>UML – DIAGRAMA DE CASOS DE USO</w:t>
      </w:r>
      <w:bookmarkEnd w:id="21"/>
    </w:p>
    <w:p w14:paraId="5CD65413" w14:textId="77777777" w:rsidR="00EC17C3" w:rsidRPr="00EC17C3" w:rsidRDefault="00EC17C3" w:rsidP="00EC17C3">
      <w:pPr>
        <w:pStyle w:val="CORPO"/>
      </w:pPr>
      <w:r w:rsidRPr="00EC17C3">
        <w:t>O diagrama de Casos de Uso auxilia no levantamento dos requisitos funcionais do sistema, descrevendo um conjunto de funcionalidades do sistema e suas interações com elementos externos e entre si. Um diagrama de Casos de Uso também representa uma unidade de interação entre o usuário e o sistema.</w:t>
      </w:r>
    </w:p>
    <w:p w14:paraId="44A01BE7" w14:textId="77777777" w:rsidR="00EC17C3" w:rsidRDefault="00EC17C3" w:rsidP="00EC17C3">
      <w:pPr>
        <w:pStyle w:val="CORPO"/>
        <w:keepNext/>
        <w:jc w:val="center"/>
      </w:pPr>
      <w:r>
        <w:rPr>
          <w:rFonts w:asciiTheme="minorHAnsi" w:eastAsiaTheme="minorEastAsia" w:hAnsiTheme="minorHAnsi"/>
          <w:sz w:val="22"/>
          <w:szCs w:val="22"/>
          <w:lang w:eastAsia="pt-BR"/>
        </w:rPr>
        <w:object w:dxaOrig="5220" w:dyaOrig="5430" w14:anchorId="215D39B7">
          <v:rect id="_x0000_i1026" style="width:260.85pt;height:271.7pt" o:ole="" o:preferrelative="t" stroked="f">
            <v:imagedata r:id="rId11" o:title=""/>
          </v:rect>
          <o:OLEObject Type="Embed" ProgID="StaticMetafile" ShapeID="_x0000_i1026" DrawAspect="Content" ObjectID="_1684001528" r:id="rId12"/>
        </w:object>
      </w:r>
    </w:p>
    <w:p w14:paraId="19BEE71D" w14:textId="6B661FE5" w:rsidR="00EC17C3" w:rsidRPr="00EC17C3" w:rsidRDefault="00EC17C3" w:rsidP="00EC17C3">
      <w:pPr>
        <w:pStyle w:val="Legenda"/>
      </w:pPr>
      <w:bookmarkStart w:id="22" w:name="_Toc72689694"/>
      <w:r>
        <w:t xml:space="preserve">Figura </w:t>
      </w:r>
      <w:r>
        <w:fldChar w:fldCharType="begin"/>
      </w:r>
      <w:r>
        <w:instrText xml:space="preserve"> SEQ Figura \* ARABIC </w:instrText>
      </w:r>
      <w:r>
        <w:fldChar w:fldCharType="separate"/>
      </w:r>
      <w:r w:rsidR="00B7658F">
        <w:rPr>
          <w:noProof/>
        </w:rPr>
        <w:t>2</w:t>
      </w:r>
      <w:r>
        <w:fldChar w:fldCharType="end"/>
      </w:r>
      <w:r>
        <w:t xml:space="preserve"> - UML</w:t>
      </w:r>
      <w:bookmarkEnd w:id="22"/>
    </w:p>
    <w:p w14:paraId="2D190154" w14:textId="77777777" w:rsidR="00EC17C3" w:rsidRPr="00EC17C3" w:rsidRDefault="00EC17C3" w:rsidP="00EC17C3">
      <w:pPr>
        <w:pStyle w:val="Fonte"/>
        <w:rPr>
          <w:lang w:eastAsia="en-US"/>
        </w:rPr>
      </w:pPr>
    </w:p>
    <w:p w14:paraId="3EF73EA1" w14:textId="77777777" w:rsidR="008544CF" w:rsidRPr="008544CF" w:rsidRDefault="008544CF" w:rsidP="008544CF">
      <w:pPr>
        <w:pStyle w:val="CORPO"/>
      </w:pPr>
    </w:p>
    <w:p w14:paraId="7252E7B6" w14:textId="77777777" w:rsidR="005D43A2" w:rsidRDefault="005D43A2" w:rsidP="0007669F">
      <w:pPr>
        <w:rPr>
          <w:rFonts w:eastAsia="Arial" w:cs="Arial"/>
        </w:rPr>
      </w:pPr>
    </w:p>
    <w:p w14:paraId="2065B007" w14:textId="77777777" w:rsidR="0007669F" w:rsidRPr="0007669F" w:rsidRDefault="0007669F" w:rsidP="0007669F">
      <w:pPr>
        <w:pStyle w:val="CORPO"/>
      </w:pPr>
    </w:p>
    <w:p w14:paraId="034CC5BC" w14:textId="1CCBFBE5" w:rsidR="0007669F" w:rsidRDefault="0007669F" w:rsidP="0007669F">
      <w:pPr>
        <w:spacing w:before="360" w:after="360" w:line="360" w:lineRule="auto"/>
        <w:ind w:firstLine="576"/>
        <w:jc w:val="both"/>
        <w:rPr>
          <w:rFonts w:eastAsia="Arial" w:cs="Arial"/>
        </w:rPr>
      </w:pPr>
    </w:p>
    <w:p w14:paraId="588B33E4" w14:textId="76EF96EE" w:rsidR="0020312D" w:rsidRDefault="0020312D" w:rsidP="0007669F">
      <w:pPr>
        <w:spacing w:before="360" w:after="360" w:line="360" w:lineRule="auto"/>
        <w:ind w:firstLine="576"/>
        <w:jc w:val="both"/>
        <w:rPr>
          <w:rFonts w:eastAsia="Arial" w:cs="Arial"/>
        </w:rPr>
      </w:pPr>
    </w:p>
    <w:p w14:paraId="607E2045" w14:textId="73860C98" w:rsidR="0020312D" w:rsidRDefault="0020312D" w:rsidP="0020312D">
      <w:pPr>
        <w:pStyle w:val="Ttulo2"/>
      </w:pPr>
      <w:bookmarkStart w:id="23" w:name="_Toc73388763"/>
      <w:r w:rsidRPr="0020312D">
        <w:t>UML – DIAGRAMA DE SEQUÊNCIA</w:t>
      </w:r>
      <w:bookmarkEnd w:id="23"/>
      <w:r w:rsidRPr="0020312D">
        <w:t xml:space="preserve"> </w:t>
      </w:r>
    </w:p>
    <w:p w14:paraId="262FC24A" w14:textId="001AED99" w:rsidR="00533333" w:rsidRPr="002B6030" w:rsidRDefault="00533333" w:rsidP="00533333">
      <w:pPr>
        <w:jc w:val="both"/>
      </w:pPr>
      <w:r>
        <w:t>Diagrama de sequê</w:t>
      </w:r>
      <w:r w:rsidRPr="002B6030">
        <w:t>ncia, conhecido como UML, é um tipo de ferramenta de modelagem que orienta a criação e a notação de muitos tipos de diagramas, incluindo diagramas de comportamento, interação e estrutura.</w:t>
      </w:r>
    </w:p>
    <w:p w14:paraId="113D4C61" w14:textId="77777777" w:rsidR="00533333" w:rsidRPr="002B6030" w:rsidRDefault="00533333" w:rsidP="00533333">
      <w:pPr>
        <w:jc w:val="both"/>
      </w:pPr>
      <w:r w:rsidRPr="002B6030">
        <w:t>Um diagrama de sequência é uma espécie de diagrama de interação, pois descreve como, e em qual ordem, um grupo de objetos trabalha em conjunto. Estes diagramas são usados por desenvolvedores de software e profissionais de negócios para entender as necessidades de um novo sistema ou para documentar um processo existente.</w:t>
      </w:r>
    </w:p>
    <w:p w14:paraId="5D30F16E" w14:textId="15B55083" w:rsidR="0020312D" w:rsidRPr="0020312D" w:rsidRDefault="0020312D" w:rsidP="0007669F">
      <w:pPr>
        <w:spacing w:before="360" w:after="360" w:line="360" w:lineRule="auto"/>
        <w:ind w:firstLine="576"/>
        <w:jc w:val="both"/>
      </w:pPr>
      <w:r w:rsidRPr="0020312D">
        <w:rPr>
          <w:noProof/>
          <w:lang w:eastAsia="pt-BR"/>
        </w:rPr>
        <w:drawing>
          <wp:inline distT="0" distB="0" distL="0" distR="0" wp14:anchorId="23FBB8AF" wp14:editId="1DD05C8B">
            <wp:extent cx="5012908" cy="3212275"/>
            <wp:effectExtent l="0" t="0" r="0" b="7620"/>
            <wp:docPr id="3" name="Imagem 3" descr="C:\Users\Cliente Spider\Desktop\Faculdade\5 Semestre\Projeto Integrado V\Diagrama de seq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iente Spider\Desktop\Faculdade\5 Semestre\Projeto Integrado V\Diagrama de sequen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2183" cy="3224627"/>
                    </a:xfrm>
                    <a:prstGeom prst="rect">
                      <a:avLst/>
                    </a:prstGeom>
                    <a:noFill/>
                    <a:ln>
                      <a:noFill/>
                    </a:ln>
                  </pic:spPr>
                </pic:pic>
              </a:graphicData>
            </a:graphic>
          </wp:inline>
        </w:drawing>
      </w:r>
    </w:p>
    <w:p w14:paraId="6B14CA2F" w14:textId="4C9CD3E4" w:rsidR="002E3389" w:rsidRPr="00EC17C3" w:rsidRDefault="002E3389" w:rsidP="002E3389">
      <w:pPr>
        <w:pStyle w:val="Legenda"/>
      </w:pPr>
      <w:r>
        <w:t>Figura 3 – DIAGRAMA DE SEQUÊNCIA</w:t>
      </w:r>
    </w:p>
    <w:p w14:paraId="552CE955" w14:textId="7994433E" w:rsidR="00164B4A" w:rsidRDefault="00164B4A" w:rsidP="0007669F">
      <w:pPr>
        <w:spacing w:before="360" w:after="360" w:line="360" w:lineRule="auto"/>
        <w:ind w:firstLine="576"/>
        <w:jc w:val="both"/>
        <w:rPr>
          <w:rFonts w:eastAsia="Arial" w:cs="Arial"/>
        </w:rPr>
      </w:pPr>
    </w:p>
    <w:p w14:paraId="7C152E7C" w14:textId="5CCE3E9E" w:rsidR="0014592E" w:rsidRDefault="0014592E" w:rsidP="0007669F">
      <w:pPr>
        <w:spacing w:before="360" w:after="360" w:line="360" w:lineRule="auto"/>
        <w:ind w:firstLine="576"/>
        <w:jc w:val="both"/>
        <w:rPr>
          <w:rFonts w:eastAsia="Arial" w:cs="Arial"/>
        </w:rPr>
      </w:pPr>
    </w:p>
    <w:p w14:paraId="6F4523A3" w14:textId="184057A6" w:rsidR="0014592E" w:rsidRDefault="0014592E" w:rsidP="0007669F">
      <w:pPr>
        <w:spacing w:before="360" w:after="360" w:line="360" w:lineRule="auto"/>
        <w:ind w:firstLine="576"/>
        <w:jc w:val="both"/>
        <w:rPr>
          <w:rFonts w:eastAsia="Arial" w:cs="Arial"/>
        </w:rPr>
      </w:pPr>
    </w:p>
    <w:p w14:paraId="776F3871" w14:textId="273DB40A" w:rsidR="0014592E" w:rsidRDefault="0014592E" w:rsidP="0007669F">
      <w:pPr>
        <w:spacing w:before="360" w:after="360" w:line="360" w:lineRule="auto"/>
        <w:ind w:firstLine="576"/>
        <w:jc w:val="both"/>
        <w:rPr>
          <w:rFonts w:eastAsia="Arial" w:cs="Arial"/>
        </w:rPr>
      </w:pPr>
    </w:p>
    <w:p w14:paraId="0530BB01" w14:textId="77777777" w:rsidR="0014592E" w:rsidRDefault="0014592E" w:rsidP="0007669F">
      <w:pPr>
        <w:spacing w:before="360" w:after="360" w:line="360" w:lineRule="auto"/>
        <w:ind w:firstLine="576"/>
        <w:jc w:val="both"/>
        <w:rPr>
          <w:rFonts w:eastAsia="Arial" w:cs="Arial"/>
        </w:rPr>
      </w:pPr>
    </w:p>
    <w:p w14:paraId="3A871D3E" w14:textId="1BC4FDE3" w:rsidR="0014592E" w:rsidRDefault="0014592E" w:rsidP="0014592E">
      <w:pPr>
        <w:pStyle w:val="Ttulo2"/>
      </w:pPr>
      <w:bookmarkStart w:id="24" w:name="_Toc73388764"/>
      <w:r w:rsidRPr="0014592E">
        <w:lastRenderedPageBreak/>
        <w:t>UML – DIAGRAMA DE ATIVIDADES</w:t>
      </w:r>
      <w:bookmarkEnd w:id="24"/>
    </w:p>
    <w:p w14:paraId="32D92EC9" w14:textId="309175DB" w:rsidR="0014592E" w:rsidRDefault="0014592E" w:rsidP="0007669F">
      <w:pPr>
        <w:spacing w:before="360" w:after="360" w:line="360" w:lineRule="auto"/>
        <w:ind w:firstLine="576"/>
        <w:jc w:val="both"/>
        <w:rPr>
          <w:rFonts w:eastAsiaTheme="majorEastAsia" w:cstheme="majorBidi"/>
          <w:bCs/>
          <w:szCs w:val="26"/>
        </w:rPr>
      </w:pPr>
      <w:r>
        <w:rPr>
          <w:rFonts w:eastAsiaTheme="majorEastAsia" w:cstheme="majorBidi"/>
          <w:bCs/>
          <w:szCs w:val="26"/>
        </w:rPr>
        <w:t>Um diagrama de atividades, inclui diversos subconjuntos de diagramas, incluindo diagrama de estruturas, de interação e de comportamento. Diagrama de atividades são considerados diagramas de comportamentos porque descrevem o que é necessário acontecer no sistema sendo modelado.</w:t>
      </w:r>
    </w:p>
    <w:p w14:paraId="576323DB" w14:textId="77777777" w:rsidR="00533333" w:rsidRDefault="00533333" w:rsidP="0007669F">
      <w:pPr>
        <w:spacing w:before="360" w:after="360" w:line="360" w:lineRule="auto"/>
        <w:ind w:firstLine="576"/>
        <w:jc w:val="both"/>
        <w:rPr>
          <w:rFonts w:eastAsiaTheme="majorEastAsia" w:cstheme="majorBidi"/>
          <w:bCs/>
          <w:szCs w:val="26"/>
        </w:rPr>
      </w:pPr>
    </w:p>
    <w:p w14:paraId="42274CC4" w14:textId="242D3D7F" w:rsidR="0014592E" w:rsidRDefault="0014592E" w:rsidP="0007669F">
      <w:pPr>
        <w:spacing w:before="360" w:after="360" w:line="360" w:lineRule="auto"/>
        <w:ind w:firstLine="576"/>
        <w:jc w:val="both"/>
        <w:rPr>
          <w:rFonts w:eastAsiaTheme="majorEastAsia" w:cstheme="majorBidi"/>
          <w:bCs/>
          <w:szCs w:val="26"/>
        </w:rPr>
      </w:pPr>
      <w:r w:rsidRPr="0014592E">
        <w:rPr>
          <w:rFonts w:eastAsiaTheme="majorEastAsia" w:cstheme="majorBidi"/>
          <w:bCs/>
          <w:noProof/>
          <w:szCs w:val="26"/>
          <w:lang w:eastAsia="pt-BR"/>
        </w:rPr>
        <w:drawing>
          <wp:inline distT="0" distB="0" distL="0" distR="0" wp14:anchorId="4A88DFC9" wp14:editId="7FC5B295">
            <wp:extent cx="5057775" cy="2992789"/>
            <wp:effectExtent l="0" t="0" r="0" b="0"/>
            <wp:docPr id="4" name="Imagem 4" descr="C:\Users\Cliente Spider\Desktop\Faculdade\5 Semestre\Projeto Integrado V\Diagrama de atividade Projeto Integrado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 Spider\Desktop\Faculdade\5 Semestre\Projeto Integrado V\Diagrama de atividade Projeto Integrado 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5197" cy="3009015"/>
                    </a:xfrm>
                    <a:prstGeom prst="rect">
                      <a:avLst/>
                    </a:prstGeom>
                    <a:noFill/>
                    <a:ln>
                      <a:noFill/>
                    </a:ln>
                  </pic:spPr>
                </pic:pic>
              </a:graphicData>
            </a:graphic>
          </wp:inline>
        </w:drawing>
      </w:r>
    </w:p>
    <w:p w14:paraId="2072A695" w14:textId="287AA217" w:rsidR="002E3389" w:rsidRPr="00EC17C3" w:rsidRDefault="002E3389" w:rsidP="002E3389">
      <w:pPr>
        <w:pStyle w:val="Legenda"/>
      </w:pPr>
      <w:r>
        <w:t xml:space="preserve">Figura 4 – DIAGRAMA DE ATIVIDADES </w:t>
      </w:r>
    </w:p>
    <w:p w14:paraId="769D02BB" w14:textId="31154C2E" w:rsidR="00533333" w:rsidRDefault="00533333" w:rsidP="0007669F">
      <w:pPr>
        <w:spacing w:before="360" w:after="360" w:line="360" w:lineRule="auto"/>
        <w:ind w:firstLine="576"/>
        <w:jc w:val="both"/>
        <w:rPr>
          <w:rFonts w:eastAsiaTheme="majorEastAsia" w:cstheme="majorBidi"/>
          <w:bCs/>
          <w:szCs w:val="26"/>
        </w:rPr>
      </w:pPr>
    </w:p>
    <w:p w14:paraId="19185BB7" w14:textId="0BBB038A" w:rsidR="00533333" w:rsidRDefault="00533333" w:rsidP="0007669F">
      <w:pPr>
        <w:spacing w:before="360" w:after="360" w:line="360" w:lineRule="auto"/>
        <w:ind w:firstLine="576"/>
        <w:jc w:val="both"/>
        <w:rPr>
          <w:rFonts w:eastAsiaTheme="majorEastAsia" w:cstheme="majorBidi"/>
          <w:bCs/>
          <w:szCs w:val="26"/>
        </w:rPr>
      </w:pPr>
    </w:p>
    <w:p w14:paraId="208370F8" w14:textId="43A7FEB0" w:rsidR="00533333" w:rsidRDefault="00533333" w:rsidP="0007669F">
      <w:pPr>
        <w:spacing w:before="360" w:after="360" w:line="360" w:lineRule="auto"/>
        <w:ind w:firstLine="576"/>
        <w:jc w:val="both"/>
        <w:rPr>
          <w:rFonts w:eastAsiaTheme="majorEastAsia" w:cstheme="majorBidi"/>
          <w:bCs/>
          <w:szCs w:val="26"/>
        </w:rPr>
      </w:pPr>
    </w:p>
    <w:p w14:paraId="1EE284CD" w14:textId="532D32A6" w:rsidR="00533333" w:rsidRDefault="00533333" w:rsidP="0007669F">
      <w:pPr>
        <w:spacing w:before="360" w:after="360" w:line="360" w:lineRule="auto"/>
        <w:ind w:firstLine="576"/>
        <w:jc w:val="both"/>
        <w:rPr>
          <w:rFonts w:eastAsiaTheme="majorEastAsia" w:cstheme="majorBidi"/>
          <w:bCs/>
          <w:szCs w:val="26"/>
        </w:rPr>
      </w:pPr>
    </w:p>
    <w:p w14:paraId="07FCFD19" w14:textId="23FAEF0B" w:rsidR="00533333" w:rsidRDefault="00533333" w:rsidP="0007669F">
      <w:pPr>
        <w:spacing w:before="360" w:after="360" w:line="360" w:lineRule="auto"/>
        <w:ind w:firstLine="576"/>
        <w:jc w:val="both"/>
        <w:rPr>
          <w:rFonts w:eastAsiaTheme="majorEastAsia" w:cstheme="majorBidi"/>
          <w:bCs/>
          <w:szCs w:val="26"/>
        </w:rPr>
      </w:pPr>
    </w:p>
    <w:p w14:paraId="6CB13EAD" w14:textId="77777777" w:rsidR="00485B92" w:rsidRDefault="00485B92" w:rsidP="0007669F">
      <w:pPr>
        <w:spacing w:before="360" w:after="360" w:line="360" w:lineRule="auto"/>
        <w:ind w:firstLine="576"/>
        <w:jc w:val="both"/>
        <w:rPr>
          <w:rFonts w:eastAsiaTheme="majorEastAsia" w:cstheme="majorBidi"/>
          <w:bCs/>
          <w:szCs w:val="26"/>
        </w:rPr>
      </w:pPr>
    </w:p>
    <w:p w14:paraId="0E530BB8" w14:textId="77777777" w:rsidR="00533333" w:rsidRDefault="00533333" w:rsidP="0007669F">
      <w:pPr>
        <w:spacing w:before="360" w:after="360" w:line="360" w:lineRule="auto"/>
        <w:ind w:firstLine="576"/>
        <w:jc w:val="both"/>
        <w:rPr>
          <w:rFonts w:eastAsiaTheme="majorEastAsia" w:cstheme="majorBidi"/>
          <w:bCs/>
          <w:szCs w:val="26"/>
        </w:rPr>
      </w:pPr>
    </w:p>
    <w:p w14:paraId="79D92EE3" w14:textId="000CF5FC" w:rsidR="00A25E52" w:rsidRDefault="00EB1AB7" w:rsidP="00A25E52">
      <w:pPr>
        <w:pStyle w:val="Ttulo2"/>
      </w:pPr>
      <w:bookmarkStart w:id="25" w:name="_Toc73388765"/>
      <w:r>
        <w:t xml:space="preserve">UML - </w:t>
      </w:r>
      <w:r w:rsidR="00A25E52">
        <w:t>DIAGRAMA DE CLASSE</w:t>
      </w:r>
      <w:bookmarkEnd w:id="25"/>
    </w:p>
    <w:p w14:paraId="0C456778" w14:textId="2BEC7408" w:rsidR="00533333" w:rsidRDefault="00533333" w:rsidP="00533333">
      <w:pPr>
        <w:pStyle w:val="CORPO"/>
        <w:rPr>
          <w:rFonts w:ascii="Segoe UI" w:hAnsi="Segoe UI" w:cs="Segoe UI"/>
          <w:color w:val="282C33"/>
        </w:rPr>
      </w:pPr>
      <w:r w:rsidRPr="00533333">
        <w:rPr>
          <w:rFonts w:ascii="Segoe UI" w:hAnsi="Segoe UI" w:cs="Segoe UI"/>
          <w:color w:val="282C33"/>
        </w:rPr>
        <w:t>A UML foi criada como um modelo padronizado para descrever uma abordagem de programação orientada ao objeto. Como as classes são os componentes básicos dos objetos, diagramas de classes são os componentes básicos da UML. Os diversos componentes em um diagrama de classes podem representar as classes que serão realmente programadas, os principais objetos ou as interações entre classes e objetos. </w:t>
      </w:r>
    </w:p>
    <w:p w14:paraId="60F3ACC7" w14:textId="2CC5C885" w:rsidR="00164B4A" w:rsidRDefault="00F122F0" w:rsidP="00533333">
      <w:pPr>
        <w:pStyle w:val="CORPO"/>
      </w:pPr>
      <w:r w:rsidRPr="00F122F0">
        <w:rPr>
          <w:noProof/>
          <w:lang w:eastAsia="pt-BR"/>
        </w:rPr>
        <w:drawing>
          <wp:inline distT="0" distB="0" distL="0" distR="0" wp14:anchorId="1AB83F3D" wp14:editId="441D8577">
            <wp:extent cx="4991100" cy="3583726"/>
            <wp:effectExtent l="0" t="0" r="0" b="0"/>
            <wp:docPr id="5" name="Imagem 5" descr="C:\Users\Cliente Spider\Desktop\Faculdade\5 Semestre\Projeto Integrado V\Diagrama de classe 2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iente Spider\Desktop\Faculdade\5 Semestre\Projeto Integrado V\Diagrama de classe 2 atualiza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810" cy="3589980"/>
                    </a:xfrm>
                    <a:prstGeom prst="rect">
                      <a:avLst/>
                    </a:prstGeom>
                    <a:noFill/>
                    <a:ln>
                      <a:noFill/>
                    </a:ln>
                  </pic:spPr>
                </pic:pic>
              </a:graphicData>
            </a:graphic>
          </wp:inline>
        </w:drawing>
      </w:r>
    </w:p>
    <w:p w14:paraId="5DEB24C8" w14:textId="729FDB4E" w:rsidR="00232361" w:rsidRPr="00533333" w:rsidRDefault="00232361" w:rsidP="00232361">
      <w:pPr>
        <w:pStyle w:val="Legenda"/>
      </w:pPr>
      <w:r>
        <w:t>Figura 5 – DIAGRAMA DE CLASSE</w:t>
      </w:r>
    </w:p>
    <w:p w14:paraId="75784092" w14:textId="50A7BFF7" w:rsidR="00164B4A" w:rsidRDefault="00164B4A" w:rsidP="000116F7">
      <w:pPr>
        <w:pStyle w:val="CORPO"/>
        <w:ind w:firstLine="0"/>
      </w:pPr>
      <w:r>
        <w:tab/>
      </w:r>
    </w:p>
    <w:p w14:paraId="75B2E756" w14:textId="77777777" w:rsidR="00492D6F" w:rsidRDefault="00492D6F" w:rsidP="00492D6F">
      <w:pPr>
        <w:pStyle w:val="CORPO"/>
        <w:ind w:firstLine="0"/>
      </w:pPr>
    </w:p>
    <w:p w14:paraId="137ECA02" w14:textId="2DBC678E" w:rsidR="00CA4E76" w:rsidRDefault="00CA4E76" w:rsidP="00CA4E76">
      <w:pPr>
        <w:pStyle w:val="Ttulo2"/>
      </w:pPr>
      <w:bookmarkStart w:id="26" w:name="_Toc73388766"/>
      <w:r>
        <w:t>DIAGRAMA DE CASOS DE USO EXPANDIDO</w:t>
      </w:r>
      <w:bookmarkEnd w:id="26"/>
    </w:p>
    <w:p w14:paraId="657D6EB0" w14:textId="77777777" w:rsidR="003F3F46" w:rsidRPr="003F3F46" w:rsidRDefault="003F3F46" w:rsidP="003F3F46">
      <w:pPr>
        <w:pStyle w:val="CORPO"/>
      </w:pPr>
      <w:r w:rsidRPr="003F3F46">
        <w:t>Um Caso de Uso Expandido deve proceder um exame detalhado do processo envolvido, passo a passo e como ocorre e como é a interação entre ator e sistema, garantindo assim o sucesso do caso de uso.</w:t>
      </w:r>
    </w:p>
    <w:p w14:paraId="180C4B21" w14:textId="73A7F755" w:rsidR="003F3F46" w:rsidRPr="003F3F46" w:rsidRDefault="00065AE1" w:rsidP="003F3F46">
      <w:pPr>
        <w:pStyle w:val="CORPO"/>
      </w:pPr>
      <w:r w:rsidRPr="003F3F46">
        <w:lastRenderedPageBreak/>
        <w:t>• referencias</w:t>
      </w:r>
      <w:r w:rsidR="003F3F46" w:rsidRPr="003F3F46">
        <w:t>: Identificadores dos requisitos da tabela de requisitos que foram utilizados no caso de uso em questão.</w:t>
      </w:r>
    </w:p>
    <w:p w14:paraId="2AAAE7C3" w14:textId="77777777" w:rsidR="003F3F46" w:rsidRPr="003F3F46" w:rsidRDefault="003F3F46" w:rsidP="003F3F46">
      <w:pPr>
        <w:pStyle w:val="CORPO"/>
      </w:pPr>
      <w:r w:rsidRPr="003F3F46">
        <w:t>• Pré-Condições: O que é necessário que já esteja feito para que o caso de uso se inicie.</w:t>
      </w:r>
    </w:p>
    <w:p w14:paraId="7989F535" w14:textId="59D3B7E0" w:rsidR="003F3F46" w:rsidRDefault="003F3F46" w:rsidP="003F3F46">
      <w:pPr>
        <w:pStyle w:val="CORPO"/>
      </w:pPr>
      <w:r w:rsidRPr="003F3F46">
        <w:t>• Pós-Condições: Qual será o estado do software ao ser finalizado o caso de uso.</w:t>
      </w:r>
    </w:p>
    <w:p w14:paraId="2A41FF77" w14:textId="2070588C" w:rsidR="00533333" w:rsidRDefault="00533333" w:rsidP="003F3F46">
      <w:pPr>
        <w:pStyle w:val="CORPO"/>
      </w:pPr>
    </w:p>
    <w:p w14:paraId="1101A97D" w14:textId="77777777" w:rsidR="00533333" w:rsidRPr="003F3F46" w:rsidRDefault="00533333" w:rsidP="003F3F46">
      <w:pPr>
        <w:pStyle w:val="CORPO"/>
      </w:pPr>
    </w:p>
    <w:p w14:paraId="3C4DA286" w14:textId="77777777" w:rsidR="003F3F46" w:rsidRDefault="003F3F46" w:rsidP="003F3F46">
      <w:pPr>
        <w:spacing w:before="360" w:after="360" w:line="360" w:lineRule="auto"/>
        <w:ind w:left="431" w:firstLine="983"/>
        <w:rPr>
          <w:rFonts w:eastAsia="Arial" w:cs="Arial"/>
          <w:b/>
        </w:rPr>
      </w:pPr>
      <w:r>
        <w:rPr>
          <w:rFonts w:eastAsia="Arial" w:cs="Arial"/>
          <w:b/>
        </w:rPr>
        <w:t xml:space="preserve">Caso de Uso:  Consultar Veiculo </w:t>
      </w:r>
    </w:p>
    <w:p w14:paraId="0960C5D3" w14:textId="24D660B5"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 xml:space="preserve">Funcionário faz </w:t>
      </w:r>
      <w:r w:rsidR="00065AE1">
        <w:rPr>
          <w:rFonts w:eastAsia="Arial" w:cs="Arial"/>
        </w:rPr>
        <w:t>Logan</w:t>
      </w:r>
      <w:r>
        <w:rPr>
          <w:rFonts w:eastAsia="Arial" w:cs="Arial"/>
        </w:rPr>
        <w:t xml:space="preserve"> no sistema.</w:t>
      </w:r>
    </w:p>
    <w:p w14:paraId="6091ECA4"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O sistema disponibiliza as informações disponíveis para o funcionário.</w:t>
      </w:r>
    </w:p>
    <w:p w14:paraId="59304A3C"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a opção de consultar veículo.</w:t>
      </w:r>
    </w:p>
    <w:p w14:paraId="2C9CC6E6"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[OUT]</w:t>
      </w:r>
      <w:r>
        <w:rPr>
          <w:rFonts w:eastAsia="Arial" w:cs="Arial"/>
        </w:rPr>
        <w:t xml:space="preserve"> O sistema disponibiliza e mostra todos os veículos existentes na loja.</w:t>
      </w:r>
    </w:p>
    <w:p w14:paraId="15873D00"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veículo para ser consultado.</w:t>
      </w:r>
    </w:p>
    <w:p w14:paraId="003BDB82"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o veículo, ano, modelo, valor e cor.</w:t>
      </w:r>
    </w:p>
    <w:p w14:paraId="1360A7AD"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opção de pagamento para informar ao cliente.</w:t>
      </w:r>
    </w:p>
    <w:p w14:paraId="7E0D5A15"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todas as opções que o veículo pode ser pago, mostrando o valor de entrada e o valor de cada parcela.</w:t>
      </w:r>
    </w:p>
    <w:p w14:paraId="6145D5B6" w14:textId="28BF3457" w:rsidR="003F3F46" w:rsidRDefault="003F3F46" w:rsidP="003F3F46">
      <w:pPr>
        <w:pStyle w:val="PargrafodaLista"/>
        <w:spacing w:before="360" w:after="360" w:line="360" w:lineRule="auto"/>
        <w:ind w:left="2484"/>
        <w:rPr>
          <w:rFonts w:eastAsia="Arial" w:cs="Arial"/>
          <w:b/>
        </w:rPr>
      </w:pPr>
    </w:p>
    <w:p w14:paraId="4A47C3D9" w14:textId="77777777" w:rsidR="006A06FC" w:rsidRDefault="006A06FC" w:rsidP="003F3F46">
      <w:pPr>
        <w:pStyle w:val="PargrafodaLista"/>
        <w:spacing w:before="360" w:after="360" w:line="360" w:lineRule="auto"/>
        <w:ind w:left="2484"/>
        <w:rPr>
          <w:rFonts w:eastAsia="Arial" w:cs="Arial"/>
          <w:b/>
        </w:rPr>
      </w:pPr>
    </w:p>
    <w:p w14:paraId="4F24A3B9" w14:textId="77777777" w:rsidR="003F3F46" w:rsidRDefault="003F3F46" w:rsidP="003F3F46">
      <w:pPr>
        <w:spacing w:before="360" w:after="360" w:line="360" w:lineRule="auto"/>
        <w:ind w:left="2124"/>
        <w:rPr>
          <w:rFonts w:eastAsia="Arial" w:cs="Arial"/>
          <w:b/>
        </w:rPr>
      </w:pPr>
      <w:r>
        <w:rPr>
          <w:rFonts w:eastAsia="Arial" w:cs="Arial"/>
          <w:b/>
        </w:rPr>
        <w:t>Caso de Uso: Dados do Cliente</w:t>
      </w:r>
    </w:p>
    <w:p w14:paraId="4BA9CCAB"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[IN] </w:t>
      </w:r>
      <w:r>
        <w:rPr>
          <w:rFonts w:eastAsia="Arial" w:cs="Arial"/>
        </w:rPr>
        <w:t>Cliente quer comprar um veículo e a loja precisa dos dados.</w:t>
      </w:r>
    </w:p>
    <w:p w14:paraId="4C1D9B81"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pede Nome Completo, RG, Data de nascimento e número da habilitação do cliente.</w:t>
      </w:r>
    </w:p>
    <w:p w14:paraId="26E38679"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lastRenderedPageBreak/>
        <w:t>[IN]</w:t>
      </w:r>
      <w:r>
        <w:rPr>
          <w:rFonts w:eastAsia="Arial" w:cs="Arial"/>
        </w:rPr>
        <w:t xml:space="preserve"> Cliente fornece os dados para realização de adquirir o veículo.</w:t>
      </w:r>
    </w:p>
    <w:p w14:paraId="01AA84EF"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verifica se os dados estão corretos. Se os dados estiverem corretos, cliente pode efetuar com o funcionário a escolha do veículo.</w:t>
      </w:r>
    </w:p>
    <w:p w14:paraId="05BA886A" w14:textId="77777777" w:rsidR="003F3F46" w:rsidRDefault="003F3F46" w:rsidP="003F3F46">
      <w:pPr>
        <w:pStyle w:val="PargrafodaLista"/>
        <w:spacing w:before="360" w:after="360" w:line="360" w:lineRule="auto"/>
        <w:ind w:left="2844"/>
        <w:rPr>
          <w:rFonts w:eastAsia="Arial" w:cs="Arial"/>
          <w:b/>
        </w:rPr>
      </w:pPr>
    </w:p>
    <w:p w14:paraId="600FF7D7" w14:textId="77777777" w:rsidR="003F3F46" w:rsidRDefault="003F3F46" w:rsidP="003F3F46">
      <w:pPr>
        <w:pStyle w:val="PargrafodaLista"/>
        <w:spacing w:before="360" w:after="360" w:line="360" w:lineRule="auto"/>
        <w:ind w:left="2844"/>
        <w:rPr>
          <w:rFonts w:eastAsia="Arial" w:cs="Arial"/>
          <w:b/>
        </w:rPr>
      </w:pPr>
      <w:r>
        <w:rPr>
          <w:rFonts w:eastAsia="Arial" w:cs="Arial"/>
          <w:b/>
        </w:rPr>
        <w:t>Exceção 1: Dados do Cliente Incorreto</w:t>
      </w:r>
    </w:p>
    <w:p w14:paraId="12E45069" w14:textId="37CFAFE8" w:rsidR="00492D6F" w:rsidRPr="00485B92" w:rsidRDefault="003F3F46" w:rsidP="00485B92">
      <w:pPr>
        <w:pStyle w:val="PargrafodaLista"/>
        <w:spacing w:before="360" w:after="360" w:line="360" w:lineRule="auto"/>
        <w:ind w:left="2844"/>
        <w:rPr>
          <w:rFonts w:eastAsia="Arial" w:cs="Arial"/>
        </w:rPr>
      </w:pPr>
      <w:r>
        <w:rPr>
          <w:rFonts w:eastAsia="Arial" w:cs="Arial"/>
          <w:b/>
        </w:rPr>
        <w:t xml:space="preserve">1ª1[IN] </w:t>
      </w:r>
      <w:r>
        <w:rPr>
          <w:rFonts w:eastAsia="Arial" w:cs="Arial"/>
        </w:rPr>
        <w:t>Cliente preenche novamente os dados e verifica se há algo errado.</w:t>
      </w:r>
    </w:p>
    <w:p w14:paraId="3A707B7B" w14:textId="51180E66" w:rsidR="006A06FC" w:rsidRDefault="006A06FC" w:rsidP="00492D6F">
      <w:pPr>
        <w:pStyle w:val="CORPO"/>
        <w:ind w:firstLine="0"/>
        <w:outlineLvl w:val="1"/>
        <w:rPr>
          <w:b/>
        </w:rPr>
      </w:pPr>
    </w:p>
    <w:p w14:paraId="7A45A800" w14:textId="77777777" w:rsidR="0033788F" w:rsidRPr="00AA174A" w:rsidRDefault="0033788F" w:rsidP="0033788F">
      <w:pPr>
        <w:pStyle w:val="Ttulo2"/>
        <w:rPr>
          <w:color w:val="000000" w:themeColor="text1"/>
        </w:rPr>
      </w:pPr>
      <w:bookmarkStart w:id="27" w:name="_Toc73388767"/>
      <w:r w:rsidRPr="00AA174A">
        <w:rPr>
          <w:color w:val="000000" w:themeColor="text1"/>
        </w:rPr>
        <w:t>BANCO DE DADOS LINGUAGEM SQL</w:t>
      </w:r>
      <w:bookmarkEnd w:id="27"/>
    </w:p>
    <w:p w14:paraId="5D4AFF6F" w14:textId="65375E25" w:rsidR="0033788F" w:rsidRPr="00AA174A" w:rsidRDefault="0033788F" w:rsidP="0033788F">
      <w:pPr>
        <w:pStyle w:val="CORPO"/>
        <w:rPr>
          <w:color w:val="000000" w:themeColor="text1"/>
        </w:rPr>
      </w:pPr>
      <w:r w:rsidRPr="00AA174A">
        <w:rPr>
          <w:color w:val="000000" w:themeColor="text1"/>
        </w:rPr>
        <w:t>SQL significa "</w:t>
      </w:r>
      <w:proofErr w:type="spellStart"/>
      <w:r w:rsidRPr="00AA174A">
        <w:rPr>
          <w:color w:val="000000" w:themeColor="text1"/>
        </w:rPr>
        <w:t>Structured</w:t>
      </w:r>
      <w:proofErr w:type="spellEnd"/>
      <w:r w:rsidRPr="00AA174A">
        <w:rPr>
          <w:color w:val="000000" w:themeColor="text1"/>
        </w:rPr>
        <w:t xml:space="preserve"> Query </w:t>
      </w:r>
      <w:r w:rsidR="00065AE1" w:rsidRPr="00AA174A">
        <w:rPr>
          <w:color w:val="000000" w:themeColor="text1"/>
        </w:rPr>
        <w:t>Linguagem</w:t>
      </w:r>
      <w:r w:rsidRPr="00AA174A">
        <w:rPr>
          <w:color w:val="000000" w:themeColor="text1"/>
        </w:rPr>
        <w:t>", ou "Linguagem de Consulta Estruturada", em português. Resumidamente, é uma linguagem de programação para lidar com o banco de dados relacional (baseado em tabelas). Foi criado para que vários desenvolvedores pudessem acessar e modificar dados de uma empresa simultaneamente, de maneira descomplicada e unificada.</w:t>
      </w:r>
    </w:p>
    <w:p w14:paraId="213633D8" w14:textId="36A2DBB3" w:rsidR="0033788F" w:rsidRPr="00AA174A" w:rsidRDefault="0033788F" w:rsidP="0033788F">
      <w:pPr>
        <w:pStyle w:val="CORPO"/>
        <w:rPr>
          <w:color w:val="000000" w:themeColor="text1"/>
        </w:rPr>
      </w:pPr>
      <w:r w:rsidRPr="00AA174A">
        <w:rPr>
          <w:color w:val="000000" w:themeColor="text1"/>
        </w:rPr>
        <w:t>A programação SQL pode ser usada para analisar ou executar tarefas em tabelas, principalmente através dos seguintes comandos: inserir ('insert'), pesquisar ('</w:t>
      </w:r>
      <w:proofErr w:type="spellStart"/>
      <w:r w:rsidRPr="00AA174A">
        <w:rPr>
          <w:color w:val="000000" w:themeColor="text1"/>
        </w:rPr>
        <w:t>search</w:t>
      </w:r>
      <w:proofErr w:type="spellEnd"/>
      <w:r w:rsidRPr="00AA174A">
        <w:rPr>
          <w:color w:val="000000" w:themeColor="text1"/>
        </w:rPr>
        <w:t>'), atualizar ('</w:t>
      </w:r>
      <w:r w:rsidR="00065AE1" w:rsidRPr="00AA174A">
        <w:rPr>
          <w:color w:val="000000" w:themeColor="text1"/>
        </w:rPr>
        <w:t>upaste</w:t>
      </w:r>
      <w:r w:rsidRPr="00AA174A">
        <w:rPr>
          <w:color w:val="000000" w:themeColor="text1"/>
        </w:rPr>
        <w:t>'), e excluir ('delete'). Porém, isso não significa que o SQL não possa fazer coisas mais avançadas, como escrever queries (comando de consulta) com múltiplas informações.</w:t>
      </w:r>
    </w:p>
    <w:p w14:paraId="376FBC3D" w14:textId="77777777" w:rsidR="0033788F" w:rsidRPr="00C5486D" w:rsidRDefault="0033788F" w:rsidP="0033788F">
      <w:pPr>
        <w:rPr>
          <w:color w:val="FF0000"/>
        </w:rPr>
      </w:pPr>
    </w:p>
    <w:p w14:paraId="549530AC" w14:textId="77777777" w:rsidR="0033788F" w:rsidRPr="00C14C50" w:rsidRDefault="0033788F" w:rsidP="0033788F">
      <w:pPr>
        <w:rPr>
          <w:b/>
          <w:color w:val="000000" w:themeColor="text1"/>
        </w:rPr>
      </w:pPr>
      <w:r w:rsidRPr="00C14C50">
        <w:rPr>
          <w:b/>
          <w:color w:val="000000" w:themeColor="text1"/>
        </w:rPr>
        <w:t xml:space="preserve"> SCRIP DO BANCO DE DADOS </w:t>
      </w:r>
    </w:p>
    <w:p w14:paraId="7A791F61" w14:textId="77777777" w:rsidR="0033788F" w:rsidRPr="00AA174A" w:rsidRDefault="0033788F" w:rsidP="0033788F">
      <w:pPr>
        <w:rPr>
          <w:color w:val="000000" w:themeColor="text1"/>
        </w:rPr>
      </w:pPr>
    </w:p>
    <w:p w14:paraId="13B5D7D5" w14:textId="77777777" w:rsidR="0033788F" w:rsidRPr="00AA174A" w:rsidRDefault="0033788F" w:rsidP="0033788F">
      <w:pPr>
        <w:rPr>
          <w:color w:val="000000" w:themeColor="text1"/>
        </w:rPr>
      </w:pPr>
      <w:r w:rsidRPr="00AA174A">
        <w:rPr>
          <w:color w:val="000000" w:themeColor="text1"/>
        </w:rPr>
        <w:t>USE MASTER</w:t>
      </w:r>
    </w:p>
    <w:p w14:paraId="4225C924" w14:textId="77777777" w:rsidR="0033788F" w:rsidRPr="00AA174A" w:rsidRDefault="0033788F" w:rsidP="0033788F">
      <w:pPr>
        <w:rPr>
          <w:color w:val="000000" w:themeColor="text1"/>
        </w:rPr>
      </w:pPr>
    </w:p>
    <w:p w14:paraId="3EA23DD9" w14:textId="77777777" w:rsidR="0033788F" w:rsidRPr="00AA174A" w:rsidRDefault="0033788F" w:rsidP="0033788F">
      <w:pPr>
        <w:rPr>
          <w:color w:val="000000" w:themeColor="text1"/>
        </w:rPr>
      </w:pPr>
      <w:r w:rsidRPr="00AA174A">
        <w:rPr>
          <w:color w:val="000000" w:themeColor="text1"/>
        </w:rPr>
        <w:tab/>
        <w:t>CREATE DATABASE CONTROLE DE VENDAS</w:t>
      </w:r>
    </w:p>
    <w:p w14:paraId="712B8A84" w14:textId="77777777" w:rsidR="0033788F" w:rsidRPr="00AA174A" w:rsidRDefault="0033788F" w:rsidP="0033788F">
      <w:pPr>
        <w:rPr>
          <w:color w:val="000000" w:themeColor="text1"/>
        </w:rPr>
      </w:pPr>
    </w:p>
    <w:p w14:paraId="2E6DDE3E" w14:textId="77777777" w:rsidR="0033788F" w:rsidRPr="00AA174A" w:rsidRDefault="0033788F" w:rsidP="0033788F">
      <w:pPr>
        <w:rPr>
          <w:color w:val="000000" w:themeColor="text1"/>
        </w:rPr>
      </w:pPr>
      <w:r w:rsidRPr="00AA174A">
        <w:rPr>
          <w:color w:val="000000" w:themeColor="text1"/>
        </w:rPr>
        <w:t xml:space="preserve"> </w:t>
      </w:r>
      <w:r w:rsidRPr="00AA174A">
        <w:rPr>
          <w:color w:val="000000" w:themeColor="text1"/>
        </w:rPr>
        <w:tab/>
        <w:t>GO</w:t>
      </w:r>
    </w:p>
    <w:p w14:paraId="47F3C6C4" w14:textId="77777777" w:rsidR="0033788F" w:rsidRPr="00AA174A" w:rsidRDefault="0033788F" w:rsidP="0033788F">
      <w:pPr>
        <w:rPr>
          <w:color w:val="000000" w:themeColor="text1"/>
        </w:rPr>
      </w:pPr>
      <w:r w:rsidRPr="00AA174A">
        <w:rPr>
          <w:color w:val="000000" w:themeColor="text1"/>
        </w:rPr>
        <w:tab/>
      </w:r>
    </w:p>
    <w:p w14:paraId="6E1D29AA" w14:textId="77777777" w:rsidR="0033788F" w:rsidRPr="00AA174A" w:rsidRDefault="0033788F" w:rsidP="0033788F">
      <w:pPr>
        <w:rPr>
          <w:color w:val="000000" w:themeColor="text1"/>
        </w:rPr>
      </w:pPr>
      <w:r w:rsidRPr="00AA174A">
        <w:rPr>
          <w:color w:val="000000" w:themeColor="text1"/>
        </w:rPr>
        <w:tab/>
        <w:t>USE CONTROLE DE VENDAS</w:t>
      </w:r>
    </w:p>
    <w:p w14:paraId="6FD43E24" w14:textId="77777777" w:rsidR="0033788F" w:rsidRPr="00AA174A" w:rsidRDefault="0033788F" w:rsidP="0033788F">
      <w:pPr>
        <w:rPr>
          <w:color w:val="000000" w:themeColor="text1"/>
        </w:rPr>
      </w:pPr>
    </w:p>
    <w:p w14:paraId="3C60CDC2" w14:textId="77777777" w:rsidR="0033788F" w:rsidRPr="00AA174A" w:rsidRDefault="0033788F" w:rsidP="0033788F">
      <w:pPr>
        <w:rPr>
          <w:color w:val="000000" w:themeColor="text1"/>
        </w:rPr>
      </w:pPr>
      <w:r w:rsidRPr="00AA174A">
        <w:rPr>
          <w:color w:val="000000" w:themeColor="text1"/>
        </w:rPr>
        <w:tab/>
        <w:t>CREATE TABLE FUNCIONARIO</w:t>
      </w:r>
    </w:p>
    <w:p w14:paraId="68C26DDB" w14:textId="77777777" w:rsidR="0033788F" w:rsidRPr="00AA174A" w:rsidRDefault="0033788F" w:rsidP="0033788F">
      <w:pPr>
        <w:rPr>
          <w:color w:val="000000" w:themeColor="text1"/>
        </w:rPr>
      </w:pPr>
    </w:p>
    <w:p w14:paraId="05FD575C" w14:textId="77777777" w:rsidR="0033788F" w:rsidRPr="007D2563" w:rsidRDefault="0033788F" w:rsidP="0033788F">
      <w:pPr>
        <w:rPr>
          <w:color w:val="000000" w:themeColor="text1"/>
          <w:lang w:val="en-US"/>
        </w:rPr>
      </w:pPr>
      <w:r w:rsidRPr="00AA174A">
        <w:rPr>
          <w:color w:val="000000" w:themeColor="text1"/>
        </w:rPr>
        <w:tab/>
      </w:r>
      <w:r w:rsidRPr="007D2563">
        <w:rPr>
          <w:color w:val="000000" w:themeColor="text1"/>
          <w:lang w:val="en-US"/>
        </w:rPr>
        <w:t>(</w:t>
      </w:r>
    </w:p>
    <w:p w14:paraId="630D0E01" w14:textId="77777777" w:rsidR="0033788F" w:rsidRPr="007D2563" w:rsidRDefault="0033788F" w:rsidP="0033788F">
      <w:pPr>
        <w:rPr>
          <w:color w:val="000000" w:themeColor="text1"/>
          <w:lang w:val="en-US"/>
        </w:rPr>
      </w:pPr>
    </w:p>
    <w:p w14:paraId="06DF354D" w14:textId="77777777" w:rsidR="0033788F" w:rsidRPr="0020312D" w:rsidRDefault="0033788F" w:rsidP="0033788F">
      <w:pPr>
        <w:rPr>
          <w:color w:val="000000" w:themeColor="text1"/>
          <w:lang w:val="en-US"/>
        </w:rPr>
      </w:pPr>
      <w:r w:rsidRPr="007D2563">
        <w:rPr>
          <w:color w:val="000000" w:themeColor="text1"/>
          <w:lang w:val="en-US"/>
        </w:rPr>
        <w:tab/>
        <w:t xml:space="preserve">  </w:t>
      </w:r>
      <w:r w:rsidRPr="0020312D">
        <w:rPr>
          <w:color w:val="000000" w:themeColor="text1"/>
          <w:lang w:val="en-US"/>
        </w:rPr>
        <w:t>COD_FUNCIONARIO INT IDENTITY(1,1) PRIMARY KEY;</w:t>
      </w:r>
    </w:p>
    <w:p w14:paraId="3C0C84E5" w14:textId="77777777" w:rsidR="0033788F" w:rsidRPr="0020312D" w:rsidRDefault="0033788F" w:rsidP="0033788F">
      <w:pPr>
        <w:rPr>
          <w:color w:val="000000" w:themeColor="text1"/>
          <w:lang w:val="en-US"/>
        </w:rPr>
      </w:pPr>
      <w:r w:rsidRPr="0020312D">
        <w:rPr>
          <w:color w:val="000000" w:themeColor="text1"/>
          <w:lang w:val="en-US"/>
        </w:rPr>
        <w:tab/>
        <w:t xml:space="preserve">  NOME VARCHAR(30) NOT NULL,</w:t>
      </w:r>
    </w:p>
    <w:p w14:paraId="47530854" w14:textId="77777777" w:rsidR="0033788F" w:rsidRPr="0020312D" w:rsidRDefault="0033788F" w:rsidP="0033788F">
      <w:pPr>
        <w:rPr>
          <w:color w:val="000000" w:themeColor="text1"/>
          <w:lang w:val="en-US"/>
        </w:rPr>
      </w:pPr>
      <w:r w:rsidRPr="0020312D">
        <w:rPr>
          <w:color w:val="000000" w:themeColor="text1"/>
          <w:lang w:val="en-US"/>
        </w:rPr>
        <w:tab/>
        <w:t xml:space="preserve">  TELEFONE VARCHAR(15),</w:t>
      </w:r>
    </w:p>
    <w:p w14:paraId="57734EC3" w14:textId="77777777" w:rsidR="0033788F" w:rsidRPr="00AA174A" w:rsidRDefault="0033788F" w:rsidP="0033788F">
      <w:pPr>
        <w:rPr>
          <w:color w:val="000000" w:themeColor="text1"/>
          <w:lang w:val="en-US"/>
        </w:rPr>
      </w:pPr>
      <w:r w:rsidRPr="0020312D">
        <w:rPr>
          <w:color w:val="000000" w:themeColor="text1"/>
          <w:lang w:val="en-US"/>
        </w:rPr>
        <w:tab/>
        <w:t xml:space="preserve">  </w:t>
      </w:r>
      <w:r w:rsidRPr="00AA174A">
        <w:rPr>
          <w:color w:val="000000" w:themeColor="text1"/>
          <w:lang w:val="en-US"/>
        </w:rPr>
        <w:t>EMAIL VARCHAR(50) NOT NULL,</w:t>
      </w:r>
    </w:p>
    <w:p w14:paraId="7DA17D48" w14:textId="77777777" w:rsidR="0033788F" w:rsidRPr="00AA174A" w:rsidRDefault="0033788F" w:rsidP="0033788F">
      <w:pPr>
        <w:rPr>
          <w:color w:val="000000" w:themeColor="text1"/>
          <w:lang w:val="en-US"/>
        </w:rPr>
      </w:pPr>
    </w:p>
    <w:p w14:paraId="37502952" w14:textId="77777777" w:rsidR="0033788F" w:rsidRPr="00AA174A" w:rsidRDefault="0033788F" w:rsidP="0033788F">
      <w:pPr>
        <w:rPr>
          <w:color w:val="000000" w:themeColor="text1"/>
          <w:lang w:val="en-US"/>
        </w:rPr>
      </w:pPr>
      <w:r w:rsidRPr="00AA174A">
        <w:rPr>
          <w:color w:val="000000" w:themeColor="text1"/>
          <w:lang w:val="en-US"/>
        </w:rPr>
        <w:tab/>
        <w:t>)</w:t>
      </w:r>
    </w:p>
    <w:p w14:paraId="194DF380" w14:textId="77777777" w:rsidR="0033788F" w:rsidRPr="00AA174A" w:rsidRDefault="0033788F" w:rsidP="0033788F">
      <w:pPr>
        <w:rPr>
          <w:color w:val="000000" w:themeColor="text1"/>
          <w:lang w:val="en-US"/>
        </w:rPr>
      </w:pPr>
    </w:p>
    <w:p w14:paraId="5E833EA1"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6C068B1D" w14:textId="77777777" w:rsidR="0033788F" w:rsidRPr="00AA174A" w:rsidRDefault="0033788F" w:rsidP="0033788F">
      <w:pPr>
        <w:rPr>
          <w:color w:val="000000" w:themeColor="text1"/>
          <w:lang w:val="en-US"/>
        </w:rPr>
      </w:pPr>
    </w:p>
    <w:p w14:paraId="5213D59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5DF4E33B" w14:textId="77777777" w:rsidR="0033788F" w:rsidRPr="00AA174A" w:rsidRDefault="0033788F" w:rsidP="0033788F">
      <w:pPr>
        <w:rPr>
          <w:color w:val="000000" w:themeColor="text1"/>
          <w:lang w:val="en-US"/>
        </w:rPr>
      </w:pPr>
      <w:r w:rsidRPr="00AA174A">
        <w:rPr>
          <w:color w:val="000000" w:themeColor="text1"/>
          <w:lang w:val="en-US"/>
        </w:rPr>
        <w:tab/>
        <w:t>CREATE TABLE VEICULO</w:t>
      </w:r>
    </w:p>
    <w:p w14:paraId="16BE3A2F" w14:textId="77777777" w:rsidR="0033788F" w:rsidRPr="00AA174A" w:rsidRDefault="0033788F" w:rsidP="0033788F">
      <w:pPr>
        <w:rPr>
          <w:color w:val="000000" w:themeColor="text1"/>
          <w:lang w:val="en-US"/>
        </w:rPr>
      </w:pPr>
    </w:p>
    <w:p w14:paraId="1ACAD832" w14:textId="77777777" w:rsidR="0033788F" w:rsidRPr="00AA174A" w:rsidRDefault="0033788F" w:rsidP="0033788F">
      <w:pPr>
        <w:rPr>
          <w:color w:val="000000" w:themeColor="text1"/>
          <w:lang w:val="en-US"/>
        </w:rPr>
      </w:pPr>
      <w:r w:rsidRPr="00AA174A">
        <w:rPr>
          <w:color w:val="000000" w:themeColor="text1"/>
          <w:lang w:val="en-US"/>
        </w:rPr>
        <w:tab/>
        <w:t>(</w:t>
      </w:r>
    </w:p>
    <w:p w14:paraId="72D4B5B3" w14:textId="77777777" w:rsidR="0033788F" w:rsidRPr="00AA174A" w:rsidRDefault="0033788F" w:rsidP="0033788F">
      <w:pPr>
        <w:rPr>
          <w:color w:val="000000" w:themeColor="text1"/>
          <w:lang w:val="en-US"/>
        </w:rPr>
      </w:pPr>
    </w:p>
    <w:p w14:paraId="654B956D" w14:textId="77777777" w:rsidR="0033788F" w:rsidRPr="00AA174A" w:rsidRDefault="0033788F" w:rsidP="0033788F">
      <w:pPr>
        <w:rPr>
          <w:color w:val="000000" w:themeColor="text1"/>
          <w:lang w:val="en-US"/>
        </w:rPr>
      </w:pPr>
      <w:r w:rsidRPr="00AA174A">
        <w:rPr>
          <w:color w:val="000000" w:themeColor="text1"/>
          <w:lang w:val="en-US"/>
        </w:rPr>
        <w:tab/>
        <w:t xml:space="preserve">  COD_VEICULO INT IDENTITY(1,1) PRIMARY KEY;</w:t>
      </w:r>
    </w:p>
    <w:p w14:paraId="1FB06B1D" w14:textId="77777777" w:rsidR="0033788F" w:rsidRPr="00AA174A" w:rsidRDefault="0033788F" w:rsidP="0033788F">
      <w:pPr>
        <w:rPr>
          <w:color w:val="000000" w:themeColor="text1"/>
          <w:lang w:val="en-US"/>
        </w:rPr>
      </w:pPr>
      <w:r w:rsidRPr="00AA174A">
        <w:rPr>
          <w:color w:val="000000" w:themeColor="text1"/>
          <w:lang w:val="en-US"/>
        </w:rPr>
        <w:tab/>
        <w:t xml:space="preserve">  PLACA VARCHAR(7) NOT NULL,</w:t>
      </w:r>
    </w:p>
    <w:p w14:paraId="4E09FC52" w14:textId="77777777" w:rsidR="0033788F" w:rsidRPr="00AA174A" w:rsidRDefault="0033788F" w:rsidP="0033788F">
      <w:pPr>
        <w:rPr>
          <w:color w:val="000000" w:themeColor="text1"/>
          <w:lang w:val="en-US"/>
        </w:rPr>
      </w:pPr>
      <w:r w:rsidRPr="00AA174A">
        <w:rPr>
          <w:color w:val="000000" w:themeColor="text1"/>
          <w:lang w:val="en-US"/>
        </w:rPr>
        <w:tab/>
        <w:t xml:space="preserve">  COR VARCHAR(10) NOT NULL,</w:t>
      </w:r>
    </w:p>
    <w:p w14:paraId="7021A5E3" w14:textId="77777777" w:rsidR="0033788F" w:rsidRPr="00AA174A" w:rsidRDefault="0033788F" w:rsidP="0033788F">
      <w:pPr>
        <w:rPr>
          <w:color w:val="000000" w:themeColor="text1"/>
          <w:lang w:val="en-US"/>
        </w:rPr>
      </w:pPr>
      <w:r w:rsidRPr="00AA174A">
        <w:rPr>
          <w:color w:val="000000" w:themeColor="text1"/>
          <w:lang w:val="en-US"/>
        </w:rPr>
        <w:tab/>
        <w:t xml:space="preserve">  ANO INT</w:t>
      </w:r>
    </w:p>
    <w:p w14:paraId="55E5D5F9" w14:textId="77777777" w:rsidR="0033788F" w:rsidRPr="00AA174A" w:rsidRDefault="0033788F" w:rsidP="0033788F">
      <w:pPr>
        <w:rPr>
          <w:color w:val="000000" w:themeColor="text1"/>
          <w:lang w:val="en-US"/>
        </w:rPr>
      </w:pPr>
      <w:r w:rsidRPr="00AA174A">
        <w:rPr>
          <w:color w:val="000000" w:themeColor="text1"/>
          <w:lang w:val="en-US"/>
        </w:rPr>
        <w:tab/>
        <w:t xml:space="preserve">  MODELO VARCHAR(50) NOT NULL,</w:t>
      </w:r>
    </w:p>
    <w:p w14:paraId="6D4E897F" w14:textId="77777777" w:rsidR="0033788F" w:rsidRPr="00AA174A" w:rsidRDefault="0033788F" w:rsidP="0033788F">
      <w:pPr>
        <w:rPr>
          <w:color w:val="000000" w:themeColor="text1"/>
          <w:lang w:val="en-US"/>
        </w:rPr>
      </w:pPr>
    </w:p>
    <w:p w14:paraId="78FDB762" w14:textId="77777777" w:rsidR="0033788F" w:rsidRPr="00AA174A" w:rsidRDefault="0033788F" w:rsidP="0033788F">
      <w:pPr>
        <w:rPr>
          <w:color w:val="000000" w:themeColor="text1"/>
          <w:lang w:val="en-US"/>
        </w:rPr>
      </w:pPr>
      <w:r w:rsidRPr="00AA174A">
        <w:rPr>
          <w:color w:val="000000" w:themeColor="text1"/>
          <w:lang w:val="en-US"/>
        </w:rPr>
        <w:tab/>
        <w:t>)</w:t>
      </w:r>
    </w:p>
    <w:p w14:paraId="38711A52" w14:textId="77777777" w:rsidR="0033788F" w:rsidRPr="00AA174A" w:rsidRDefault="0033788F" w:rsidP="0033788F">
      <w:pPr>
        <w:rPr>
          <w:color w:val="000000" w:themeColor="text1"/>
          <w:lang w:val="en-US"/>
        </w:rPr>
      </w:pPr>
    </w:p>
    <w:p w14:paraId="660B8F08" w14:textId="77777777" w:rsidR="0033788F" w:rsidRPr="00AA174A" w:rsidRDefault="0033788F" w:rsidP="0033788F">
      <w:pPr>
        <w:rPr>
          <w:color w:val="000000" w:themeColor="text1"/>
          <w:lang w:val="en-US"/>
        </w:rPr>
      </w:pPr>
      <w:r w:rsidRPr="00AA174A">
        <w:rPr>
          <w:color w:val="000000" w:themeColor="text1"/>
          <w:lang w:val="en-US"/>
        </w:rPr>
        <w:tab/>
        <w:t xml:space="preserve"> GO</w:t>
      </w:r>
    </w:p>
    <w:p w14:paraId="647B1E8A" w14:textId="77777777" w:rsidR="0033788F" w:rsidRPr="00AA174A" w:rsidRDefault="0033788F" w:rsidP="0033788F">
      <w:pPr>
        <w:rPr>
          <w:color w:val="000000" w:themeColor="text1"/>
          <w:lang w:val="en-US"/>
        </w:rPr>
      </w:pPr>
      <w:r w:rsidRPr="00AA174A">
        <w:rPr>
          <w:color w:val="000000" w:themeColor="text1"/>
          <w:lang w:val="en-US"/>
        </w:rPr>
        <w:t xml:space="preserve">  </w:t>
      </w:r>
    </w:p>
    <w:p w14:paraId="624F7EE7" w14:textId="77777777" w:rsidR="0033788F" w:rsidRPr="007D2563"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r w:rsidRPr="007D2563">
        <w:rPr>
          <w:color w:val="000000" w:themeColor="text1"/>
          <w:lang w:val="en-US"/>
        </w:rPr>
        <w:t>CREATE TABLE CLIENTE</w:t>
      </w:r>
    </w:p>
    <w:p w14:paraId="1EC45DE7" w14:textId="77777777" w:rsidR="0033788F" w:rsidRPr="007D2563" w:rsidRDefault="0033788F" w:rsidP="0033788F">
      <w:pPr>
        <w:rPr>
          <w:color w:val="000000" w:themeColor="text1"/>
          <w:lang w:val="en-US"/>
        </w:rPr>
      </w:pPr>
    </w:p>
    <w:p w14:paraId="6E5335AA" w14:textId="77777777" w:rsidR="0033788F" w:rsidRPr="007D2563" w:rsidRDefault="0033788F" w:rsidP="0033788F">
      <w:pPr>
        <w:rPr>
          <w:color w:val="000000" w:themeColor="text1"/>
          <w:lang w:val="en-US"/>
        </w:rPr>
      </w:pPr>
      <w:r w:rsidRPr="007D2563">
        <w:rPr>
          <w:color w:val="000000" w:themeColor="text1"/>
          <w:lang w:val="en-US"/>
        </w:rPr>
        <w:tab/>
        <w:t>(</w:t>
      </w:r>
    </w:p>
    <w:p w14:paraId="093EB74B" w14:textId="77777777" w:rsidR="0033788F" w:rsidRPr="007D2563" w:rsidRDefault="0033788F" w:rsidP="0033788F">
      <w:pPr>
        <w:rPr>
          <w:color w:val="000000" w:themeColor="text1"/>
          <w:lang w:val="en-US"/>
        </w:rPr>
      </w:pPr>
    </w:p>
    <w:p w14:paraId="460A6787" w14:textId="77777777" w:rsidR="0033788F" w:rsidRPr="00AA174A" w:rsidRDefault="0033788F" w:rsidP="0033788F">
      <w:pPr>
        <w:rPr>
          <w:color w:val="000000" w:themeColor="text1"/>
          <w:lang w:val="en-US"/>
        </w:rPr>
      </w:pPr>
      <w:r w:rsidRPr="007D2563">
        <w:rPr>
          <w:color w:val="000000" w:themeColor="text1"/>
          <w:lang w:val="en-US"/>
        </w:rPr>
        <w:tab/>
      </w:r>
      <w:r w:rsidRPr="00AA174A">
        <w:rPr>
          <w:color w:val="000000" w:themeColor="text1"/>
          <w:lang w:val="en-US"/>
        </w:rPr>
        <w:t xml:space="preserve">  COD_CLIENTE INT IDENTITY(1,1) PRIMARY KEY;</w:t>
      </w:r>
    </w:p>
    <w:p w14:paraId="18327120" w14:textId="77777777" w:rsidR="0033788F" w:rsidRPr="00AA174A" w:rsidRDefault="0033788F" w:rsidP="0033788F">
      <w:pPr>
        <w:rPr>
          <w:color w:val="000000" w:themeColor="text1"/>
          <w:lang w:val="en-US"/>
        </w:rPr>
      </w:pPr>
      <w:r w:rsidRPr="00AA174A">
        <w:rPr>
          <w:color w:val="000000" w:themeColor="text1"/>
          <w:lang w:val="en-US"/>
        </w:rPr>
        <w:tab/>
        <w:t xml:space="preserve">  NOME VARCHAR(30) NOT NULL,</w:t>
      </w:r>
    </w:p>
    <w:p w14:paraId="622A8C4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RG VARCHAR(30) NOT NULL,</w:t>
      </w:r>
    </w:p>
    <w:p w14:paraId="155352DD" w14:textId="77777777" w:rsidR="0033788F" w:rsidRPr="00AA174A" w:rsidRDefault="0033788F" w:rsidP="0033788F">
      <w:pPr>
        <w:rPr>
          <w:color w:val="000000" w:themeColor="text1"/>
          <w:lang w:val="en-US"/>
        </w:rPr>
      </w:pPr>
      <w:r w:rsidRPr="00AA174A">
        <w:rPr>
          <w:color w:val="000000" w:themeColor="text1"/>
          <w:lang w:val="en-US"/>
        </w:rPr>
        <w:tab/>
        <w:t xml:space="preserve">  NASCIMENTO INT</w:t>
      </w:r>
    </w:p>
    <w:p w14:paraId="389E9312" w14:textId="77777777" w:rsidR="0033788F" w:rsidRPr="00AA174A" w:rsidRDefault="0033788F" w:rsidP="0033788F">
      <w:pPr>
        <w:rPr>
          <w:color w:val="000000" w:themeColor="text1"/>
          <w:lang w:val="en-US"/>
        </w:rPr>
      </w:pPr>
      <w:r w:rsidRPr="00AA174A">
        <w:rPr>
          <w:color w:val="000000" w:themeColor="text1"/>
          <w:lang w:val="en-US"/>
        </w:rPr>
        <w:tab/>
        <w:t xml:space="preserve">  EMAIL VARCHAR(50) NOT NULL,</w:t>
      </w:r>
    </w:p>
    <w:p w14:paraId="367CE884" w14:textId="77777777" w:rsidR="0033788F" w:rsidRPr="00AA174A" w:rsidRDefault="0033788F" w:rsidP="0033788F">
      <w:pPr>
        <w:rPr>
          <w:color w:val="000000" w:themeColor="text1"/>
          <w:lang w:val="en-US"/>
        </w:rPr>
      </w:pPr>
      <w:r w:rsidRPr="00AA174A">
        <w:rPr>
          <w:color w:val="000000" w:themeColor="text1"/>
          <w:lang w:val="en-US"/>
        </w:rPr>
        <w:tab/>
        <w:t xml:space="preserve">  TELEFONE VARCHAR(15) NOT NULL,</w:t>
      </w:r>
    </w:p>
    <w:p w14:paraId="70F0D4A9" w14:textId="77777777" w:rsidR="0033788F" w:rsidRPr="00AA174A" w:rsidRDefault="0033788F" w:rsidP="0033788F">
      <w:pPr>
        <w:rPr>
          <w:color w:val="000000" w:themeColor="text1"/>
          <w:lang w:val="en-US"/>
        </w:rPr>
      </w:pPr>
    </w:p>
    <w:p w14:paraId="621B46E3" w14:textId="77777777" w:rsidR="0033788F" w:rsidRPr="00AA174A" w:rsidRDefault="0033788F" w:rsidP="0033788F">
      <w:pPr>
        <w:rPr>
          <w:color w:val="000000" w:themeColor="text1"/>
          <w:lang w:val="en-US"/>
        </w:rPr>
      </w:pPr>
      <w:r w:rsidRPr="00AA174A">
        <w:rPr>
          <w:color w:val="000000" w:themeColor="text1"/>
          <w:lang w:val="en-US"/>
        </w:rPr>
        <w:tab/>
        <w:t>)</w:t>
      </w:r>
    </w:p>
    <w:p w14:paraId="4B7B5718" w14:textId="77777777" w:rsidR="0033788F" w:rsidRPr="00AA174A" w:rsidRDefault="0033788F" w:rsidP="0033788F">
      <w:pPr>
        <w:rPr>
          <w:color w:val="000000" w:themeColor="text1"/>
          <w:lang w:val="en-US"/>
        </w:rPr>
      </w:pPr>
    </w:p>
    <w:p w14:paraId="55C90B62" w14:textId="77777777" w:rsidR="0033788F" w:rsidRPr="00AA174A" w:rsidRDefault="0033788F" w:rsidP="0033788F">
      <w:pPr>
        <w:rPr>
          <w:color w:val="000000" w:themeColor="text1"/>
          <w:lang w:val="en-US"/>
        </w:rPr>
      </w:pPr>
    </w:p>
    <w:p w14:paraId="1CC69C6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0A69C653" w14:textId="77777777" w:rsidR="0033788F" w:rsidRPr="00AA174A" w:rsidRDefault="0033788F" w:rsidP="0033788F">
      <w:pPr>
        <w:rPr>
          <w:color w:val="000000" w:themeColor="text1"/>
          <w:lang w:val="en-US"/>
        </w:rPr>
      </w:pPr>
    </w:p>
    <w:p w14:paraId="16EA218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2F1483BF"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CREATE TABLE FORNECEDOR</w:t>
      </w:r>
    </w:p>
    <w:p w14:paraId="410EF21B" w14:textId="77777777" w:rsidR="0033788F" w:rsidRPr="00AA174A" w:rsidRDefault="0033788F" w:rsidP="0033788F">
      <w:pPr>
        <w:rPr>
          <w:color w:val="000000" w:themeColor="text1"/>
          <w:lang w:val="en-US"/>
        </w:rPr>
      </w:pPr>
    </w:p>
    <w:p w14:paraId="756AC6BA"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w:t>
      </w:r>
    </w:p>
    <w:p w14:paraId="1C56D45E" w14:textId="77777777" w:rsidR="0033788F" w:rsidRPr="00AA174A" w:rsidRDefault="0033788F" w:rsidP="0033788F">
      <w:pPr>
        <w:rPr>
          <w:color w:val="000000" w:themeColor="text1"/>
          <w:lang w:val="en-US"/>
        </w:rPr>
      </w:pPr>
    </w:p>
    <w:p w14:paraId="4A1DEB4C" w14:textId="77777777" w:rsidR="0033788F" w:rsidRPr="00AA174A" w:rsidRDefault="0033788F" w:rsidP="0033788F">
      <w:pPr>
        <w:rPr>
          <w:color w:val="000000" w:themeColor="text1"/>
          <w:lang w:val="en-US"/>
        </w:rPr>
      </w:pPr>
      <w:r w:rsidRPr="00AA174A">
        <w:rPr>
          <w:color w:val="000000" w:themeColor="text1"/>
          <w:lang w:val="en-US"/>
        </w:rPr>
        <w:tab/>
        <w:t xml:space="preserve">  COD_FORNECEDOR INT IDENTITY(1,1) PRIMARY KEY;</w:t>
      </w:r>
    </w:p>
    <w:p w14:paraId="78D89195" w14:textId="77777777" w:rsidR="0033788F" w:rsidRPr="00AA174A" w:rsidRDefault="0033788F" w:rsidP="0033788F">
      <w:pPr>
        <w:rPr>
          <w:color w:val="000000" w:themeColor="text1"/>
          <w:lang w:val="en-US"/>
        </w:rPr>
      </w:pPr>
      <w:r w:rsidRPr="00AA174A">
        <w:rPr>
          <w:color w:val="000000" w:themeColor="text1"/>
          <w:lang w:val="en-US"/>
        </w:rPr>
        <w:tab/>
        <w:t xml:space="preserve">  CEP INT</w:t>
      </w:r>
    </w:p>
    <w:p w14:paraId="2755EC3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NOME VARCHAR(30) NOT NULL,</w:t>
      </w:r>
    </w:p>
    <w:p w14:paraId="1850C5CA" w14:textId="17E03B63" w:rsidR="0033788F" w:rsidRPr="003E5F97" w:rsidRDefault="0033788F" w:rsidP="003E5F97">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w:t>
      </w:r>
      <w:r w:rsidRPr="0020312D">
        <w:rPr>
          <w:color w:val="000000" w:themeColor="text1"/>
          <w:lang w:val="en-US"/>
        </w:rPr>
        <w:t>TELEFONE VARCHAR(15) NOT NULL,</w:t>
      </w:r>
    </w:p>
    <w:p w14:paraId="7F1F20A6" w14:textId="1F7A4EE6" w:rsidR="00C14C50" w:rsidRDefault="00C14C50" w:rsidP="0033788F">
      <w:pPr>
        <w:spacing w:line="360" w:lineRule="auto"/>
        <w:jc w:val="both"/>
        <w:rPr>
          <w:rFonts w:cs="Arial"/>
          <w:b/>
        </w:rPr>
      </w:pPr>
      <w:r w:rsidRPr="00C14C50">
        <w:rPr>
          <w:rFonts w:cs="Arial"/>
          <w:b/>
        </w:rPr>
        <w:lastRenderedPageBreak/>
        <w:t>INTERFACE DO SOFTWARE</w:t>
      </w:r>
    </w:p>
    <w:p w14:paraId="3231A2AD" w14:textId="19506559" w:rsidR="003E5F97" w:rsidRDefault="003E5F97" w:rsidP="0033788F">
      <w:pPr>
        <w:spacing w:line="360" w:lineRule="auto"/>
        <w:jc w:val="both"/>
        <w:rPr>
          <w:rFonts w:cs="Arial"/>
          <w:b/>
        </w:rPr>
      </w:pPr>
      <w:r w:rsidRPr="00D7320B">
        <w:rPr>
          <w:noProof/>
          <w:lang w:eastAsia="pt-BR"/>
        </w:rPr>
        <w:drawing>
          <wp:inline distT="0" distB="0" distL="0" distR="0" wp14:anchorId="55EACE74" wp14:editId="2BFF186D">
            <wp:extent cx="5313518" cy="3658133"/>
            <wp:effectExtent l="0" t="0" r="1905" b="0"/>
            <wp:docPr id="1" name="Imagem 1" descr="C:\Users\Cliente Spider\Desktop\Faculdade\4 Semestre\Projeto Integrado 4\TELA LOGIN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ente Spider\Desktop\Faculdade\4 Semestre\Projeto Integrado 4\TELA LOGIN MONOGRAF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298" cy="3666931"/>
                    </a:xfrm>
                    <a:prstGeom prst="rect">
                      <a:avLst/>
                    </a:prstGeom>
                    <a:noFill/>
                    <a:ln>
                      <a:noFill/>
                    </a:ln>
                  </pic:spPr>
                </pic:pic>
              </a:graphicData>
            </a:graphic>
          </wp:inline>
        </w:drawing>
      </w:r>
    </w:p>
    <w:p w14:paraId="2D9C0F91" w14:textId="0088B688" w:rsidR="003E5F97" w:rsidRDefault="003E5F97" w:rsidP="003E5F97">
      <w:pPr>
        <w:pStyle w:val="Legenda"/>
      </w:pPr>
      <w:r>
        <w:rPr>
          <w:rFonts w:cs="Arial"/>
        </w:rPr>
        <w:tab/>
      </w:r>
      <w:r>
        <w:t>Figura 6 - Tela de Login</w:t>
      </w:r>
    </w:p>
    <w:p w14:paraId="17CF2330" w14:textId="0C263B0B" w:rsidR="003E5F97" w:rsidRDefault="003E5F97" w:rsidP="003E5F97">
      <w:pPr>
        <w:pStyle w:val="IMGTBLGRF"/>
        <w:rPr>
          <w:lang w:eastAsia="en-US"/>
        </w:rPr>
      </w:pPr>
    </w:p>
    <w:p w14:paraId="31B3CADF" w14:textId="53FDE14D" w:rsidR="003E5F97" w:rsidRPr="003E5F97" w:rsidRDefault="003E5F97" w:rsidP="003E5F97">
      <w:pPr>
        <w:pStyle w:val="Fonte"/>
        <w:rPr>
          <w:lang w:eastAsia="en-US"/>
        </w:rPr>
      </w:pPr>
      <w:r w:rsidRPr="00D7320B">
        <w:drawing>
          <wp:inline distT="0" distB="0" distL="0" distR="0" wp14:anchorId="4DB939EA" wp14:editId="3F259D20">
            <wp:extent cx="5760085" cy="3181985"/>
            <wp:effectExtent l="0" t="0" r="0" b="0"/>
            <wp:docPr id="7" name="Imagem 7" descr="C:\Users\Cliente Spider\Desktop\Faculdade\4 Semestre\Projeto Integrado 4\TELA PRINCIPAL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iente Spider\Desktop\Faculdade\4 Semestre\Projeto Integrado 4\TELA PRINCIPAL MONOGRAF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181985"/>
                    </a:xfrm>
                    <a:prstGeom prst="rect">
                      <a:avLst/>
                    </a:prstGeom>
                    <a:noFill/>
                    <a:ln>
                      <a:noFill/>
                    </a:ln>
                  </pic:spPr>
                </pic:pic>
              </a:graphicData>
            </a:graphic>
          </wp:inline>
        </w:drawing>
      </w:r>
    </w:p>
    <w:p w14:paraId="6B5D430E" w14:textId="77777777" w:rsidR="003E5F97" w:rsidRDefault="003E5F97" w:rsidP="003E5F97">
      <w:pPr>
        <w:pStyle w:val="Legenda"/>
      </w:pPr>
      <w:r>
        <w:rPr>
          <w:rFonts w:cs="Arial"/>
        </w:rPr>
        <w:tab/>
      </w:r>
      <w:r>
        <w:t>Figura 7 - Tela Principal</w:t>
      </w:r>
    </w:p>
    <w:p w14:paraId="3C4CC346" w14:textId="5849E074" w:rsidR="003E5F97" w:rsidRPr="003E5F97" w:rsidRDefault="003E5F97" w:rsidP="003E5F97">
      <w:pPr>
        <w:tabs>
          <w:tab w:val="left" w:pos="4050"/>
        </w:tabs>
        <w:rPr>
          <w:rFonts w:cs="Arial"/>
        </w:rPr>
      </w:pPr>
    </w:p>
    <w:p w14:paraId="5185062C" w14:textId="77777777" w:rsidR="00F9784A" w:rsidRDefault="00F9784A" w:rsidP="00F9784A">
      <w:pPr>
        <w:pStyle w:val="Ttulo1"/>
      </w:pPr>
      <w:bookmarkStart w:id="28" w:name="_Toc73388768"/>
      <w:r>
        <w:lastRenderedPageBreak/>
        <w:t>CONCLUSÃO</w:t>
      </w:r>
      <w:bookmarkEnd w:id="28"/>
    </w:p>
    <w:p w14:paraId="774AB540" w14:textId="751D2A25" w:rsidR="00F9784A" w:rsidRPr="00F9784A" w:rsidRDefault="00F9784A" w:rsidP="00F9784A">
      <w:pPr>
        <w:pStyle w:val="CORPO"/>
      </w:pPr>
      <w:r w:rsidRPr="00F9784A">
        <w:t>Conforme os objetivos estabelecidos, conclui-se que o trabalho possibilit</w:t>
      </w:r>
      <w:r w:rsidR="0087634F">
        <w:t>a</w:t>
      </w:r>
      <w:r w:rsidRPr="00F9784A">
        <w:t xml:space="preserve"> o desenvolvimento de uma proposta de um modelo de controle de vendas, sendo assim, </w:t>
      </w:r>
      <w:r w:rsidR="0087634F">
        <w:t xml:space="preserve">permite a </w:t>
      </w:r>
      <w:r w:rsidR="00065D01">
        <w:t>uma concessionária de veículos</w:t>
      </w:r>
      <w:r w:rsidR="0087634F">
        <w:t xml:space="preserve"> </w:t>
      </w:r>
      <w:r w:rsidRPr="00F9784A">
        <w:t xml:space="preserve">estabelecer o controle e a facilidade de acesso ao sistema estabelecido </w:t>
      </w:r>
      <w:r w:rsidR="0087634F">
        <w:t>para</w:t>
      </w:r>
      <w:r w:rsidRPr="00F9784A">
        <w:t xml:space="preserve"> empresa. </w:t>
      </w:r>
    </w:p>
    <w:p w14:paraId="08184E57" w14:textId="77777777" w:rsidR="00F9784A" w:rsidRDefault="00F9784A" w:rsidP="00F9784A">
      <w:pPr>
        <w:pStyle w:val="CORPO"/>
      </w:pPr>
      <w:r w:rsidRPr="00F9784A">
        <w:t>A geração de informações atualizadas sobre quanto e quando é necessário o suprimento de recursos materiais, bem como o conhecimento dos custos de aquisição e manutenção do estoque para atender as necessidades de consumo do fluxo produtivo é visto como principal resultado do estudo</w:t>
      </w:r>
    </w:p>
    <w:p w14:paraId="27821D46" w14:textId="77777777" w:rsidR="00F9784A" w:rsidRPr="00F9784A" w:rsidRDefault="00F9784A" w:rsidP="00F9784A">
      <w:pPr>
        <w:pStyle w:val="CORPO"/>
      </w:pPr>
    </w:p>
    <w:p w14:paraId="1E1F4A7F" w14:textId="75C2CF88" w:rsidR="00F9784A" w:rsidRPr="0033788F" w:rsidRDefault="00F9784A" w:rsidP="0033788F">
      <w:pPr>
        <w:pStyle w:val="CORPO"/>
      </w:pPr>
      <w:r w:rsidRPr="00D405A8">
        <w:t>P</w:t>
      </w:r>
      <w:r>
        <w:t>rincipais</w:t>
      </w:r>
      <w:r w:rsidRPr="00D405A8">
        <w:t xml:space="preserve"> F</w:t>
      </w:r>
      <w:r w:rsidR="0033788F">
        <w:t>unções</w:t>
      </w:r>
    </w:p>
    <w:p w14:paraId="21C5C007" w14:textId="77777777" w:rsidR="00F9784A" w:rsidRPr="0033788F" w:rsidRDefault="00F9784A" w:rsidP="00F9784A">
      <w:pPr>
        <w:pStyle w:val="CORPO"/>
        <w:numPr>
          <w:ilvl w:val="0"/>
          <w:numId w:val="27"/>
        </w:numPr>
        <w:rPr>
          <w:color w:val="000000" w:themeColor="text1"/>
        </w:rPr>
      </w:pPr>
      <w:r w:rsidRPr="0033788F">
        <w:rPr>
          <w:color w:val="000000" w:themeColor="text1"/>
        </w:rPr>
        <w:t>Registro de Vendas</w:t>
      </w:r>
    </w:p>
    <w:p w14:paraId="3FF70A4E" w14:textId="77777777" w:rsidR="00F9784A" w:rsidRPr="0033788F" w:rsidRDefault="00F9784A" w:rsidP="00F9784A">
      <w:pPr>
        <w:pStyle w:val="CORPO"/>
        <w:numPr>
          <w:ilvl w:val="0"/>
          <w:numId w:val="27"/>
        </w:numPr>
        <w:rPr>
          <w:color w:val="000000" w:themeColor="text1"/>
        </w:rPr>
      </w:pPr>
      <w:r w:rsidRPr="0033788F">
        <w:rPr>
          <w:color w:val="000000" w:themeColor="text1"/>
        </w:rPr>
        <w:t>Cadastro de Clientes</w:t>
      </w:r>
    </w:p>
    <w:p w14:paraId="035316AD" w14:textId="77777777" w:rsidR="00F9784A" w:rsidRPr="0033788F" w:rsidRDefault="00F9784A" w:rsidP="00F9784A">
      <w:pPr>
        <w:pStyle w:val="CORPO"/>
        <w:numPr>
          <w:ilvl w:val="0"/>
          <w:numId w:val="27"/>
        </w:numPr>
        <w:rPr>
          <w:color w:val="000000" w:themeColor="text1"/>
        </w:rPr>
      </w:pPr>
      <w:r w:rsidRPr="0033788F">
        <w:rPr>
          <w:color w:val="000000" w:themeColor="text1"/>
        </w:rPr>
        <w:t>Controle Financeiro</w:t>
      </w:r>
    </w:p>
    <w:p w14:paraId="25999123" w14:textId="77777777" w:rsidR="00F9784A" w:rsidRPr="0033788F" w:rsidRDefault="00F9784A" w:rsidP="00F9784A">
      <w:pPr>
        <w:pStyle w:val="CORPO"/>
        <w:numPr>
          <w:ilvl w:val="0"/>
          <w:numId w:val="27"/>
        </w:numPr>
        <w:rPr>
          <w:color w:val="000000" w:themeColor="text1"/>
        </w:rPr>
      </w:pPr>
      <w:r w:rsidRPr="0033788F">
        <w:rPr>
          <w:color w:val="000000" w:themeColor="text1"/>
        </w:rPr>
        <w:t>Permissões Por Usuário</w:t>
      </w:r>
    </w:p>
    <w:p w14:paraId="5A7B4551" w14:textId="2F785423" w:rsidR="0033788F" w:rsidRPr="0033788F" w:rsidRDefault="0033788F" w:rsidP="00332156">
      <w:pPr>
        <w:pStyle w:val="CORPO"/>
        <w:numPr>
          <w:ilvl w:val="0"/>
          <w:numId w:val="27"/>
        </w:numPr>
        <w:rPr>
          <w:color w:val="000000" w:themeColor="text1"/>
        </w:rPr>
      </w:pPr>
      <w:r w:rsidRPr="0033788F">
        <w:rPr>
          <w:color w:val="000000" w:themeColor="text1"/>
        </w:rPr>
        <w:t>Cadastro de Funcionários</w:t>
      </w:r>
    </w:p>
    <w:p w14:paraId="364091B1" w14:textId="6E974EC1" w:rsidR="0033788F" w:rsidRPr="0033788F" w:rsidRDefault="0033788F" w:rsidP="00332156">
      <w:pPr>
        <w:pStyle w:val="CORPO"/>
        <w:numPr>
          <w:ilvl w:val="0"/>
          <w:numId w:val="27"/>
        </w:numPr>
        <w:rPr>
          <w:color w:val="000000" w:themeColor="text1"/>
        </w:rPr>
      </w:pPr>
      <w:r w:rsidRPr="0033788F">
        <w:rPr>
          <w:color w:val="000000" w:themeColor="text1"/>
        </w:rPr>
        <w:t>Geração de Parcelas</w:t>
      </w:r>
    </w:p>
    <w:p w14:paraId="0F243ECA" w14:textId="77777777" w:rsidR="00332156" w:rsidRDefault="00332156" w:rsidP="00332156">
      <w:pPr>
        <w:spacing w:line="360" w:lineRule="auto"/>
        <w:ind w:firstLine="431"/>
        <w:jc w:val="both"/>
      </w:pPr>
    </w:p>
    <w:bookmarkStart w:id="29" w:name="_Toc73388769" w:displacedByCustomXml="next"/>
    <w:sdt>
      <w:sdtPr>
        <w:rPr>
          <w:rFonts w:eastAsiaTheme="minorHAnsi" w:cstheme="minorBidi"/>
          <w:b w:val="0"/>
          <w:bCs w:val="0"/>
          <w:caps w:val="0"/>
          <w:szCs w:val="24"/>
        </w:rPr>
        <w:id w:val="-1390494724"/>
        <w:docPartObj>
          <w:docPartGallery w:val="Bibliographies"/>
          <w:docPartUnique/>
        </w:docPartObj>
      </w:sdtPr>
      <w:sdtEndPr>
        <w:rPr>
          <w:sz w:val="18"/>
          <w:szCs w:val="18"/>
        </w:rPr>
      </w:sdtEndPr>
      <w:sdtContent>
        <w:p w14:paraId="7C8984D9" w14:textId="63486FD1" w:rsidR="00332156" w:rsidRDefault="00332156" w:rsidP="00E9482F">
          <w:pPr>
            <w:pStyle w:val="Ttulo1"/>
            <w:numPr>
              <w:ilvl w:val="0"/>
              <w:numId w:val="0"/>
            </w:numPr>
            <w:ind w:left="432"/>
            <w:rPr>
              <w:lang w:val="en-US"/>
            </w:rPr>
          </w:pPr>
          <w:r w:rsidRPr="0033236C">
            <w:rPr>
              <w:lang w:val="en-US"/>
            </w:rPr>
            <w:t>Bibliografia</w:t>
          </w:r>
        </w:p>
      </w:sdtContent>
    </w:sdt>
    <w:bookmarkEnd w:id="29" w:displacedByCustomXml="prev"/>
    <w:p w14:paraId="47A71896" w14:textId="6CBA362C" w:rsidR="00C5486D" w:rsidRPr="00C5486D" w:rsidRDefault="00626842" w:rsidP="00C5486D">
      <w:pPr>
        <w:spacing w:before="360" w:after="360" w:line="360" w:lineRule="auto"/>
        <w:jc w:val="both"/>
        <w:rPr>
          <w:rFonts w:eastAsia="Arial" w:cs="Arial"/>
          <w:color w:val="0D0D0D" w:themeColor="text1" w:themeTint="F2"/>
          <w:u w:val="single"/>
          <w:lang w:val="en-US"/>
        </w:rPr>
      </w:pPr>
      <w:hyperlink r:id="rId18" w:history="1">
        <w:r w:rsidR="00C5486D" w:rsidRPr="00C5486D">
          <w:rPr>
            <w:rStyle w:val="Hyperlink"/>
            <w:rFonts w:eastAsia="Arial" w:cs="Arial"/>
            <w:color w:val="0D0D0D" w:themeColor="text1" w:themeTint="F2"/>
            <w:lang w:val="en-US"/>
          </w:rPr>
          <w:t>https://medium.com/operacionalti/uml-diagrama-de-casos-de-uso-29f4358ce4d5</w:t>
        </w:r>
      </w:hyperlink>
    </w:p>
    <w:p w14:paraId="706711CC" w14:textId="77777777" w:rsidR="00C5486D" w:rsidRPr="00C5486D" w:rsidRDefault="00626842" w:rsidP="00C5486D">
      <w:pPr>
        <w:spacing w:before="360" w:after="360" w:line="360" w:lineRule="auto"/>
        <w:jc w:val="both"/>
        <w:rPr>
          <w:rFonts w:eastAsia="Arial" w:cs="Arial"/>
          <w:color w:val="0D0D0D" w:themeColor="text1" w:themeTint="F2"/>
          <w:u w:val="single"/>
          <w:lang w:val="en-US"/>
        </w:rPr>
      </w:pPr>
      <w:hyperlink r:id="rId19" w:history="1">
        <w:r w:rsidR="00C5486D" w:rsidRPr="00C5486D">
          <w:rPr>
            <w:rStyle w:val="Hyperlink"/>
            <w:rFonts w:eastAsia="Arial" w:cs="Arial"/>
            <w:color w:val="0D0D0D" w:themeColor="text1" w:themeTint="F2"/>
            <w:lang w:val="en-US"/>
          </w:rPr>
          <w:t>https://sites.google.com/site/uniplibancodedados1/aulas/aula-4---</w:t>
        </w:r>
        <w:proofErr w:type="spellStart"/>
        <w:r w:rsidR="00C5486D" w:rsidRPr="00C5486D">
          <w:rPr>
            <w:rStyle w:val="Hyperlink"/>
            <w:rFonts w:eastAsia="Arial" w:cs="Arial"/>
            <w:color w:val="0D0D0D" w:themeColor="text1" w:themeTint="F2"/>
            <w:lang w:val="en-US"/>
          </w:rPr>
          <w:t>modelo</w:t>
        </w:r>
        <w:proofErr w:type="spellEnd"/>
        <w:r w:rsidR="00C5486D" w:rsidRPr="00C5486D">
          <w:rPr>
            <w:rStyle w:val="Hyperlink"/>
            <w:rFonts w:eastAsia="Arial" w:cs="Arial"/>
            <w:color w:val="0D0D0D" w:themeColor="text1" w:themeTint="F2"/>
            <w:lang w:val="en-US"/>
          </w:rPr>
          <w:t>-</w:t>
        </w:r>
        <w:proofErr w:type="spellStart"/>
        <w:r w:rsidR="00C5486D" w:rsidRPr="00C5486D">
          <w:rPr>
            <w:rStyle w:val="Hyperlink"/>
            <w:rFonts w:eastAsia="Arial" w:cs="Arial"/>
            <w:color w:val="0D0D0D" w:themeColor="text1" w:themeTint="F2"/>
            <w:lang w:val="en-US"/>
          </w:rPr>
          <w:t>entidade</w:t>
        </w:r>
        <w:proofErr w:type="spellEnd"/>
        <w:r w:rsidR="00C5486D" w:rsidRPr="00C5486D">
          <w:rPr>
            <w:rStyle w:val="Hyperlink"/>
            <w:rFonts w:eastAsia="Arial" w:cs="Arial"/>
            <w:color w:val="0D0D0D" w:themeColor="text1" w:themeTint="F2"/>
            <w:lang w:val="en-US"/>
          </w:rPr>
          <w:t>-e-</w:t>
        </w:r>
        <w:proofErr w:type="spellStart"/>
        <w:r w:rsidR="00C5486D" w:rsidRPr="00C5486D">
          <w:rPr>
            <w:rStyle w:val="Hyperlink"/>
            <w:rFonts w:eastAsia="Arial" w:cs="Arial"/>
            <w:color w:val="0D0D0D" w:themeColor="text1" w:themeTint="F2"/>
            <w:lang w:val="en-US"/>
          </w:rPr>
          <w:t>relacionamentos</w:t>
        </w:r>
        <w:proofErr w:type="spellEnd"/>
      </w:hyperlink>
    </w:p>
    <w:p w14:paraId="3D22C11C" w14:textId="581EC6FA" w:rsidR="00C5486D" w:rsidRPr="00C5486D" w:rsidRDefault="00626842" w:rsidP="00C5486D">
      <w:pPr>
        <w:spacing w:before="360" w:after="360" w:line="360" w:lineRule="auto"/>
        <w:jc w:val="both"/>
        <w:rPr>
          <w:rFonts w:eastAsia="Arial" w:cs="Arial"/>
          <w:color w:val="0D0D0D" w:themeColor="text1" w:themeTint="F2"/>
          <w:u w:val="single"/>
          <w:lang w:val="en-US"/>
        </w:rPr>
      </w:pPr>
      <w:hyperlink r:id="rId20" w:anchor=":~:text=A%20forma%20de%20classe%20em,rela%C3%A7%C3%A3o%20est%C3%A1tica%20entre%20cada%20objeto" w:history="1">
        <w:r w:rsidR="00C5486D" w:rsidRPr="00C5486D">
          <w:rPr>
            <w:rStyle w:val="Hyperlink"/>
            <w:rFonts w:eastAsia="Arial" w:cs="Arial"/>
            <w:color w:val="0D0D0D" w:themeColor="text1" w:themeTint="F2"/>
            <w:lang w:val="en-US"/>
          </w:rPr>
          <w:t>https://www.lucidchart.com/pages/pt/o-que-e-diagrama-de-classe-uml#:~:text=A%20forma%20de%20classe%20em,rela%C3%A7%C3%A3o%20est%C3%A1tica%20entre%20cada%20objeto</w:t>
        </w:r>
      </w:hyperlink>
      <w:r w:rsidR="00C5486D" w:rsidRPr="00C5486D">
        <w:rPr>
          <w:rFonts w:eastAsia="Arial" w:cs="Arial"/>
          <w:color w:val="0D0D0D" w:themeColor="text1" w:themeTint="F2"/>
          <w:u w:val="single"/>
          <w:lang w:val="en-US"/>
        </w:rPr>
        <w:t>.</w:t>
      </w:r>
    </w:p>
    <w:p w14:paraId="79572EB4" w14:textId="50E86A2B" w:rsidR="00C5486D" w:rsidRDefault="00626842" w:rsidP="00C5486D">
      <w:pPr>
        <w:spacing w:before="360" w:after="360" w:line="360" w:lineRule="auto"/>
        <w:jc w:val="both"/>
        <w:rPr>
          <w:rFonts w:eastAsia="Arial" w:cs="Arial"/>
          <w:color w:val="0D0D0D" w:themeColor="text1" w:themeTint="F2"/>
          <w:u w:val="single"/>
          <w:lang w:val="en-US"/>
        </w:rPr>
      </w:pPr>
      <w:hyperlink r:id="rId21" w:history="1">
        <w:r w:rsidR="00705C73" w:rsidRPr="00804F1A">
          <w:rPr>
            <w:rStyle w:val="Hyperlink"/>
            <w:rFonts w:eastAsia="Arial" w:cs="Arial"/>
            <w:lang w:val="en-US"/>
          </w:rPr>
          <w:t>https://treinamentowaei.wordpress.com/descricao-expandida-do-caso-de-uso/</w:t>
        </w:r>
      </w:hyperlink>
    </w:p>
    <w:p w14:paraId="0950B0A0" w14:textId="1018968C" w:rsidR="00705C73" w:rsidRDefault="00626842" w:rsidP="00C5486D">
      <w:pPr>
        <w:spacing w:before="360" w:after="360" w:line="360" w:lineRule="auto"/>
        <w:jc w:val="both"/>
        <w:rPr>
          <w:rFonts w:eastAsia="Arial" w:cs="Arial"/>
          <w:color w:val="0D0D0D" w:themeColor="text1" w:themeTint="F2"/>
          <w:u w:val="single"/>
          <w:lang w:val="en-US"/>
        </w:rPr>
      </w:pPr>
      <w:hyperlink r:id="rId22" w:history="1">
        <w:r w:rsidR="009B43FC" w:rsidRPr="00804F1A">
          <w:rPr>
            <w:rStyle w:val="Hyperlink"/>
            <w:rFonts w:eastAsia="Arial" w:cs="Arial"/>
            <w:lang w:val="en-US"/>
          </w:rPr>
          <w:t>https://www.lucidchart.com/pages/pt/o-que-e-diagrama-de-sequencia-uml</w:t>
        </w:r>
      </w:hyperlink>
    </w:p>
    <w:p w14:paraId="2575AAC7" w14:textId="66AA5A85" w:rsidR="009B43FC" w:rsidRDefault="00626842" w:rsidP="00C5486D">
      <w:pPr>
        <w:spacing w:before="360" w:after="360" w:line="360" w:lineRule="auto"/>
        <w:jc w:val="both"/>
        <w:rPr>
          <w:rFonts w:eastAsia="Arial" w:cs="Arial"/>
          <w:color w:val="0D0D0D" w:themeColor="text1" w:themeTint="F2"/>
          <w:u w:val="single"/>
          <w:lang w:val="en-US"/>
        </w:rPr>
      </w:pPr>
      <w:hyperlink r:id="rId23" w:history="1">
        <w:r w:rsidR="00533333" w:rsidRPr="00EB685D">
          <w:rPr>
            <w:rStyle w:val="Hyperlink"/>
            <w:rFonts w:eastAsia="Arial" w:cs="Arial"/>
            <w:lang w:val="en-US"/>
          </w:rPr>
          <w:t>https://www.lucidchart.com/pages/pt/o-que-e-diagrama-de-atividades-uml</w:t>
        </w:r>
      </w:hyperlink>
    </w:p>
    <w:p w14:paraId="36ADBDA9" w14:textId="6202A83B" w:rsidR="00533333" w:rsidRDefault="00626842" w:rsidP="00C5486D">
      <w:pPr>
        <w:spacing w:before="360" w:after="360" w:line="360" w:lineRule="auto"/>
        <w:jc w:val="both"/>
        <w:rPr>
          <w:rFonts w:eastAsia="Arial" w:cs="Arial"/>
          <w:color w:val="0D0D0D" w:themeColor="text1" w:themeTint="F2"/>
          <w:u w:val="single"/>
          <w:lang w:val="en-US"/>
        </w:rPr>
      </w:pPr>
      <w:hyperlink r:id="rId24" w:history="1">
        <w:r w:rsidR="006D5BCC" w:rsidRPr="00792D49">
          <w:rPr>
            <w:rStyle w:val="Hyperlink"/>
            <w:rFonts w:eastAsia="Arial" w:cs="Arial"/>
            <w:lang w:val="en-US"/>
          </w:rPr>
          <w:t>https://www.lucidchart.com/pages/pt/o-que-e-diagrama-de-classe-uml</w:t>
        </w:r>
      </w:hyperlink>
    </w:p>
    <w:p w14:paraId="0B72906C" w14:textId="117B140D" w:rsidR="006D5BCC" w:rsidRPr="00C5486D" w:rsidRDefault="006D5BCC" w:rsidP="00C5486D">
      <w:pPr>
        <w:spacing w:before="360" w:after="360" w:line="360" w:lineRule="auto"/>
        <w:jc w:val="both"/>
        <w:rPr>
          <w:rFonts w:eastAsia="Arial" w:cs="Arial"/>
          <w:color w:val="0D0D0D" w:themeColor="text1" w:themeTint="F2"/>
          <w:u w:val="single"/>
          <w:lang w:val="en-US"/>
        </w:rPr>
      </w:pPr>
      <w:r w:rsidRPr="006D5BCC">
        <w:rPr>
          <w:rFonts w:eastAsia="Arial" w:cs="Arial"/>
          <w:color w:val="0D0D0D" w:themeColor="text1" w:themeTint="F2"/>
          <w:u w:val="single"/>
          <w:lang w:val="en-US"/>
        </w:rPr>
        <w:t>https://www.devmedia.com.br/hypersql-database-com-hibernate-veja-como-utilizar/30280</w:t>
      </w:r>
    </w:p>
    <w:p w14:paraId="4B4856D0" w14:textId="67D04DFA" w:rsidR="00332156" w:rsidRPr="00C5486D" w:rsidRDefault="00332156" w:rsidP="00332156">
      <w:pPr>
        <w:rPr>
          <w:sz w:val="18"/>
          <w:szCs w:val="18"/>
          <w:lang w:val="en-US"/>
        </w:rPr>
      </w:pPr>
    </w:p>
    <w:sectPr w:rsidR="00332156" w:rsidRPr="00C5486D" w:rsidSect="00D35831">
      <w:headerReference w:type="default" r:id="rId25"/>
      <w:pgSz w:w="11906" w:h="16838"/>
      <w:pgMar w:top="1701" w:right="1134" w:bottom="1134" w:left="1701" w:header="1134"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D5D65D" w16cid:durableId="23720CBC"/>
  <w16cid:commentId w16cid:paraId="00035C4C" w16cid:durableId="23720CBD"/>
  <w16cid:commentId w16cid:paraId="28DAFE09" w16cid:durableId="23720CBE"/>
  <w16cid:commentId w16cid:paraId="1B6D2D10" w16cid:durableId="23720CBF"/>
  <w16cid:commentId w16cid:paraId="302A7C3A" w16cid:durableId="23720CC0"/>
  <w16cid:commentId w16cid:paraId="101E303C" w16cid:durableId="23720CC1"/>
  <w16cid:commentId w16cid:paraId="49A5ABB6" w16cid:durableId="23720CC2"/>
  <w16cid:commentId w16cid:paraId="3A3D8D82" w16cid:durableId="23720CC3"/>
  <w16cid:commentId w16cid:paraId="4D4F72DE" w16cid:durableId="23720CC4"/>
  <w16cid:commentId w16cid:paraId="60272BF3" w16cid:durableId="23720CC5"/>
  <w16cid:commentId w16cid:paraId="5749793F" w16cid:durableId="23720CC6"/>
  <w16cid:commentId w16cid:paraId="216C28A5" w16cid:durableId="23720CC7"/>
  <w16cid:commentId w16cid:paraId="40E5BF57" w16cid:durableId="23720CC8"/>
  <w16cid:commentId w16cid:paraId="4BA7DEBB" w16cid:durableId="23720CC9"/>
  <w16cid:commentId w16cid:paraId="7E2CF8A6" w16cid:durableId="23720CCA"/>
  <w16cid:commentId w16cid:paraId="47C361F2" w16cid:durableId="23720CCB"/>
  <w16cid:commentId w16cid:paraId="6301C8B7" w16cid:durableId="23720CCC"/>
  <w16cid:commentId w16cid:paraId="1E2C53BD" w16cid:durableId="23720CCD"/>
  <w16cid:commentId w16cid:paraId="3FADA850" w16cid:durableId="23720CCE"/>
  <w16cid:commentId w16cid:paraId="396BC57D" w16cid:durableId="23720CCF"/>
  <w16cid:commentId w16cid:paraId="4A9BC481" w16cid:durableId="23720CD0"/>
  <w16cid:commentId w16cid:paraId="1A0F3B20" w16cid:durableId="23720CD1"/>
  <w16cid:commentId w16cid:paraId="622DF6D1" w16cid:durableId="23720CD2"/>
  <w16cid:commentId w16cid:paraId="04C0F66A" w16cid:durableId="23720CD3"/>
  <w16cid:commentId w16cid:paraId="29442CB9" w16cid:durableId="23720CD4"/>
  <w16cid:commentId w16cid:paraId="37A8572F" w16cid:durableId="23720CD5"/>
  <w16cid:commentId w16cid:paraId="6F64040D" w16cid:durableId="23720CD6"/>
  <w16cid:commentId w16cid:paraId="2F6BE589" w16cid:durableId="23720CD7"/>
  <w16cid:commentId w16cid:paraId="0FD5890F" w16cid:durableId="23720CD8"/>
  <w16cid:commentId w16cid:paraId="3DF215E6" w16cid:durableId="23720CD9"/>
  <w16cid:commentId w16cid:paraId="63E4C765" w16cid:durableId="23720C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D6254" w14:textId="77777777" w:rsidR="00626842" w:rsidRDefault="00626842" w:rsidP="003739FE">
      <w:r>
        <w:separator/>
      </w:r>
    </w:p>
  </w:endnote>
  <w:endnote w:type="continuationSeparator" w:id="0">
    <w:p w14:paraId="784033B2" w14:textId="77777777" w:rsidR="00626842" w:rsidRDefault="00626842"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F4D58" w14:textId="77777777" w:rsidR="00626842" w:rsidRDefault="00626842" w:rsidP="003739FE">
      <w:r>
        <w:separator/>
      </w:r>
    </w:p>
  </w:footnote>
  <w:footnote w:type="continuationSeparator" w:id="0">
    <w:p w14:paraId="1486B2F6" w14:textId="77777777" w:rsidR="00626842" w:rsidRDefault="00626842"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2F925" w14:textId="77777777" w:rsidR="003E5F97" w:rsidRDefault="003E5F9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0E0C700E" w14:textId="1A70EEA8" w:rsidR="003E5F97" w:rsidRPr="00A477BA" w:rsidRDefault="003E5F97"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065AE1">
          <w:rPr>
            <w:noProof/>
            <w:sz w:val="20"/>
            <w:szCs w:val="20"/>
          </w:rPr>
          <w:t>27</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FC"/>
    <w:multiLevelType w:val="hybridMultilevel"/>
    <w:tmpl w:val="8AF2C6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1EA2628"/>
    <w:multiLevelType w:val="hybridMultilevel"/>
    <w:tmpl w:val="FC666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301C1"/>
    <w:multiLevelType w:val="multilevel"/>
    <w:tmpl w:val="FC04B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6556A"/>
    <w:multiLevelType w:val="hybridMultilevel"/>
    <w:tmpl w:val="ED0A4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4C7F5A"/>
    <w:multiLevelType w:val="hybridMultilevel"/>
    <w:tmpl w:val="CA84B368"/>
    <w:lvl w:ilvl="0" w:tplc="3AEE491C">
      <w:start w:val="1"/>
      <w:numFmt w:val="decimal"/>
      <w:lvlText w:val="%1."/>
      <w:lvlJc w:val="left"/>
      <w:pPr>
        <w:ind w:left="720" w:hanging="360"/>
      </w:pPr>
    </w:lvl>
    <w:lvl w:ilvl="1" w:tplc="38DCB300">
      <w:start w:val="1"/>
      <w:numFmt w:val="lowerLetter"/>
      <w:lvlText w:val="%2."/>
      <w:lvlJc w:val="left"/>
      <w:pPr>
        <w:ind w:left="1440" w:hanging="360"/>
      </w:pPr>
    </w:lvl>
    <w:lvl w:ilvl="2" w:tplc="ADF8ADB4">
      <w:start w:val="1"/>
      <w:numFmt w:val="lowerRoman"/>
      <w:lvlText w:val="%3."/>
      <w:lvlJc w:val="right"/>
      <w:pPr>
        <w:ind w:left="2160" w:hanging="180"/>
      </w:pPr>
    </w:lvl>
    <w:lvl w:ilvl="3" w:tplc="61AEB372">
      <w:start w:val="1"/>
      <w:numFmt w:val="decimal"/>
      <w:lvlText w:val="%4."/>
      <w:lvlJc w:val="left"/>
      <w:pPr>
        <w:ind w:left="2880" w:hanging="360"/>
      </w:pPr>
    </w:lvl>
    <w:lvl w:ilvl="4" w:tplc="9FFE6CB8">
      <w:start w:val="1"/>
      <w:numFmt w:val="lowerLetter"/>
      <w:lvlText w:val="%5."/>
      <w:lvlJc w:val="left"/>
      <w:pPr>
        <w:ind w:left="3600" w:hanging="360"/>
      </w:pPr>
    </w:lvl>
    <w:lvl w:ilvl="5" w:tplc="42E4919E">
      <w:start w:val="1"/>
      <w:numFmt w:val="lowerRoman"/>
      <w:lvlText w:val="%6."/>
      <w:lvlJc w:val="right"/>
      <w:pPr>
        <w:ind w:left="4320" w:hanging="180"/>
      </w:pPr>
    </w:lvl>
    <w:lvl w:ilvl="6" w:tplc="D0FE3208">
      <w:start w:val="1"/>
      <w:numFmt w:val="decimal"/>
      <w:lvlText w:val="%7."/>
      <w:lvlJc w:val="left"/>
      <w:pPr>
        <w:ind w:left="5040" w:hanging="360"/>
      </w:pPr>
    </w:lvl>
    <w:lvl w:ilvl="7" w:tplc="E6363130">
      <w:start w:val="1"/>
      <w:numFmt w:val="lowerLetter"/>
      <w:lvlText w:val="%8."/>
      <w:lvlJc w:val="left"/>
      <w:pPr>
        <w:ind w:left="5760" w:hanging="360"/>
      </w:pPr>
    </w:lvl>
    <w:lvl w:ilvl="8" w:tplc="450AE1D2">
      <w:start w:val="1"/>
      <w:numFmt w:val="lowerRoman"/>
      <w:lvlText w:val="%9."/>
      <w:lvlJc w:val="right"/>
      <w:pPr>
        <w:ind w:left="6480" w:hanging="180"/>
      </w:pPr>
    </w:lvl>
  </w:abstractNum>
  <w:abstractNum w:abstractNumId="5" w15:restartNumberingAfterBreak="0">
    <w:nsid w:val="0F9F764F"/>
    <w:multiLevelType w:val="hybridMultilevel"/>
    <w:tmpl w:val="2D86F9BC"/>
    <w:lvl w:ilvl="0" w:tplc="458EED60">
      <w:start w:val="1"/>
      <w:numFmt w:val="bullet"/>
      <w:lvlText w:val="2"/>
      <w:lvlJc w:val="left"/>
      <w:pPr>
        <w:ind w:left="720" w:hanging="360"/>
      </w:pPr>
      <w:rPr>
        <w:rFonts w:ascii="Arial" w:hAnsi="Arial" w:hint="default"/>
      </w:rPr>
    </w:lvl>
    <w:lvl w:ilvl="1" w:tplc="04662882">
      <w:start w:val="1"/>
      <w:numFmt w:val="bullet"/>
      <w:lvlText w:val="o"/>
      <w:lvlJc w:val="left"/>
      <w:pPr>
        <w:ind w:left="1440" w:hanging="360"/>
      </w:pPr>
      <w:rPr>
        <w:rFonts w:ascii="Courier New" w:hAnsi="Courier New" w:hint="default"/>
      </w:rPr>
    </w:lvl>
    <w:lvl w:ilvl="2" w:tplc="75C0C450">
      <w:start w:val="1"/>
      <w:numFmt w:val="bullet"/>
      <w:lvlText w:val=""/>
      <w:lvlJc w:val="left"/>
      <w:pPr>
        <w:ind w:left="2160" w:hanging="360"/>
      </w:pPr>
      <w:rPr>
        <w:rFonts w:ascii="Wingdings" w:hAnsi="Wingdings" w:hint="default"/>
      </w:rPr>
    </w:lvl>
    <w:lvl w:ilvl="3" w:tplc="D070FD4A">
      <w:start w:val="1"/>
      <w:numFmt w:val="bullet"/>
      <w:lvlText w:val=""/>
      <w:lvlJc w:val="left"/>
      <w:pPr>
        <w:ind w:left="2880" w:hanging="360"/>
      </w:pPr>
      <w:rPr>
        <w:rFonts w:ascii="Symbol" w:hAnsi="Symbol" w:hint="default"/>
      </w:rPr>
    </w:lvl>
    <w:lvl w:ilvl="4" w:tplc="9CCA9684">
      <w:start w:val="1"/>
      <w:numFmt w:val="bullet"/>
      <w:lvlText w:val="o"/>
      <w:lvlJc w:val="left"/>
      <w:pPr>
        <w:ind w:left="3600" w:hanging="360"/>
      </w:pPr>
      <w:rPr>
        <w:rFonts w:ascii="Courier New" w:hAnsi="Courier New" w:hint="default"/>
      </w:rPr>
    </w:lvl>
    <w:lvl w:ilvl="5" w:tplc="EE969522">
      <w:start w:val="1"/>
      <w:numFmt w:val="bullet"/>
      <w:lvlText w:val=""/>
      <w:lvlJc w:val="left"/>
      <w:pPr>
        <w:ind w:left="4320" w:hanging="360"/>
      </w:pPr>
      <w:rPr>
        <w:rFonts w:ascii="Wingdings" w:hAnsi="Wingdings" w:hint="default"/>
      </w:rPr>
    </w:lvl>
    <w:lvl w:ilvl="6" w:tplc="B540D618">
      <w:start w:val="1"/>
      <w:numFmt w:val="bullet"/>
      <w:lvlText w:val=""/>
      <w:lvlJc w:val="left"/>
      <w:pPr>
        <w:ind w:left="5040" w:hanging="360"/>
      </w:pPr>
      <w:rPr>
        <w:rFonts w:ascii="Symbol" w:hAnsi="Symbol" w:hint="default"/>
      </w:rPr>
    </w:lvl>
    <w:lvl w:ilvl="7" w:tplc="FC920F3A">
      <w:start w:val="1"/>
      <w:numFmt w:val="bullet"/>
      <w:lvlText w:val="o"/>
      <w:lvlJc w:val="left"/>
      <w:pPr>
        <w:ind w:left="5760" w:hanging="360"/>
      </w:pPr>
      <w:rPr>
        <w:rFonts w:ascii="Courier New" w:hAnsi="Courier New" w:hint="default"/>
      </w:rPr>
    </w:lvl>
    <w:lvl w:ilvl="8" w:tplc="97226A66">
      <w:start w:val="1"/>
      <w:numFmt w:val="bullet"/>
      <w:lvlText w:val=""/>
      <w:lvlJc w:val="left"/>
      <w:pPr>
        <w:ind w:left="6480" w:hanging="360"/>
      </w:pPr>
      <w:rPr>
        <w:rFonts w:ascii="Wingdings" w:hAnsi="Wingdings" w:hint="default"/>
      </w:rPr>
    </w:lvl>
  </w:abstractNum>
  <w:abstractNum w:abstractNumId="6" w15:restartNumberingAfterBreak="0">
    <w:nsid w:val="123D5C2A"/>
    <w:multiLevelType w:val="hybridMultilevel"/>
    <w:tmpl w:val="C4EAEFE8"/>
    <w:lvl w:ilvl="0" w:tplc="2AA6AF74">
      <w:start w:val="1"/>
      <w:numFmt w:val="decimal"/>
      <w:lvlText w:val="%1."/>
      <w:lvlJc w:val="left"/>
      <w:pPr>
        <w:ind w:left="720" w:hanging="360"/>
      </w:pPr>
    </w:lvl>
    <w:lvl w:ilvl="1" w:tplc="A5CCF7D0">
      <w:numFmt w:val="none"/>
      <w:lvlText w:val=""/>
      <w:lvlJc w:val="left"/>
      <w:pPr>
        <w:tabs>
          <w:tab w:val="num" w:pos="360"/>
        </w:tabs>
      </w:pPr>
    </w:lvl>
    <w:lvl w:ilvl="2" w:tplc="74322478">
      <w:numFmt w:val="none"/>
      <w:lvlText w:val=""/>
      <w:lvlJc w:val="left"/>
      <w:pPr>
        <w:tabs>
          <w:tab w:val="num" w:pos="360"/>
        </w:tabs>
      </w:pPr>
    </w:lvl>
    <w:lvl w:ilvl="3" w:tplc="56BCBCDE">
      <w:numFmt w:val="none"/>
      <w:lvlText w:val=""/>
      <w:lvlJc w:val="left"/>
      <w:pPr>
        <w:tabs>
          <w:tab w:val="num" w:pos="360"/>
        </w:tabs>
      </w:pPr>
    </w:lvl>
    <w:lvl w:ilvl="4" w:tplc="494AF09E">
      <w:numFmt w:val="none"/>
      <w:lvlText w:val=""/>
      <w:lvlJc w:val="left"/>
      <w:pPr>
        <w:tabs>
          <w:tab w:val="num" w:pos="360"/>
        </w:tabs>
      </w:pPr>
    </w:lvl>
    <w:lvl w:ilvl="5" w:tplc="6B2E4782">
      <w:numFmt w:val="none"/>
      <w:lvlText w:val=""/>
      <w:lvlJc w:val="left"/>
      <w:pPr>
        <w:tabs>
          <w:tab w:val="num" w:pos="360"/>
        </w:tabs>
      </w:pPr>
    </w:lvl>
    <w:lvl w:ilvl="6" w:tplc="ADD2D244">
      <w:numFmt w:val="none"/>
      <w:lvlText w:val=""/>
      <w:lvlJc w:val="left"/>
      <w:pPr>
        <w:tabs>
          <w:tab w:val="num" w:pos="360"/>
        </w:tabs>
      </w:pPr>
    </w:lvl>
    <w:lvl w:ilvl="7" w:tplc="F3C8E276">
      <w:numFmt w:val="none"/>
      <w:lvlText w:val=""/>
      <w:lvlJc w:val="left"/>
      <w:pPr>
        <w:tabs>
          <w:tab w:val="num" w:pos="360"/>
        </w:tabs>
      </w:pPr>
    </w:lvl>
    <w:lvl w:ilvl="8" w:tplc="522CF768">
      <w:numFmt w:val="none"/>
      <w:lvlText w:val=""/>
      <w:lvlJc w:val="left"/>
      <w:pPr>
        <w:tabs>
          <w:tab w:val="num" w:pos="360"/>
        </w:tabs>
      </w:pPr>
    </w:lvl>
  </w:abstractNum>
  <w:abstractNum w:abstractNumId="7" w15:restartNumberingAfterBreak="0">
    <w:nsid w:val="1AA4383F"/>
    <w:multiLevelType w:val="hybridMultilevel"/>
    <w:tmpl w:val="F40E81D4"/>
    <w:lvl w:ilvl="0" w:tplc="2B56FBA8">
      <w:start w:val="1"/>
      <w:numFmt w:val="decimal"/>
      <w:lvlText w:val="%1."/>
      <w:lvlJc w:val="left"/>
      <w:pPr>
        <w:ind w:left="2844" w:hanging="360"/>
      </w:pPr>
    </w:lvl>
    <w:lvl w:ilvl="1" w:tplc="04160019">
      <w:start w:val="1"/>
      <w:numFmt w:val="lowerLetter"/>
      <w:lvlText w:val="%2."/>
      <w:lvlJc w:val="left"/>
      <w:pPr>
        <w:ind w:left="3564" w:hanging="360"/>
      </w:pPr>
    </w:lvl>
    <w:lvl w:ilvl="2" w:tplc="0416001B">
      <w:start w:val="1"/>
      <w:numFmt w:val="lowerRoman"/>
      <w:lvlText w:val="%3."/>
      <w:lvlJc w:val="right"/>
      <w:pPr>
        <w:ind w:left="4284" w:hanging="180"/>
      </w:pPr>
    </w:lvl>
    <w:lvl w:ilvl="3" w:tplc="0416000F">
      <w:start w:val="1"/>
      <w:numFmt w:val="decimal"/>
      <w:lvlText w:val="%4."/>
      <w:lvlJc w:val="left"/>
      <w:pPr>
        <w:ind w:left="5004" w:hanging="360"/>
      </w:pPr>
    </w:lvl>
    <w:lvl w:ilvl="4" w:tplc="04160019">
      <w:start w:val="1"/>
      <w:numFmt w:val="lowerLetter"/>
      <w:lvlText w:val="%5."/>
      <w:lvlJc w:val="left"/>
      <w:pPr>
        <w:ind w:left="5724" w:hanging="360"/>
      </w:pPr>
    </w:lvl>
    <w:lvl w:ilvl="5" w:tplc="0416001B">
      <w:start w:val="1"/>
      <w:numFmt w:val="lowerRoman"/>
      <w:lvlText w:val="%6."/>
      <w:lvlJc w:val="right"/>
      <w:pPr>
        <w:ind w:left="6444" w:hanging="180"/>
      </w:pPr>
    </w:lvl>
    <w:lvl w:ilvl="6" w:tplc="0416000F">
      <w:start w:val="1"/>
      <w:numFmt w:val="decimal"/>
      <w:lvlText w:val="%7."/>
      <w:lvlJc w:val="left"/>
      <w:pPr>
        <w:ind w:left="7164" w:hanging="360"/>
      </w:pPr>
    </w:lvl>
    <w:lvl w:ilvl="7" w:tplc="04160019">
      <w:start w:val="1"/>
      <w:numFmt w:val="lowerLetter"/>
      <w:lvlText w:val="%8."/>
      <w:lvlJc w:val="left"/>
      <w:pPr>
        <w:ind w:left="7884" w:hanging="360"/>
      </w:pPr>
    </w:lvl>
    <w:lvl w:ilvl="8" w:tplc="0416001B">
      <w:start w:val="1"/>
      <w:numFmt w:val="lowerRoman"/>
      <w:lvlText w:val="%9."/>
      <w:lvlJc w:val="right"/>
      <w:pPr>
        <w:ind w:left="8604" w:hanging="180"/>
      </w:pPr>
    </w:lvl>
  </w:abstractNum>
  <w:abstractNum w:abstractNumId="8" w15:restartNumberingAfterBreak="0">
    <w:nsid w:val="20A338BE"/>
    <w:multiLevelType w:val="hybridMultilevel"/>
    <w:tmpl w:val="DCB259E4"/>
    <w:lvl w:ilvl="0" w:tplc="F1781E86">
      <w:start w:val="1"/>
      <w:numFmt w:val="decimal"/>
      <w:lvlText w:val="%1."/>
      <w:lvlJc w:val="left"/>
      <w:pPr>
        <w:ind w:left="720" w:hanging="360"/>
      </w:pPr>
    </w:lvl>
    <w:lvl w:ilvl="1" w:tplc="62666AC2">
      <w:numFmt w:val="none"/>
      <w:lvlText w:val=""/>
      <w:lvlJc w:val="left"/>
      <w:pPr>
        <w:tabs>
          <w:tab w:val="num" w:pos="360"/>
        </w:tabs>
      </w:pPr>
    </w:lvl>
    <w:lvl w:ilvl="2" w:tplc="EF7648BA">
      <w:numFmt w:val="none"/>
      <w:lvlText w:val=""/>
      <w:lvlJc w:val="left"/>
      <w:pPr>
        <w:tabs>
          <w:tab w:val="num" w:pos="360"/>
        </w:tabs>
      </w:pPr>
    </w:lvl>
    <w:lvl w:ilvl="3" w:tplc="98628F3C">
      <w:numFmt w:val="none"/>
      <w:lvlText w:val=""/>
      <w:lvlJc w:val="left"/>
      <w:pPr>
        <w:tabs>
          <w:tab w:val="num" w:pos="360"/>
        </w:tabs>
      </w:pPr>
    </w:lvl>
    <w:lvl w:ilvl="4" w:tplc="9C0E6988">
      <w:numFmt w:val="none"/>
      <w:lvlText w:val=""/>
      <w:lvlJc w:val="left"/>
      <w:pPr>
        <w:tabs>
          <w:tab w:val="num" w:pos="360"/>
        </w:tabs>
      </w:pPr>
    </w:lvl>
    <w:lvl w:ilvl="5" w:tplc="FE14F2A6">
      <w:numFmt w:val="none"/>
      <w:lvlText w:val=""/>
      <w:lvlJc w:val="left"/>
      <w:pPr>
        <w:tabs>
          <w:tab w:val="num" w:pos="360"/>
        </w:tabs>
      </w:pPr>
    </w:lvl>
    <w:lvl w:ilvl="6" w:tplc="58B0EE62">
      <w:numFmt w:val="none"/>
      <w:lvlText w:val=""/>
      <w:lvlJc w:val="left"/>
      <w:pPr>
        <w:tabs>
          <w:tab w:val="num" w:pos="360"/>
        </w:tabs>
      </w:pPr>
    </w:lvl>
    <w:lvl w:ilvl="7" w:tplc="DE04D228">
      <w:numFmt w:val="none"/>
      <w:lvlText w:val=""/>
      <w:lvlJc w:val="left"/>
      <w:pPr>
        <w:tabs>
          <w:tab w:val="num" w:pos="360"/>
        </w:tabs>
      </w:pPr>
    </w:lvl>
    <w:lvl w:ilvl="8" w:tplc="CF70AA72">
      <w:numFmt w:val="none"/>
      <w:lvlText w:val=""/>
      <w:lvlJc w:val="left"/>
      <w:pPr>
        <w:tabs>
          <w:tab w:val="num" w:pos="360"/>
        </w:tabs>
      </w:pPr>
    </w:lvl>
  </w:abstractNum>
  <w:abstractNum w:abstractNumId="9" w15:restartNumberingAfterBreak="0">
    <w:nsid w:val="21271A57"/>
    <w:multiLevelType w:val="hybridMultilevel"/>
    <w:tmpl w:val="7B4CB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7046D6D"/>
    <w:multiLevelType w:val="hybridMultilevel"/>
    <w:tmpl w:val="87C060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8A756E9"/>
    <w:multiLevelType w:val="hybridMultilevel"/>
    <w:tmpl w:val="C0BEC7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863B7D"/>
    <w:multiLevelType w:val="hybridMultilevel"/>
    <w:tmpl w:val="D80E52F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A480A5D"/>
    <w:multiLevelType w:val="hybridMultilevel"/>
    <w:tmpl w:val="C15A4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64AB4"/>
    <w:multiLevelType w:val="hybridMultilevel"/>
    <w:tmpl w:val="7B2496E6"/>
    <w:lvl w:ilvl="0" w:tplc="7620090C">
      <w:start w:val="1"/>
      <w:numFmt w:val="decimal"/>
      <w:lvlText w:val="%1."/>
      <w:lvlJc w:val="left"/>
      <w:pPr>
        <w:ind w:left="720" w:hanging="360"/>
      </w:pPr>
    </w:lvl>
    <w:lvl w:ilvl="1" w:tplc="6D8277CC">
      <w:numFmt w:val="none"/>
      <w:lvlText w:val=""/>
      <w:lvlJc w:val="left"/>
      <w:pPr>
        <w:tabs>
          <w:tab w:val="num" w:pos="360"/>
        </w:tabs>
      </w:pPr>
    </w:lvl>
    <w:lvl w:ilvl="2" w:tplc="3C329FF6">
      <w:numFmt w:val="none"/>
      <w:lvlText w:val=""/>
      <w:lvlJc w:val="left"/>
      <w:pPr>
        <w:tabs>
          <w:tab w:val="num" w:pos="360"/>
        </w:tabs>
      </w:pPr>
    </w:lvl>
    <w:lvl w:ilvl="3" w:tplc="226AA5BA">
      <w:numFmt w:val="none"/>
      <w:lvlText w:val=""/>
      <w:lvlJc w:val="left"/>
      <w:pPr>
        <w:tabs>
          <w:tab w:val="num" w:pos="360"/>
        </w:tabs>
      </w:pPr>
    </w:lvl>
    <w:lvl w:ilvl="4" w:tplc="6B5AE13E">
      <w:numFmt w:val="none"/>
      <w:lvlText w:val=""/>
      <w:lvlJc w:val="left"/>
      <w:pPr>
        <w:tabs>
          <w:tab w:val="num" w:pos="360"/>
        </w:tabs>
      </w:pPr>
    </w:lvl>
    <w:lvl w:ilvl="5" w:tplc="8482F1CC">
      <w:numFmt w:val="none"/>
      <w:lvlText w:val=""/>
      <w:lvlJc w:val="left"/>
      <w:pPr>
        <w:tabs>
          <w:tab w:val="num" w:pos="360"/>
        </w:tabs>
      </w:pPr>
    </w:lvl>
    <w:lvl w:ilvl="6" w:tplc="D6A866D8">
      <w:numFmt w:val="none"/>
      <w:lvlText w:val=""/>
      <w:lvlJc w:val="left"/>
      <w:pPr>
        <w:tabs>
          <w:tab w:val="num" w:pos="360"/>
        </w:tabs>
      </w:pPr>
    </w:lvl>
    <w:lvl w:ilvl="7" w:tplc="E7DC659A">
      <w:numFmt w:val="none"/>
      <w:lvlText w:val=""/>
      <w:lvlJc w:val="left"/>
      <w:pPr>
        <w:tabs>
          <w:tab w:val="num" w:pos="360"/>
        </w:tabs>
      </w:pPr>
    </w:lvl>
    <w:lvl w:ilvl="8" w:tplc="244CDC12">
      <w:numFmt w:val="none"/>
      <w:lvlText w:val=""/>
      <w:lvlJc w:val="left"/>
      <w:pPr>
        <w:tabs>
          <w:tab w:val="num" w:pos="360"/>
        </w:tabs>
      </w:pPr>
    </w:lvl>
  </w:abstractNum>
  <w:abstractNum w:abstractNumId="16" w15:restartNumberingAfterBreak="0">
    <w:nsid w:val="46E75A64"/>
    <w:multiLevelType w:val="hybridMultilevel"/>
    <w:tmpl w:val="FFFFFFFF"/>
    <w:lvl w:ilvl="0" w:tplc="D5362AA8">
      <w:start w:val="1"/>
      <w:numFmt w:val="decimal"/>
      <w:lvlText w:val="%1."/>
      <w:lvlJc w:val="left"/>
      <w:pPr>
        <w:ind w:left="720" w:hanging="360"/>
      </w:pPr>
    </w:lvl>
    <w:lvl w:ilvl="1" w:tplc="D5BC3C98">
      <w:start w:val="1"/>
      <w:numFmt w:val="lowerLetter"/>
      <w:lvlText w:val="%2."/>
      <w:lvlJc w:val="left"/>
      <w:pPr>
        <w:ind w:left="1440" w:hanging="360"/>
      </w:pPr>
    </w:lvl>
    <w:lvl w:ilvl="2" w:tplc="E3C0F1AC">
      <w:start w:val="1"/>
      <w:numFmt w:val="lowerRoman"/>
      <w:lvlText w:val="%3."/>
      <w:lvlJc w:val="right"/>
      <w:pPr>
        <w:ind w:left="2160" w:hanging="180"/>
      </w:pPr>
    </w:lvl>
    <w:lvl w:ilvl="3" w:tplc="E7009864">
      <w:start w:val="1"/>
      <w:numFmt w:val="decimal"/>
      <w:lvlText w:val="%4."/>
      <w:lvlJc w:val="left"/>
      <w:pPr>
        <w:ind w:left="2880" w:hanging="360"/>
      </w:pPr>
    </w:lvl>
    <w:lvl w:ilvl="4" w:tplc="C6C4C1B4">
      <w:start w:val="1"/>
      <w:numFmt w:val="lowerLetter"/>
      <w:lvlText w:val="%5."/>
      <w:lvlJc w:val="left"/>
      <w:pPr>
        <w:ind w:left="3600" w:hanging="360"/>
      </w:pPr>
    </w:lvl>
    <w:lvl w:ilvl="5" w:tplc="CCA42564">
      <w:start w:val="1"/>
      <w:numFmt w:val="lowerRoman"/>
      <w:lvlText w:val="%6."/>
      <w:lvlJc w:val="right"/>
      <w:pPr>
        <w:ind w:left="4320" w:hanging="180"/>
      </w:pPr>
    </w:lvl>
    <w:lvl w:ilvl="6" w:tplc="C44A07C2">
      <w:start w:val="1"/>
      <w:numFmt w:val="decimal"/>
      <w:lvlText w:val="%7."/>
      <w:lvlJc w:val="left"/>
      <w:pPr>
        <w:ind w:left="5040" w:hanging="360"/>
      </w:pPr>
    </w:lvl>
    <w:lvl w:ilvl="7" w:tplc="FD5C674E">
      <w:start w:val="1"/>
      <w:numFmt w:val="lowerLetter"/>
      <w:lvlText w:val="%8."/>
      <w:lvlJc w:val="left"/>
      <w:pPr>
        <w:ind w:left="5760" w:hanging="360"/>
      </w:pPr>
    </w:lvl>
    <w:lvl w:ilvl="8" w:tplc="BBE61A8A">
      <w:start w:val="1"/>
      <w:numFmt w:val="lowerRoman"/>
      <w:lvlText w:val="%9."/>
      <w:lvlJc w:val="right"/>
      <w:pPr>
        <w:ind w:left="6480" w:hanging="180"/>
      </w:pPr>
    </w:lvl>
  </w:abstractNum>
  <w:abstractNum w:abstractNumId="17" w15:restartNumberingAfterBreak="0">
    <w:nsid w:val="473031F0"/>
    <w:multiLevelType w:val="hybridMultilevel"/>
    <w:tmpl w:val="060AF0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58E6895"/>
    <w:multiLevelType w:val="hybridMultilevel"/>
    <w:tmpl w:val="E3F2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B63336"/>
    <w:multiLevelType w:val="hybridMultilevel"/>
    <w:tmpl w:val="397E12E8"/>
    <w:lvl w:ilvl="0" w:tplc="CA828394">
      <w:start w:val="1"/>
      <w:numFmt w:val="decimal"/>
      <w:lvlText w:val="%1."/>
      <w:lvlJc w:val="left"/>
      <w:pPr>
        <w:ind w:left="720" w:hanging="360"/>
      </w:pPr>
    </w:lvl>
    <w:lvl w:ilvl="1" w:tplc="687849FC">
      <w:numFmt w:val="none"/>
      <w:lvlText w:val=""/>
      <w:lvlJc w:val="left"/>
      <w:pPr>
        <w:tabs>
          <w:tab w:val="num" w:pos="360"/>
        </w:tabs>
      </w:pPr>
    </w:lvl>
    <w:lvl w:ilvl="2" w:tplc="A0A8F992">
      <w:numFmt w:val="none"/>
      <w:lvlText w:val=""/>
      <w:lvlJc w:val="left"/>
      <w:pPr>
        <w:tabs>
          <w:tab w:val="num" w:pos="360"/>
        </w:tabs>
      </w:pPr>
    </w:lvl>
    <w:lvl w:ilvl="3" w:tplc="DDE89E3E">
      <w:numFmt w:val="none"/>
      <w:lvlText w:val=""/>
      <w:lvlJc w:val="left"/>
      <w:pPr>
        <w:tabs>
          <w:tab w:val="num" w:pos="360"/>
        </w:tabs>
      </w:pPr>
    </w:lvl>
    <w:lvl w:ilvl="4" w:tplc="542211AE">
      <w:numFmt w:val="none"/>
      <w:lvlText w:val=""/>
      <w:lvlJc w:val="left"/>
      <w:pPr>
        <w:tabs>
          <w:tab w:val="num" w:pos="360"/>
        </w:tabs>
      </w:pPr>
    </w:lvl>
    <w:lvl w:ilvl="5" w:tplc="961429C0">
      <w:numFmt w:val="none"/>
      <w:lvlText w:val=""/>
      <w:lvlJc w:val="left"/>
      <w:pPr>
        <w:tabs>
          <w:tab w:val="num" w:pos="360"/>
        </w:tabs>
      </w:pPr>
    </w:lvl>
    <w:lvl w:ilvl="6" w:tplc="F81296E0">
      <w:numFmt w:val="none"/>
      <w:lvlText w:val=""/>
      <w:lvlJc w:val="left"/>
      <w:pPr>
        <w:tabs>
          <w:tab w:val="num" w:pos="360"/>
        </w:tabs>
      </w:pPr>
    </w:lvl>
    <w:lvl w:ilvl="7" w:tplc="BE4E6982">
      <w:numFmt w:val="none"/>
      <w:lvlText w:val=""/>
      <w:lvlJc w:val="left"/>
      <w:pPr>
        <w:tabs>
          <w:tab w:val="num" w:pos="360"/>
        </w:tabs>
      </w:pPr>
    </w:lvl>
    <w:lvl w:ilvl="8" w:tplc="2752CDEE">
      <w:numFmt w:val="none"/>
      <w:lvlText w:val=""/>
      <w:lvlJc w:val="left"/>
      <w:pPr>
        <w:tabs>
          <w:tab w:val="num" w:pos="360"/>
        </w:tabs>
      </w:pPr>
    </w:lvl>
  </w:abstractNum>
  <w:abstractNum w:abstractNumId="20" w15:restartNumberingAfterBreak="0">
    <w:nsid w:val="6A2150BA"/>
    <w:multiLevelType w:val="hybridMultilevel"/>
    <w:tmpl w:val="C3867236"/>
    <w:lvl w:ilvl="0" w:tplc="C400E60A">
      <w:start w:val="1"/>
      <w:numFmt w:val="decimal"/>
      <w:lvlText w:val="%1."/>
      <w:lvlJc w:val="left"/>
      <w:pPr>
        <w:ind w:left="2484" w:hanging="360"/>
      </w:pPr>
    </w:lvl>
    <w:lvl w:ilvl="1" w:tplc="04160019">
      <w:start w:val="1"/>
      <w:numFmt w:val="lowerLetter"/>
      <w:lvlText w:val="%2."/>
      <w:lvlJc w:val="left"/>
      <w:pPr>
        <w:ind w:left="3204" w:hanging="360"/>
      </w:pPr>
    </w:lvl>
    <w:lvl w:ilvl="2" w:tplc="0416001B">
      <w:start w:val="1"/>
      <w:numFmt w:val="lowerRoman"/>
      <w:lvlText w:val="%3."/>
      <w:lvlJc w:val="right"/>
      <w:pPr>
        <w:ind w:left="3924" w:hanging="180"/>
      </w:pPr>
    </w:lvl>
    <w:lvl w:ilvl="3" w:tplc="0416000F">
      <w:start w:val="1"/>
      <w:numFmt w:val="decimal"/>
      <w:lvlText w:val="%4."/>
      <w:lvlJc w:val="left"/>
      <w:pPr>
        <w:ind w:left="4644" w:hanging="360"/>
      </w:pPr>
    </w:lvl>
    <w:lvl w:ilvl="4" w:tplc="04160019">
      <w:start w:val="1"/>
      <w:numFmt w:val="lowerLetter"/>
      <w:lvlText w:val="%5."/>
      <w:lvlJc w:val="left"/>
      <w:pPr>
        <w:ind w:left="5364" w:hanging="360"/>
      </w:pPr>
    </w:lvl>
    <w:lvl w:ilvl="5" w:tplc="0416001B">
      <w:start w:val="1"/>
      <w:numFmt w:val="lowerRoman"/>
      <w:lvlText w:val="%6."/>
      <w:lvlJc w:val="right"/>
      <w:pPr>
        <w:ind w:left="6084" w:hanging="180"/>
      </w:pPr>
    </w:lvl>
    <w:lvl w:ilvl="6" w:tplc="0416000F">
      <w:start w:val="1"/>
      <w:numFmt w:val="decimal"/>
      <w:lvlText w:val="%7."/>
      <w:lvlJc w:val="left"/>
      <w:pPr>
        <w:ind w:left="6804" w:hanging="360"/>
      </w:pPr>
    </w:lvl>
    <w:lvl w:ilvl="7" w:tplc="04160019">
      <w:start w:val="1"/>
      <w:numFmt w:val="lowerLetter"/>
      <w:lvlText w:val="%8."/>
      <w:lvlJc w:val="left"/>
      <w:pPr>
        <w:ind w:left="7524" w:hanging="360"/>
      </w:pPr>
    </w:lvl>
    <w:lvl w:ilvl="8" w:tplc="0416001B">
      <w:start w:val="1"/>
      <w:numFmt w:val="lowerRoman"/>
      <w:lvlText w:val="%9."/>
      <w:lvlJc w:val="right"/>
      <w:pPr>
        <w:ind w:left="8244" w:hanging="180"/>
      </w:pPr>
    </w:lvl>
  </w:abstractNum>
  <w:abstractNum w:abstractNumId="21" w15:restartNumberingAfterBreak="0">
    <w:nsid w:val="6B322313"/>
    <w:multiLevelType w:val="multilevel"/>
    <w:tmpl w:val="A4805B38"/>
    <w:lvl w:ilvl="0">
      <w:start w:val="1"/>
      <w:numFmt w:val="decimal"/>
      <w:pStyle w:val="Ttulo1"/>
      <w:lvlText w:val="%1"/>
      <w:lvlJc w:val="left"/>
      <w:pPr>
        <w:ind w:left="574"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6D0778F7"/>
    <w:multiLevelType w:val="hybridMultilevel"/>
    <w:tmpl w:val="C494D6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76E04236"/>
    <w:multiLevelType w:val="hybridMultilevel"/>
    <w:tmpl w:val="FFFFFFFF"/>
    <w:lvl w:ilvl="0" w:tplc="B71C3E8C">
      <w:start w:val="1"/>
      <w:numFmt w:val="decimal"/>
      <w:lvlText w:val="%1."/>
      <w:lvlJc w:val="left"/>
      <w:pPr>
        <w:ind w:left="720" w:hanging="360"/>
      </w:pPr>
    </w:lvl>
    <w:lvl w:ilvl="1" w:tplc="FEE658A2">
      <w:start w:val="1"/>
      <w:numFmt w:val="lowerLetter"/>
      <w:lvlText w:val="%2."/>
      <w:lvlJc w:val="left"/>
      <w:pPr>
        <w:ind w:left="1440" w:hanging="360"/>
      </w:pPr>
    </w:lvl>
    <w:lvl w:ilvl="2" w:tplc="A502BA32">
      <w:start w:val="1"/>
      <w:numFmt w:val="lowerRoman"/>
      <w:lvlText w:val="%3."/>
      <w:lvlJc w:val="right"/>
      <w:pPr>
        <w:ind w:left="2160" w:hanging="180"/>
      </w:pPr>
    </w:lvl>
    <w:lvl w:ilvl="3" w:tplc="B42C69C0">
      <w:start w:val="1"/>
      <w:numFmt w:val="decimal"/>
      <w:lvlText w:val="%4."/>
      <w:lvlJc w:val="left"/>
      <w:pPr>
        <w:ind w:left="2880" w:hanging="360"/>
      </w:pPr>
    </w:lvl>
    <w:lvl w:ilvl="4" w:tplc="5EE030AC">
      <w:start w:val="1"/>
      <w:numFmt w:val="lowerLetter"/>
      <w:lvlText w:val="%5."/>
      <w:lvlJc w:val="left"/>
      <w:pPr>
        <w:ind w:left="3600" w:hanging="360"/>
      </w:pPr>
    </w:lvl>
    <w:lvl w:ilvl="5" w:tplc="B380AD54">
      <w:start w:val="1"/>
      <w:numFmt w:val="lowerRoman"/>
      <w:lvlText w:val="%6."/>
      <w:lvlJc w:val="right"/>
      <w:pPr>
        <w:ind w:left="4320" w:hanging="180"/>
      </w:pPr>
    </w:lvl>
    <w:lvl w:ilvl="6" w:tplc="1A9673C0">
      <w:start w:val="1"/>
      <w:numFmt w:val="decimal"/>
      <w:lvlText w:val="%7."/>
      <w:lvlJc w:val="left"/>
      <w:pPr>
        <w:ind w:left="5040" w:hanging="360"/>
      </w:pPr>
    </w:lvl>
    <w:lvl w:ilvl="7" w:tplc="1DC8E22C">
      <w:start w:val="1"/>
      <w:numFmt w:val="lowerLetter"/>
      <w:lvlText w:val="%8."/>
      <w:lvlJc w:val="left"/>
      <w:pPr>
        <w:ind w:left="5760" w:hanging="360"/>
      </w:pPr>
    </w:lvl>
    <w:lvl w:ilvl="8" w:tplc="5EEE4A84">
      <w:start w:val="1"/>
      <w:numFmt w:val="lowerRoman"/>
      <w:lvlText w:val="%9."/>
      <w:lvlJc w:val="right"/>
      <w:pPr>
        <w:ind w:left="6480" w:hanging="180"/>
      </w:pPr>
    </w:lvl>
  </w:abstractNum>
  <w:abstractNum w:abstractNumId="24" w15:restartNumberingAfterBreak="0">
    <w:nsid w:val="772517E7"/>
    <w:multiLevelType w:val="multilevel"/>
    <w:tmpl w:val="5212EE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A264C76"/>
    <w:multiLevelType w:val="hybridMultilevel"/>
    <w:tmpl w:val="45E264AE"/>
    <w:lvl w:ilvl="0" w:tplc="E0C0BD4A">
      <w:start w:val="3"/>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9"/>
  </w:num>
  <w:num w:numId="2">
    <w:abstractNumId w:val="8"/>
  </w:num>
  <w:num w:numId="3">
    <w:abstractNumId w:val="5"/>
  </w:num>
  <w:num w:numId="4">
    <w:abstractNumId w:val="6"/>
  </w:num>
  <w:num w:numId="5">
    <w:abstractNumId w:val="4"/>
  </w:num>
  <w:num w:numId="6">
    <w:abstractNumId w:val="16"/>
  </w:num>
  <w:num w:numId="7">
    <w:abstractNumId w:val="15"/>
  </w:num>
  <w:num w:numId="8">
    <w:abstractNumId w:val="23"/>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10"/>
  </w:num>
  <w:num w:numId="22">
    <w:abstractNumId w:val="12"/>
  </w:num>
  <w:num w:numId="23">
    <w:abstractNumId w:val="3"/>
  </w:num>
  <w:num w:numId="24">
    <w:abstractNumId w:val="14"/>
  </w:num>
  <w:num w:numId="25">
    <w:abstractNumId w:val="18"/>
  </w:num>
  <w:num w:numId="26">
    <w:abstractNumId w:val="1"/>
  </w:num>
  <w:num w:numId="27">
    <w:abstractNumId w:val="0"/>
  </w:num>
  <w:num w:numId="28">
    <w:abstractNumId w:val="9"/>
  </w:num>
  <w:num w:numId="29">
    <w:abstractNumId w:val="11"/>
  </w:num>
  <w:num w:numId="30">
    <w:abstractNumId w:val="17"/>
  </w:num>
  <w:num w:numId="31">
    <w:abstractNumId w:val="22"/>
  </w:num>
  <w:num w:numId="32">
    <w:abstractNumId w:val="13"/>
  </w:num>
  <w:num w:numId="33">
    <w:abstractNumId w:val="25"/>
  </w:num>
  <w:num w:numId="34">
    <w:abstractNumId w:val="21"/>
  </w:num>
  <w:num w:numId="35">
    <w:abstractNumId w:val="2"/>
  </w:num>
  <w:num w:numId="36">
    <w:abstractNumId w:val="24"/>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116F7"/>
    <w:rsid w:val="00013578"/>
    <w:rsid w:val="00030D6D"/>
    <w:rsid w:val="00045F27"/>
    <w:rsid w:val="00064985"/>
    <w:rsid w:val="00065AE1"/>
    <w:rsid w:val="00065D01"/>
    <w:rsid w:val="0007669F"/>
    <w:rsid w:val="00077003"/>
    <w:rsid w:val="00080215"/>
    <w:rsid w:val="00094991"/>
    <w:rsid w:val="000B3ACB"/>
    <w:rsid w:val="000B43F7"/>
    <w:rsid w:val="000D2A1A"/>
    <w:rsid w:val="000D413F"/>
    <w:rsid w:val="000E0A5D"/>
    <w:rsid w:val="000E1C4C"/>
    <w:rsid w:val="000F3DA5"/>
    <w:rsid w:val="00100F19"/>
    <w:rsid w:val="001050DE"/>
    <w:rsid w:val="00113467"/>
    <w:rsid w:val="0011543F"/>
    <w:rsid w:val="00122360"/>
    <w:rsid w:val="00123B70"/>
    <w:rsid w:val="00125B28"/>
    <w:rsid w:val="00126CE2"/>
    <w:rsid w:val="00145047"/>
    <w:rsid w:val="0014592E"/>
    <w:rsid w:val="001475EB"/>
    <w:rsid w:val="001501A1"/>
    <w:rsid w:val="00150816"/>
    <w:rsid w:val="00152FDE"/>
    <w:rsid w:val="001550AD"/>
    <w:rsid w:val="00156C5E"/>
    <w:rsid w:val="00160014"/>
    <w:rsid w:val="00164226"/>
    <w:rsid w:val="00164B4A"/>
    <w:rsid w:val="0017320E"/>
    <w:rsid w:val="00196589"/>
    <w:rsid w:val="001A33B7"/>
    <w:rsid w:val="001A5E1D"/>
    <w:rsid w:val="001A78B1"/>
    <w:rsid w:val="001B411B"/>
    <w:rsid w:val="001C30DE"/>
    <w:rsid w:val="001C5981"/>
    <w:rsid w:val="001D2D4E"/>
    <w:rsid w:val="001D7C7D"/>
    <w:rsid w:val="001E090B"/>
    <w:rsid w:val="001F4607"/>
    <w:rsid w:val="001F7459"/>
    <w:rsid w:val="00202C58"/>
    <w:rsid w:val="0020312D"/>
    <w:rsid w:val="00203865"/>
    <w:rsid w:val="00227B7F"/>
    <w:rsid w:val="00232361"/>
    <w:rsid w:val="0023279B"/>
    <w:rsid w:val="0024202F"/>
    <w:rsid w:val="00270B89"/>
    <w:rsid w:val="002835B6"/>
    <w:rsid w:val="00286C27"/>
    <w:rsid w:val="00292E59"/>
    <w:rsid w:val="002C365C"/>
    <w:rsid w:val="002C619B"/>
    <w:rsid w:val="002C7AE1"/>
    <w:rsid w:val="002D7383"/>
    <w:rsid w:val="002E0CB5"/>
    <w:rsid w:val="002E3389"/>
    <w:rsid w:val="002E6EAC"/>
    <w:rsid w:val="002F1F6B"/>
    <w:rsid w:val="002F3FD0"/>
    <w:rsid w:val="002F7B7F"/>
    <w:rsid w:val="00304D33"/>
    <w:rsid w:val="003073FD"/>
    <w:rsid w:val="00307998"/>
    <w:rsid w:val="003116F3"/>
    <w:rsid w:val="003135E0"/>
    <w:rsid w:val="00330812"/>
    <w:rsid w:val="00332156"/>
    <w:rsid w:val="0033236C"/>
    <w:rsid w:val="0033788F"/>
    <w:rsid w:val="00343D05"/>
    <w:rsid w:val="0035218D"/>
    <w:rsid w:val="003573EB"/>
    <w:rsid w:val="00361D56"/>
    <w:rsid w:val="00371D78"/>
    <w:rsid w:val="003739FE"/>
    <w:rsid w:val="00376B63"/>
    <w:rsid w:val="00383CCD"/>
    <w:rsid w:val="003935AB"/>
    <w:rsid w:val="003A24B5"/>
    <w:rsid w:val="003A5D59"/>
    <w:rsid w:val="003B03E9"/>
    <w:rsid w:val="003C08E8"/>
    <w:rsid w:val="003C3686"/>
    <w:rsid w:val="003C6932"/>
    <w:rsid w:val="003D14B3"/>
    <w:rsid w:val="003D1811"/>
    <w:rsid w:val="003E5F97"/>
    <w:rsid w:val="003E6233"/>
    <w:rsid w:val="003F0791"/>
    <w:rsid w:val="003F0AB1"/>
    <w:rsid w:val="003F1711"/>
    <w:rsid w:val="003F3F46"/>
    <w:rsid w:val="003F64EB"/>
    <w:rsid w:val="003F683C"/>
    <w:rsid w:val="00404FE7"/>
    <w:rsid w:val="0041705F"/>
    <w:rsid w:val="0042612E"/>
    <w:rsid w:val="004377D7"/>
    <w:rsid w:val="00450E54"/>
    <w:rsid w:val="0045405C"/>
    <w:rsid w:val="004603EB"/>
    <w:rsid w:val="0046194A"/>
    <w:rsid w:val="00464E5D"/>
    <w:rsid w:val="004707A4"/>
    <w:rsid w:val="00472BE5"/>
    <w:rsid w:val="00484D24"/>
    <w:rsid w:val="00485B92"/>
    <w:rsid w:val="004868D7"/>
    <w:rsid w:val="00492D6F"/>
    <w:rsid w:val="00493A74"/>
    <w:rsid w:val="004A0130"/>
    <w:rsid w:val="004B0D46"/>
    <w:rsid w:val="004B1F13"/>
    <w:rsid w:val="004E4761"/>
    <w:rsid w:val="00506835"/>
    <w:rsid w:val="00515A9A"/>
    <w:rsid w:val="00517042"/>
    <w:rsid w:val="00517D85"/>
    <w:rsid w:val="00533333"/>
    <w:rsid w:val="00535D78"/>
    <w:rsid w:val="00546E4C"/>
    <w:rsid w:val="00571E42"/>
    <w:rsid w:val="00573F2D"/>
    <w:rsid w:val="00583D57"/>
    <w:rsid w:val="00584EAF"/>
    <w:rsid w:val="005912FD"/>
    <w:rsid w:val="005A35D9"/>
    <w:rsid w:val="005B6EB2"/>
    <w:rsid w:val="005C68CB"/>
    <w:rsid w:val="005D43A2"/>
    <w:rsid w:val="005E3711"/>
    <w:rsid w:val="005F379C"/>
    <w:rsid w:val="00602D1E"/>
    <w:rsid w:val="00606A53"/>
    <w:rsid w:val="006170A1"/>
    <w:rsid w:val="00626842"/>
    <w:rsid w:val="00627AAB"/>
    <w:rsid w:val="00630FF1"/>
    <w:rsid w:val="00634729"/>
    <w:rsid w:val="00636F85"/>
    <w:rsid w:val="00646298"/>
    <w:rsid w:val="00665890"/>
    <w:rsid w:val="00680B48"/>
    <w:rsid w:val="006925AD"/>
    <w:rsid w:val="006A06FC"/>
    <w:rsid w:val="006A110D"/>
    <w:rsid w:val="006B10E4"/>
    <w:rsid w:val="006B389A"/>
    <w:rsid w:val="006C062A"/>
    <w:rsid w:val="006C4311"/>
    <w:rsid w:val="006C6059"/>
    <w:rsid w:val="006D19F4"/>
    <w:rsid w:val="006D2553"/>
    <w:rsid w:val="006D5BCC"/>
    <w:rsid w:val="00704290"/>
    <w:rsid w:val="00705482"/>
    <w:rsid w:val="00705C73"/>
    <w:rsid w:val="0071148B"/>
    <w:rsid w:val="00725BCC"/>
    <w:rsid w:val="007265CD"/>
    <w:rsid w:val="00726767"/>
    <w:rsid w:val="00737619"/>
    <w:rsid w:val="00744378"/>
    <w:rsid w:val="00762A16"/>
    <w:rsid w:val="007772BD"/>
    <w:rsid w:val="007859EB"/>
    <w:rsid w:val="007A6FCB"/>
    <w:rsid w:val="007D166B"/>
    <w:rsid w:val="007D2563"/>
    <w:rsid w:val="007F2CE5"/>
    <w:rsid w:val="007F59F8"/>
    <w:rsid w:val="00841616"/>
    <w:rsid w:val="008501C4"/>
    <w:rsid w:val="00851D10"/>
    <w:rsid w:val="008544CF"/>
    <w:rsid w:val="00862CA8"/>
    <w:rsid w:val="00864CDB"/>
    <w:rsid w:val="008707FF"/>
    <w:rsid w:val="00873D2F"/>
    <w:rsid w:val="0087634F"/>
    <w:rsid w:val="008867E9"/>
    <w:rsid w:val="00890349"/>
    <w:rsid w:val="00891CC3"/>
    <w:rsid w:val="00894286"/>
    <w:rsid w:val="00897286"/>
    <w:rsid w:val="008B0AD1"/>
    <w:rsid w:val="008B436A"/>
    <w:rsid w:val="008B5606"/>
    <w:rsid w:val="008B5693"/>
    <w:rsid w:val="008C2C06"/>
    <w:rsid w:val="008D3510"/>
    <w:rsid w:val="008E2025"/>
    <w:rsid w:val="008F3659"/>
    <w:rsid w:val="009018EF"/>
    <w:rsid w:val="00906E1B"/>
    <w:rsid w:val="00907A6F"/>
    <w:rsid w:val="0091057C"/>
    <w:rsid w:val="00910A17"/>
    <w:rsid w:val="00933BD9"/>
    <w:rsid w:val="0094484F"/>
    <w:rsid w:val="009632B2"/>
    <w:rsid w:val="009705E0"/>
    <w:rsid w:val="009734CB"/>
    <w:rsid w:val="009751E7"/>
    <w:rsid w:val="009913EA"/>
    <w:rsid w:val="009971D4"/>
    <w:rsid w:val="009A3857"/>
    <w:rsid w:val="009A6AE2"/>
    <w:rsid w:val="009B43FC"/>
    <w:rsid w:val="009C789D"/>
    <w:rsid w:val="009D7E47"/>
    <w:rsid w:val="009E0458"/>
    <w:rsid w:val="009E1707"/>
    <w:rsid w:val="009E37E2"/>
    <w:rsid w:val="009F2E50"/>
    <w:rsid w:val="00A13B49"/>
    <w:rsid w:val="00A13C8B"/>
    <w:rsid w:val="00A22275"/>
    <w:rsid w:val="00A25E52"/>
    <w:rsid w:val="00A415F8"/>
    <w:rsid w:val="00A42F69"/>
    <w:rsid w:val="00A477BA"/>
    <w:rsid w:val="00A50634"/>
    <w:rsid w:val="00A529F9"/>
    <w:rsid w:val="00A5371E"/>
    <w:rsid w:val="00A6203D"/>
    <w:rsid w:val="00A65560"/>
    <w:rsid w:val="00A7333D"/>
    <w:rsid w:val="00A9139A"/>
    <w:rsid w:val="00A93E46"/>
    <w:rsid w:val="00A96A4C"/>
    <w:rsid w:val="00AA038A"/>
    <w:rsid w:val="00AA0588"/>
    <w:rsid w:val="00AA174A"/>
    <w:rsid w:val="00AA1D8B"/>
    <w:rsid w:val="00AA407A"/>
    <w:rsid w:val="00AC39BB"/>
    <w:rsid w:val="00AD6F42"/>
    <w:rsid w:val="00AF49E9"/>
    <w:rsid w:val="00B15AE1"/>
    <w:rsid w:val="00B26AC2"/>
    <w:rsid w:val="00B30E4D"/>
    <w:rsid w:val="00B317F2"/>
    <w:rsid w:val="00B43D54"/>
    <w:rsid w:val="00B44913"/>
    <w:rsid w:val="00B50AC2"/>
    <w:rsid w:val="00B7658F"/>
    <w:rsid w:val="00B8451E"/>
    <w:rsid w:val="00B87919"/>
    <w:rsid w:val="00BA1A24"/>
    <w:rsid w:val="00BA2B37"/>
    <w:rsid w:val="00BB46B8"/>
    <w:rsid w:val="00BB538D"/>
    <w:rsid w:val="00BD05B6"/>
    <w:rsid w:val="00BE1A29"/>
    <w:rsid w:val="00BE7462"/>
    <w:rsid w:val="00BF4285"/>
    <w:rsid w:val="00C02766"/>
    <w:rsid w:val="00C07F2B"/>
    <w:rsid w:val="00C14C50"/>
    <w:rsid w:val="00C27AE3"/>
    <w:rsid w:val="00C5232E"/>
    <w:rsid w:val="00C5486D"/>
    <w:rsid w:val="00C67ED4"/>
    <w:rsid w:val="00C70478"/>
    <w:rsid w:val="00C7148E"/>
    <w:rsid w:val="00C8003D"/>
    <w:rsid w:val="00C84EBB"/>
    <w:rsid w:val="00C859F3"/>
    <w:rsid w:val="00C92317"/>
    <w:rsid w:val="00C92478"/>
    <w:rsid w:val="00C93A61"/>
    <w:rsid w:val="00CA4E76"/>
    <w:rsid w:val="00CD1E2E"/>
    <w:rsid w:val="00CD2692"/>
    <w:rsid w:val="00CD5057"/>
    <w:rsid w:val="00CD7078"/>
    <w:rsid w:val="00CF19FE"/>
    <w:rsid w:val="00D10256"/>
    <w:rsid w:val="00D171B8"/>
    <w:rsid w:val="00D25CF8"/>
    <w:rsid w:val="00D3206F"/>
    <w:rsid w:val="00D35831"/>
    <w:rsid w:val="00D3647B"/>
    <w:rsid w:val="00D71CEA"/>
    <w:rsid w:val="00D723EB"/>
    <w:rsid w:val="00D7289B"/>
    <w:rsid w:val="00D7320B"/>
    <w:rsid w:val="00D76514"/>
    <w:rsid w:val="00D84421"/>
    <w:rsid w:val="00D92DAB"/>
    <w:rsid w:val="00DA6DE2"/>
    <w:rsid w:val="00DB1FBA"/>
    <w:rsid w:val="00DB4661"/>
    <w:rsid w:val="00DC0815"/>
    <w:rsid w:val="00DC2EFE"/>
    <w:rsid w:val="00DC5A98"/>
    <w:rsid w:val="00DD2481"/>
    <w:rsid w:val="00DE1E46"/>
    <w:rsid w:val="00DE50CC"/>
    <w:rsid w:val="00DE530F"/>
    <w:rsid w:val="00DE72EC"/>
    <w:rsid w:val="00E00286"/>
    <w:rsid w:val="00E170B4"/>
    <w:rsid w:val="00E231B5"/>
    <w:rsid w:val="00E2421A"/>
    <w:rsid w:val="00E264B4"/>
    <w:rsid w:val="00E30A39"/>
    <w:rsid w:val="00E32F18"/>
    <w:rsid w:val="00E44266"/>
    <w:rsid w:val="00E44458"/>
    <w:rsid w:val="00E47413"/>
    <w:rsid w:val="00E5189C"/>
    <w:rsid w:val="00E55521"/>
    <w:rsid w:val="00E641A5"/>
    <w:rsid w:val="00E676FF"/>
    <w:rsid w:val="00E755F2"/>
    <w:rsid w:val="00E83856"/>
    <w:rsid w:val="00E90C4A"/>
    <w:rsid w:val="00E9482F"/>
    <w:rsid w:val="00E97A4A"/>
    <w:rsid w:val="00EB1AB7"/>
    <w:rsid w:val="00EB24D2"/>
    <w:rsid w:val="00EC17C3"/>
    <w:rsid w:val="00EC7C1F"/>
    <w:rsid w:val="00EF03F6"/>
    <w:rsid w:val="00EF2BF1"/>
    <w:rsid w:val="00F122F0"/>
    <w:rsid w:val="00F21C9F"/>
    <w:rsid w:val="00F26D29"/>
    <w:rsid w:val="00F30382"/>
    <w:rsid w:val="00F47391"/>
    <w:rsid w:val="00F60667"/>
    <w:rsid w:val="00F7301A"/>
    <w:rsid w:val="00F77EC3"/>
    <w:rsid w:val="00F9784A"/>
    <w:rsid w:val="00FE5014"/>
    <w:rsid w:val="00FF2C9A"/>
    <w:rsid w:val="00FF68D4"/>
    <w:rsid w:val="22CD75D2"/>
    <w:rsid w:val="31262F88"/>
    <w:rsid w:val="32A727AB"/>
    <w:rsid w:val="512DC90D"/>
    <w:rsid w:val="5321DF79"/>
    <w:rsid w:val="5FABB8AE"/>
    <w:rsid w:val="6A8389BE"/>
    <w:rsid w:val="7B325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DF21B"/>
  <w15:docId w15:val="{D4352A7B-9322-4ED3-A93E-9FDACB4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81"/>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5A35D9"/>
    <w:pPr>
      <w:tabs>
        <w:tab w:val="left" w:pos="426"/>
        <w:tab w:val="right" w:leader="dot" w:pos="9061"/>
      </w:tabs>
      <w:spacing w:after="100"/>
    </w:pPr>
    <w:rPr>
      <w:b/>
      <w:caps/>
      <w:noProof/>
    </w:rPr>
  </w:style>
  <w:style w:type="paragraph" w:styleId="Sumrio2">
    <w:name w:val="toc 2"/>
    <w:basedOn w:val="Normal"/>
    <w:next w:val="Normal"/>
    <w:autoRedefine/>
    <w:uiPriority w:val="39"/>
    <w:rsid w:val="007A6FCB"/>
    <w:pPr>
      <w:tabs>
        <w:tab w:val="left" w:pos="567"/>
        <w:tab w:val="right" w:leader="dot" w:pos="9061"/>
      </w:tabs>
      <w:spacing w:after="100"/>
    </w:pPr>
    <w:rPr>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unhideWhenUsed/>
    <w:rsid w:val="00DA6DE2"/>
    <w:rPr>
      <w:sz w:val="20"/>
      <w:szCs w:val="20"/>
    </w:rPr>
  </w:style>
  <w:style w:type="character" w:customStyle="1" w:styleId="TextodecomentrioChar">
    <w:name w:val="Texto de comentário Char"/>
    <w:basedOn w:val="Fontepargpadro"/>
    <w:link w:val="Textodecomentrio"/>
    <w:uiPriority w:val="99"/>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PargrafodaLista">
    <w:name w:val="List Paragraph"/>
    <w:basedOn w:val="Normal"/>
    <w:uiPriority w:val="34"/>
    <w:qFormat/>
    <w:rsid w:val="00080215"/>
    <w:pPr>
      <w:ind w:left="720"/>
      <w:contextualSpacing/>
    </w:pPr>
  </w:style>
  <w:style w:type="paragraph" w:styleId="CabealhodoSumrio">
    <w:name w:val="TOC Heading"/>
    <w:basedOn w:val="Ttulo1"/>
    <w:next w:val="Normal"/>
    <w:uiPriority w:val="39"/>
    <w:unhideWhenUsed/>
    <w:qFormat/>
    <w:rsid w:val="00080215"/>
    <w:pPr>
      <w:pageBreakBefore w:val="0"/>
      <w:numPr>
        <w:numId w:val="0"/>
      </w:numPr>
      <w:spacing w:before="480" w:after="0" w:line="276" w:lineRule="auto"/>
      <w:outlineLvl w:val="9"/>
    </w:pPr>
    <w:rPr>
      <w:rFonts w:asciiTheme="majorHAnsi" w:hAnsiTheme="majorHAnsi"/>
      <w:caps w:val="0"/>
      <w:color w:val="365F91" w:themeColor="accent1" w:themeShade="BF"/>
      <w:sz w:val="28"/>
    </w:rPr>
  </w:style>
  <w:style w:type="table" w:styleId="Tabelacomgrade">
    <w:name w:val="Table Grid"/>
    <w:basedOn w:val="Tabelanormal"/>
    <w:uiPriority w:val="59"/>
    <w:rsid w:val="00E2421A"/>
    <w:pPr>
      <w:spacing w:after="0" w:line="240" w:lineRule="auto"/>
    </w:pPr>
    <w:rPr>
      <w:rFonts w:asciiTheme="minorHAnsi" w:hAnsiTheme="minorHAns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E2421A"/>
    <w:pPr>
      <w:spacing w:after="0" w:line="240" w:lineRule="auto"/>
    </w:pPr>
    <w:rPr>
      <w:rFonts w:asciiTheme="minorHAnsi" w:hAnsiTheme="minorHAnsi"/>
      <w:sz w:val="22"/>
      <w:szCs w:val="22"/>
      <w:lang w:val="pt-B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ibliografia">
    <w:name w:val="Bibliography"/>
    <w:basedOn w:val="Normal"/>
    <w:next w:val="Normal"/>
    <w:uiPriority w:val="37"/>
    <w:unhideWhenUsed/>
    <w:rsid w:val="00F60667"/>
  </w:style>
  <w:style w:type="paragraph" w:styleId="SemEspaamento">
    <w:name w:val="No Spacing"/>
    <w:uiPriority w:val="1"/>
    <w:qFormat/>
    <w:rsid w:val="003B03E9"/>
    <w:pPr>
      <w:spacing w:after="0" w:line="240" w:lineRule="auto"/>
    </w:pPr>
    <w:rPr>
      <w:rFonts w:asciiTheme="minorHAnsi" w:hAnsiTheme="minorHAnsi"/>
      <w:sz w:val="22"/>
      <w:szCs w:val="22"/>
      <w:lang w:val="pt-BR"/>
    </w:rPr>
  </w:style>
  <w:style w:type="character" w:customStyle="1" w:styleId="e24kjd">
    <w:name w:val="e24kjd"/>
    <w:basedOn w:val="Fontepargpadro"/>
    <w:rsid w:val="007772BD"/>
  </w:style>
  <w:style w:type="character" w:styleId="HiperlinkVisitado">
    <w:name w:val="FollowedHyperlink"/>
    <w:basedOn w:val="Fontepargpadro"/>
    <w:uiPriority w:val="99"/>
    <w:semiHidden/>
    <w:unhideWhenUsed/>
    <w:rsid w:val="002D7383"/>
    <w:rPr>
      <w:color w:val="800080" w:themeColor="followedHyperlink"/>
      <w:u w:val="single"/>
    </w:rPr>
  </w:style>
  <w:style w:type="character" w:customStyle="1" w:styleId="MenoNoResolvida1">
    <w:name w:val="Menção Não Resolvida1"/>
    <w:basedOn w:val="Fontepargpadro"/>
    <w:uiPriority w:val="99"/>
    <w:semiHidden/>
    <w:unhideWhenUsed/>
    <w:rsid w:val="00A5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8244">
      <w:bodyDiv w:val="1"/>
      <w:marLeft w:val="0"/>
      <w:marRight w:val="0"/>
      <w:marTop w:val="0"/>
      <w:marBottom w:val="0"/>
      <w:divBdr>
        <w:top w:val="none" w:sz="0" w:space="0" w:color="auto"/>
        <w:left w:val="none" w:sz="0" w:space="0" w:color="auto"/>
        <w:bottom w:val="none" w:sz="0" w:space="0" w:color="auto"/>
        <w:right w:val="none" w:sz="0" w:space="0" w:color="auto"/>
      </w:divBdr>
    </w:div>
    <w:div w:id="68188757">
      <w:bodyDiv w:val="1"/>
      <w:marLeft w:val="0"/>
      <w:marRight w:val="0"/>
      <w:marTop w:val="0"/>
      <w:marBottom w:val="0"/>
      <w:divBdr>
        <w:top w:val="none" w:sz="0" w:space="0" w:color="auto"/>
        <w:left w:val="none" w:sz="0" w:space="0" w:color="auto"/>
        <w:bottom w:val="none" w:sz="0" w:space="0" w:color="auto"/>
        <w:right w:val="none" w:sz="0" w:space="0" w:color="auto"/>
      </w:divBdr>
    </w:div>
    <w:div w:id="68771656">
      <w:bodyDiv w:val="1"/>
      <w:marLeft w:val="0"/>
      <w:marRight w:val="0"/>
      <w:marTop w:val="0"/>
      <w:marBottom w:val="0"/>
      <w:divBdr>
        <w:top w:val="none" w:sz="0" w:space="0" w:color="auto"/>
        <w:left w:val="none" w:sz="0" w:space="0" w:color="auto"/>
        <w:bottom w:val="none" w:sz="0" w:space="0" w:color="auto"/>
        <w:right w:val="none" w:sz="0" w:space="0" w:color="auto"/>
      </w:divBdr>
    </w:div>
    <w:div w:id="100301006">
      <w:bodyDiv w:val="1"/>
      <w:marLeft w:val="0"/>
      <w:marRight w:val="0"/>
      <w:marTop w:val="0"/>
      <w:marBottom w:val="0"/>
      <w:divBdr>
        <w:top w:val="none" w:sz="0" w:space="0" w:color="auto"/>
        <w:left w:val="none" w:sz="0" w:space="0" w:color="auto"/>
        <w:bottom w:val="none" w:sz="0" w:space="0" w:color="auto"/>
        <w:right w:val="none" w:sz="0" w:space="0" w:color="auto"/>
      </w:divBdr>
    </w:div>
    <w:div w:id="171798814">
      <w:bodyDiv w:val="1"/>
      <w:marLeft w:val="0"/>
      <w:marRight w:val="0"/>
      <w:marTop w:val="0"/>
      <w:marBottom w:val="0"/>
      <w:divBdr>
        <w:top w:val="none" w:sz="0" w:space="0" w:color="auto"/>
        <w:left w:val="none" w:sz="0" w:space="0" w:color="auto"/>
        <w:bottom w:val="none" w:sz="0" w:space="0" w:color="auto"/>
        <w:right w:val="none" w:sz="0" w:space="0" w:color="auto"/>
      </w:divBdr>
    </w:div>
    <w:div w:id="343946367">
      <w:bodyDiv w:val="1"/>
      <w:marLeft w:val="0"/>
      <w:marRight w:val="0"/>
      <w:marTop w:val="0"/>
      <w:marBottom w:val="0"/>
      <w:divBdr>
        <w:top w:val="none" w:sz="0" w:space="0" w:color="auto"/>
        <w:left w:val="none" w:sz="0" w:space="0" w:color="auto"/>
        <w:bottom w:val="none" w:sz="0" w:space="0" w:color="auto"/>
        <w:right w:val="none" w:sz="0" w:space="0" w:color="auto"/>
      </w:divBdr>
    </w:div>
    <w:div w:id="367417925">
      <w:bodyDiv w:val="1"/>
      <w:marLeft w:val="0"/>
      <w:marRight w:val="0"/>
      <w:marTop w:val="0"/>
      <w:marBottom w:val="0"/>
      <w:divBdr>
        <w:top w:val="none" w:sz="0" w:space="0" w:color="auto"/>
        <w:left w:val="none" w:sz="0" w:space="0" w:color="auto"/>
        <w:bottom w:val="none" w:sz="0" w:space="0" w:color="auto"/>
        <w:right w:val="none" w:sz="0" w:space="0" w:color="auto"/>
      </w:divBdr>
    </w:div>
    <w:div w:id="427313483">
      <w:bodyDiv w:val="1"/>
      <w:marLeft w:val="0"/>
      <w:marRight w:val="0"/>
      <w:marTop w:val="0"/>
      <w:marBottom w:val="0"/>
      <w:divBdr>
        <w:top w:val="none" w:sz="0" w:space="0" w:color="auto"/>
        <w:left w:val="none" w:sz="0" w:space="0" w:color="auto"/>
        <w:bottom w:val="none" w:sz="0" w:space="0" w:color="auto"/>
        <w:right w:val="none" w:sz="0" w:space="0" w:color="auto"/>
      </w:divBdr>
    </w:div>
    <w:div w:id="645742690">
      <w:bodyDiv w:val="1"/>
      <w:marLeft w:val="0"/>
      <w:marRight w:val="0"/>
      <w:marTop w:val="0"/>
      <w:marBottom w:val="0"/>
      <w:divBdr>
        <w:top w:val="none" w:sz="0" w:space="0" w:color="auto"/>
        <w:left w:val="none" w:sz="0" w:space="0" w:color="auto"/>
        <w:bottom w:val="none" w:sz="0" w:space="0" w:color="auto"/>
        <w:right w:val="none" w:sz="0" w:space="0" w:color="auto"/>
      </w:divBdr>
    </w:div>
    <w:div w:id="731779974">
      <w:bodyDiv w:val="1"/>
      <w:marLeft w:val="0"/>
      <w:marRight w:val="0"/>
      <w:marTop w:val="0"/>
      <w:marBottom w:val="0"/>
      <w:divBdr>
        <w:top w:val="none" w:sz="0" w:space="0" w:color="auto"/>
        <w:left w:val="none" w:sz="0" w:space="0" w:color="auto"/>
        <w:bottom w:val="none" w:sz="0" w:space="0" w:color="auto"/>
        <w:right w:val="none" w:sz="0" w:space="0" w:color="auto"/>
      </w:divBdr>
    </w:div>
    <w:div w:id="749666575">
      <w:bodyDiv w:val="1"/>
      <w:marLeft w:val="0"/>
      <w:marRight w:val="0"/>
      <w:marTop w:val="0"/>
      <w:marBottom w:val="0"/>
      <w:divBdr>
        <w:top w:val="none" w:sz="0" w:space="0" w:color="auto"/>
        <w:left w:val="none" w:sz="0" w:space="0" w:color="auto"/>
        <w:bottom w:val="none" w:sz="0" w:space="0" w:color="auto"/>
        <w:right w:val="none" w:sz="0" w:space="0" w:color="auto"/>
      </w:divBdr>
    </w:div>
    <w:div w:id="868373786">
      <w:bodyDiv w:val="1"/>
      <w:marLeft w:val="0"/>
      <w:marRight w:val="0"/>
      <w:marTop w:val="0"/>
      <w:marBottom w:val="0"/>
      <w:divBdr>
        <w:top w:val="none" w:sz="0" w:space="0" w:color="auto"/>
        <w:left w:val="none" w:sz="0" w:space="0" w:color="auto"/>
        <w:bottom w:val="none" w:sz="0" w:space="0" w:color="auto"/>
        <w:right w:val="none" w:sz="0" w:space="0" w:color="auto"/>
      </w:divBdr>
    </w:div>
    <w:div w:id="870872705">
      <w:bodyDiv w:val="1"/>
      <w:marLeft w:val="0"/>
      <w:marRight w:val="0"/>
      <w:marTop w:val="0"/>
      <w:marBottom w:val="0"/>
      <w:divBdr>
        <w:top w:val="none" w:sz="0" w:space="0" w:color="auto"/>
        <w:left w:val="none" w:sz="0" w:space="0" w:color="auto"/>
        <w:bottom w:val="none" w:sz="0" w:space="0" w:color="auto"/>
        <w:right w:val="none" w:sz="0" w:space="0" w:color="auto"/>
      </w:divBdr>
    </w:div>
    <w:div w:id="875657367">
      <w:bodyDiv w:val="1"/>
      <w:marLeft w:val="0"/>
      <w:marRight w:val="0"/>
      <w:marTop w:val="0"/>
      <w:marBottom w:val="0"/>
      <w:divBdr>
        <w:top w:val="none" w:sz="0" w:space="0" w:color="auto"/>
        <w:left w:val="none" w:sz="0" w:space="0" w:color="auto"/>
        <w:bottom w:val="none" w:sz="0" w:space="0" w:color="auto"/>
        <w:right w:val="none" w:sz="0" w:space="0" w:color="auto"/>
      </w:divBdr>
    </w:div>
    <w:div w:id="929581156">
      <w:bodyDiv w:val="1"/>
      <w:marLeft w:val="0"/>
      <w:marRight w:val="0"/>
      <w:marTop w:val="0"/>
      <w:marBottom w:val="0"/>
      <w:divBdr>
        <w:top w:val="none" w:sz="0" w:space="0" w:color="auto"/>
        <w:left w:val="none" w:sz="0" w:space="0" w:color="auto"/>
        <w:bottom w:val="none" w:sz="0" w:space="0" w:color="auto"/>
        <w:right w:val="none" w:sz="0" w:space="0" w:color="auto"/>
      </w:divBdr>
    </w:div>
    <w:div w:id="1038704903">
      <w:bodyDiv w:val="1"/>
      <w:marLeft w:val="0"/>
      <w:marRight w:val="0"/>
      <w:marTop w:val="0"/>
      <w:marBottom w:val="0"/>
      <w:divBdr>
        <w:top w:val="none" w:sz="0" w:space="0" w:color="auto"/>
        <w:left w:val="none" w:sz="0" w:space="0" w:color="auto"/>
        <w:bottom w:val="none" w:sz="0" w:space="0" w:color="auto"/>
        <w:right w:val="none" w:sz="0" w:space="0" w:color="auto"/>
      </w:divBdr>
    </w:div>
    <w:div w:id="1127968723">
      <w:bodyDiv w:val="1"/>
      <w:marLeft w:val="0"/>
      <w:marRight w:val="0"/>
      <w:marTop w:val="0"/>
      <w:marBottom w:val="0"/>
      <w:divBdr>
        <w:top w:val="none" w:sz="0" w:space="0" w:color="auto"/>
        <w:left w:val="none" w:sz="0" w:space="0" w:color="auto"/>
        <w:bottom w:val="none" w:sz="0" w:space="0" w:color="auto"/>
        <w:right w:val="none" w:sz="0" w:space="0" w:color="auto"/>
      </w:divBdr>
    </w:div>
    <w:div w:id="1163010782">
      <w:bodyDiv w:val="1"/>
      <w:marLeft w:val="0"/>
      <w:marRight w:val="0"/>
      <w:marTop w:val="0"/>
      <w:marBottom w:val="0"/>
      <w:divBdr>
        <w:top w:val="none" w:sz="0" w:space="0" w:color="auto"/>
        <w:left w:val="none" w:sz="0" w:space="0" w:color="auto"/>
        <w:bottom w:val="none" w:sz="0" w:space="0" w:color="auto"/>
        <w:right w:val="none" w:sz="0" w:space="0" w:color="auto"/>
      </w:divBdr>
    </w:div>
    <w:div w:id="1268269417">
      <w:bodyDiv w:val="1"/>
      <w:marLeft w:val="0"/>
      <w:marRight w:val="0"/>
      <w:marTop w:val="0"/>
      <w:marBottom w:val="0"/>
      <w:divBdr>
        <w:top w:val="none" w:sz="0" w:space="0" w:color="auto"/>
        <w:left w:val="none" w:sz="0" w:space="0" w:color="auto"/>
        <w:bottom w:val="none" w:sz="0" w:space="0" w:color="auto"/>
        <w:right w:val="none" w:sz="0" w:space="0" w:color="auto"/>
      </w:divBdr>
    </w:div>
    <w:div w:id="1273053303">
      <w:bodyDiv w:val="1"/>
      <w:marLeft w:val="0"/>
      <w:marRight w:val="0"/>
      <w:marTop w:val="0"/>
      <w:marBottom w:val="0"/>
      <w:divBdr>
        <w:top w:val="none" w:sz="0" w:space="0" w:color="auto"/>
        <w:left w:val="none" w:sz="0" w:space="0" w:color="auto"/>
        <w:bottom w:val="none" w:sz="0" w:space="0" w:color="auto"/>
        <w:right w:val="none" w:sz="0" w:space="0" w:color="auto"/>
      </w:divBdr>
    </w:div>
    <w:div w:id="1302613762">
      <w:bodyDiv w:val="1"/>
      <w:marLeft w:val="0"/>
      <w:marRight w:val="0"/>
      <w:marTop w:val="0"/>
      <w:marBottom w:val="0"/>
      <w:divBdr>
        <w:top w:val="none" w:sz="0" w:space="0" w:color="auto"/>
        <w:left w:val="none" w:sz="0" w:space="0" w:color="auto"/>
        <w:bottom w:val="none" w:sz="0" w:space="0" w:color="auto"/>
        <w:right w:val="none" w:sz="0" w:space="0" w:color="auto"/>
      </w:divBdr>
    </w:div>
    <w:div w:id="1315572534">
      <w:bodyDiv w:val="1"/>
      <w:marLeft w:val="0"/>
      <w:marRight w:val="0"/>
      <w:marTop w:val="0"/>
      <w:marBottom w:val="0"/>
      <w:divBdr>
        <w:top w:val="none" w:sz="0" w:space="0" w:color="auto"/>
        <w:left w:val="none" w:sz="0" w:space="0" w:color="auto"/>
        <w:bottom w:val="none" w:sz="0" w:space="0" w:color="auto"/>
        <w:right w:val="none" w:sz="0" w:space="0" w:color="auto"/>
      </w:divBdr>
    </w:div>
    <w:div w:id="1381326872">
      <w:bodyDiv w:val="1"/>
      <w:marLeft w:val="0"/>
      <w:marRight w:val="0"/>
      <w:marTop w:val="0"/>
      <w:marBottom w:val="0"/>
      <w:divBdr>
        <w:top w:val="none" w:sz="0" w:space="0" w:color="auto"/>
        <w:left w:val="none" w:sz="0" w:space="0" w:color="auto"/>
        <w:bottom w:val="none" w:sz="0" w:space="0" w:color="auto"/>
        <w:right w:val="none" w:sz="0" w:space="0" w:color="auto"/>
      </w:divBdr>
    </w:div>
    <w:div w:id="1389844348">
      <w:bodyDiv w:val="1"/>
      <w:marLeft w:val="0"/>
      <w:marRight w:val="0"/>
      <w:marTop w:val="0"/>
      <w:marBottom w:val="0"/>
      <w:divBdr>
        <w:top w:val="none" w:sz="0" w:space="0" w:color="auto"/>
        <w:left w:val="none" w:sz="0" w:space="0" w:color="auto"/>
        <w:bottom w:val="none" w:sz="0" w:space="0" w:color="auto"/>
        <w:right w:val="none" w:sz="0" w:space="0" w:color="auto"/>
      </w:divBdr>
    </w:div>
    <w:div w:id="1429548110">
      <w:bodyDiv w:val="1"/>
      <w:marLeft w:val="0"/>
      <w:marRight w:val="0"/>
      <w:marTop w:val="0"/>
      <w:marBottom w:val="0"/>
      <w:divBdr>
        <w:top w:val="none" w:sz="0" w:space="0" w:color="auto"/>
        <w:left w:val="none" w:sz="0" w:space="0" w:color="auto"/>
        <w:bottom w:val="none" w:sz="0" w:space="0" w:color="auto"/>
        <w:right w:val="none" w:sz="0" w:space="0" w:color="auto"/>
      </w:divBdr>
      <w:divsChild>
        <w:div w:id="1162619328">
          <w:marLeft w:val="0"/>
          <w:marRight w:val="0"/>
          <w:marTop w:val="0"/>
          <w:marBottom w:val="750"/>
          <w:divBdr>
            <w:top w:val="none" w:sz="0" w:space="0" w:color="auto"/>
            <w:left w:val="none" w:sz="0" w:space="0" w:color="auto"/>
            <w:bottom w:val="none" w:sz="0" w:space="0" w:color="auto"/>
            <w:right w:val="none" w:sz="0" w:space="0" w:color="auto"/>
          </w:divBdr>
        </w:div>
        <w:div w:id="897284040">
          <w:marLeft w:val="1500"/>
          <w:marRight w:val="1500"/>
          <w:marTop w:val="900"/>
          <w:marBottom w:val="900"/>
          <w:divBdr>
            <w:top w:val="none" w:sz="0" w:space="0" w:color="auto"/>
            <w:left w:val="none" w:sz="0" w:space="0" w:color="auto"/>
            <w:bottom w:val="none" w:sz="0" w:space="0" w:color="auto"/>
            <w:right w:val="none" w:sz="0" w:space="0" w:color="auto"/>
          </w:divBdr>
        </w:div>
      </w:divsChild>
    </w:div>
    <w:div w:id="1435323149">
      <w:bodyDiv w:val="1"/>
      <w:marLeft w:val="0"/>
      <w:marRight w:val="0"/>
      <w:marTop w:val="0"/>
      <w:marBottom w:val="0"/>
      <w:divBdr>
        <w:top w:val="none" w:sz="0" w:space="0" w:color="auto"/>
        <w:left w:val="none" w:sz="0" w:space="0" w:color="auto"/>
        <w:bottom w:val="none" w:sz="0" w:space="0" w:color="auto"/>
        <w:right w:val="none" w:sz="0" w:space="0" w:color="auto"/>
      </w:divBdr>
    </w:div>
    <w:div w:id="1450319503">
      <w:bodyDiv w:val="1"/>
      <w:marLeft w:val="0"/>
      <w:marRight w:val="0"/>
      <w:marTop w:val="0"/>
      <w:marBottom w:val="0"/>
      <w:divBdr>
        <w:top w:val="none" w:sz="0" w:space="0" w:color="auto"/>
        <w:left w:val="none" w:sz="0" w:space="0" w:color="auto"/>
        <w:bottom w:val="none" w:sz="0" w:space="0" w:color="auto"/>
        <w:right w:val="none" w:sz="0" w:space="0" w:color="auto"/>
      </w:divBdr>
    </w:div>
    <w:div w:id="1488277786">
      <w:bodyDiv w:val="1"/>
      <w:marLeft w:val="0"/>
      <w:marRight w:val="0"/>
      <w:marTop w:val="0"/>
      <w:marBottom w:val="0"/>
      <w:divBdr>
        <w:top w:val="none" w:sz="0" w:space="0" w:color="auto"/>
        <w:left w:val="none" w:sz="0" w:space="0" w:color="auto"/>
        <w:bottom w:val="none" w:sz="0" w:space="0" w:color="auto"/>
        <w:right w:val="none" w:sz="0" w:space="0" w:color="auto"/>
      </w:divBdr>
    </w:div>
    <w:div w:id="148920206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70847917">
      <w:bodyDiv w:val="1"/>
      <w:marLeft w:val="0"/>
      <w:marRight w:val="0"/>
      <w:marTop w:val="0"/>
      <w:marBottom w:val="0"/>
      <w:divBdr>
        <w:top w:val="none" w:sz="0" w:space="0" w:color="auto"/>
        <w:left w:val="none" w:sz="0" w:space="0" w:color="auto"/>
        <w:bottom w:val="none" w:sz="0" w:space="0" w:color="auto"/>
        <w:right w:val="none" w:sz="0" w:space="0" w:color="auto"/>
      </w:divBdr>
    </w:div>
    <w:div w:id="1706440424">
      <w:bodyDiv w:val="1"/>
      <w:marLeft w:val="0"/>
      <w:marRight w:val="0"/>
      <w:marTop w:val="0"/>
      <w:marBottom w:val="0"/>
      <w:divBdr>
        <w:top w:val="none" w:sz="0" w:space="0" w:color="auto"/>
        <w:left w:val="none" w:sz="0" w:space="0" w:color="auto"/>
        <w:bottom w:val="none" w:sz="0" w:space="0" w:color="auto"/>
        <w:right w:val="none" w:sz="0" w:space="0" w:color="auto"/>
      </w:divBdr>
    </w:div>
    <w:div w:id="1742093501">
      <w:bodyDiv w:val="1"/>
      <w:marLeft w:val="0"/>
      <w:marRight w:val="0"/>
      <w:marTop w:val="0"/>
      <w:marBottom w:val="0"/>
      <w:divBdr>
        <w:top w:val="none" w:sz="0" w:space="0" w:color="auto"/>
        <w:left w:val="none" w:sz="0" w:space="0" w:color="auto"/>
        <w:bottom w:val="none" w:sz="0" w:space="0" w:color="auto"/>
        <w:right w:val="none" w:sz="0" w:space="0" w:color="auto"/>
      </w:divBdr>
    </w:div>
    <w:div w:id="1751343302">
      <w:bodyDiv w:val="1"/>
      <w:marLeft w:val="0"/>
      <w:marRight w:val="0"/>
      <w:marTop w:val="0"/>
      <w:marBottom w:val="0"/>
      <w:divBdr>
        <w:top w:val="none" w:sz="0" w:space="0" w:color="auto"/>
        <w:left w:val="none" w:sz="0" w:space="0" w:color="auto"/>
        <w:bottom w:val="none" w:sz="0" w:space="0" w:color="auto"/>
        <w:right w:val="none" w:sz="0" w:space="0" w:color="auto"/>
      </w:divBdr>
    </w:div>
    <w:div w:id="1784881176">
      <w:bodyDiv w:val="1"/>
      <w:marLeft w:val="0"/>
      <w:marRight w:val="0"/>
      <w:marTop w:val="0"/>
      <w:marBottom w:val="0"/>
      <w:divBdr>
        <w:top w:val="none" w:sz="0" w:space="0" w:color="auto"/>
        <w:left w:val="none" w:sz="0" w:space="0" w:color="auto"/>
        <w:bottom w:val="none" w:sz="0" w:space="0" w:color="auto"/>
        <w:right w:val="none" w:sz="0" w:space="0" w:color="auto"/>
      </w:divBdr>
    </w:div>
    <w:div w:id="1849908916">
      <w:bodyDiv w:val="1"/>
      <w:marLeft w:val="0"/>
      <w:marRight w:val="0"/>
      <w:marTop w:val="0"/>
      <w:marBottom w:val="0"/>
      <w:divBdr>
        <w:top w:val="none" w:sz="0" w:space="0" w:color="auto"/>
        <w:left w:val="none" w:sz="0" w:space="0" w:color="auto"/>
        <w:bottom w:val="none" w:sz="0" w:space="0" w:color="auto"/>
        <w:right w:val="none" w:sz="0" w:space="0" w:color="auto"/>
      </w:divBdr>
    </w:div>
    <w:div w:id="1892301863">
      <w:bodyDiv w:val="1"/>
      <w:marLeft w:val="0"/>
      <w:marRight w:val="0"/>
      <w:marTop w:val="0"/>
      <w:marBottom w:val="0"/>
      <w:divBdr>
        <w:top w:val="none" w:sz="0" w:space="0" w:color="auto"/>
        <w:left w:val="none" w:sz="0" w:space="0" w:color="auto"/>
        <w:bottom w:val="none" w:sz="0" w:space="0" w:color="auto"/>
        <w:right w:val="none" w:sz="0" w:space="0" w:color="auto"/>
      </w:divBdr>
    </w:div>
    <w:div w:id="1959293644">
      <w:bodyDiv w:val="1"/>
      <w:marLeft w:val="0"/>
      <w:marRight w:val="0"/>
      <w:marTop w:val="0"/>
      <w:marBottom w:val="0"/>
      <w:divBdr>
        <w:top w:val="none" w:sz="0" w:space="0" w:color="auto"/>
        <w:left w:val="none" w:sz="0" w:space="0" w:color="auto"/>
        <w:bottom w:val="none" w:sz="0" w:space="0" w:color="auto"/>
        <w:right w:val="none" w:sz="0" w:space="0" w:color="auto"/>
      </w:divBdr>
    </w:div>
    <w:div w:id="1991597367">
      <w:bodyDiv w:val="1"/>
      <w:marLeft w:val="0"/>
      <w:marRight w:val="0"/>
      <w:marTop w:val="0"/>
      <w:marBottom w:val="0"/>
      <w:divBdr>
        <w:top w:val="none" w:sz="0" w:space="0" w:color="auto"/>
        <w:left w:val="none" w:sz="0" w:space="0" w:color="auto"/>
        <w:bottom w:val="none" w:sz="0" w:space="0" w:color="auto"/>
        <w:right w:val="none" w:sz="0" w:space="0" w:color="auto"/>
      </w:divBdr>
    </w:div>
    <w:div w:id="20996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medium.com/operacionalti/uml-diagrama-de-casos-de-uso-29f4358ce4d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einamentowaei.wordpress.com/descricao-expandida-do-caso-de-uso/"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ucidchart.com/pages/pt/o-que-e-diagrama-de-classe-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ucidchart.com/pages/pt/o-que-e-diagrama-de-classe-u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ucidchart.com/pages/pt/o-que-e-diagrama-de-atividades-uml" TargetMode="External"/><Relationship Id="rId10" Type="http://schemas.openxmlformats.org/officeDocument/2006/relationships/oleObject" Target="embeddings/oleObject1.bin"/><Relationship Id="rId19" Type="http://schemas.openxmlformats.org/officeDocument/2006/relationships/hyperlink" Target="https://sites.google.com/site/uniplibancodedados1/aulas/aula-4---modelo-entidade-e-relacionam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lucidchart.com/pages/pt/o-que-e-diagrama-de-sequencia-uml" TargetMode="External"/><Relationship Id="rId27" Type="http://schemas.openxmlformats.org/officeDocument/2006/relationships/theme" Target="theme/theme1.xml"/><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JoelR</b:Tag>
    <b:SourceType>InternetSite</b:SourceType>
    <b:Guid>{B54790C6-BC63-43FC-96F2-4D1C4487AB35}</b:Guid>
    <b:Author>
      <b:Author>
        <b:NameList>
          <b:Person>
            <b:Last>Rodrigues</b:Last>
            <b:First>Joel</b:First>
          </b:Person>
        </b:NameList>
      </b:Author>
    </b:Author>
    <b:Title>DEVMEDIA</b:Title>
    <b:Year>2014</b:Year>
    <b:YearAccessed>2020</b:YearAccessed>
    <b:MonthAccessed>abril</b:MonthAccessed>
    <b:DayAccessed>30</b:DayAccessed>
    <b:URL>https://www.devmedia.com.br/modelo-entidade-relacionamento-mer-e-diagrama-entidade-relacionamento-der/14332</b:URL>
    <b:RefOrder>1</b:RefOrder>
  </b:Source>
  <b:Source>
    <b:Tag>8BI</b:Tag>
    <b:SourceType>ConferenceProceedings</b:SourceType>
    <b:Guid>{0F8210AA-9116-4DE4-B6D6-0CA18B13084E}</b:Guid>
    <b:ConferenceName>8	BIBLIOGRAFIA</b:ConferenceName>
    <b:RefOrder>2</b:RefOrder>
  </b:Source>
  <b:Source>
    <b:Tag>Sof201</b:Tag>
    <b:SourceType>ConferenceProceedings</b:SourceType>
    <b:Guid>{91132681-851C-421B-AD9D-C9F8202200F3}</b:Guid>
    <b:Author>
      <b:Author>
        <b:NameList>
          <b:Person>
            <b:Last>1:</b:Last>
            <b:First>Software</b:First>
            <b:Middle>Veterinário tela</b:Middle>
          </b:Person>
        </b:NameList>
      </b:Author>
    </b:Author>
    <b:Title>Disponível em: &lt; https://http2.mlstatic.com/software-petshop-clinica-veterinaria-agendamento-v40-plus-D_NQ_NP_645101-MLB20277190700_042015-F.</b:Title>
    <b:Year> webp&gt;.  Acesso em: 30 de maio de 2020</b:Year>
    <b:RefOrder>3</b:RefOrder>
  </b:Source>
  <b:Source>
    <b:Tag>Sof202</b:Tag>
    <b:SourceType>ConferenceProceedings</b:SourceType>
    <b:Guid>{D3DBAB81-FCAE-42F6-888C-A69F0A29B1DE}</b:Guid>
    <b:Author>
      <b:Author>
        <b:NameList>
          <b:Person>
            <b:Last>2:</b:Last>
            <b:First>Software</b:First>
            <b:Middle>Veterinário tela</b:Middle>
          </b:Person>
        </b:NameList>
      </b:Author>
    </b:Author>
    <b:Title>Disponível em: &lt; https://http2.mlstatic.com/software-petshop-clinica-veterinaria-agendamento-v40-plus-D_NQ_NP_384101-MLB20277190329_042015-F.webp&gt;.</b:Title>
    <b:Year>Acesso em: 30 de maio de 2020</b:Year>
    <b:RefOrder>4</b:RefOrder>
  </b:Source>
  <b:Source>
    <b:Tag>Sof203</b:Tag>
    <b:SourceType>ConferenceProceedings</b:SourceType>
    <b:Guid>{BFBC82ED-AEC8-49CA-8AB0-96413D9FA13D}</b:Guid>
    <b:Author>
      <b:Author>
        <b:NameList>
          <b:Person>
            <b:Last>3:</b:Last>
            <b:First>Software</b:First>
            <b:Middle>Veterinário tela</b:Middle>
          </b:Person>
        </b:NameList>
      </b:Author>
    </b:Author>
    <b:Title> Disponível em: &lt; https://http2.mlstatic.com/software-petshop-clinica-veterinaria-agendamento-v40-plus-D_NQ_NP_750273-MLB27164601836_042018-F.</b:Title>
    <b:Year>webp&gt;.  Acesso em: 30 de maio de 2020</b:Year>
    <b:RefOrder>5</b:RefOrder>
  </b:Source>
  <b:Source>
    <b:Tag>Sof204</b:Tag>
    <b:SourceType>ConferenceProceedings</b:SourceType>
    <b:Guid>{D97AB11A-D92A-41F2-997B-E1F93B4EABD8}</b:Guid>
    <b:Author>
      <b:Author>
        <b:NameList>
          <b:Person>
            <b:Last>4:</b:Last>
            <b:First>Software</b:First>
            <b:Middle>Veterinário tela</b:Middle>
          </b:Person>
        </b:NameList>
      </b:Author>
    </b:Author>
    <b:Title>Disponível em: &lt; https://http2.mlstatic.com/software-petshop-clinica-veterinaria-agendamento-v40-plus-D_NQ_NP_769101-MLB20277190259_042015-F.</b:Title>
    <b:Year>webp&gt;.  Acesso em: 30 de maio de 2020</b:Year>
    <b:RefOrder>6</b:RefOrder>
  </b:Source>
</b:Sources>
</file>

<file path=customXml/itemProps1.xml><?xml version="1.0" encoding="utf-8"?>
<ds:datastoreItem xmlns:ds="http://schemas.openxmlformats.org/officeDocument/2006/customXml" ds:itemID="{297FADD5-0760-4A12-A7B7-926CB57F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672</TotalTime>
  <Pages>30</Pages>
  <Words>3626</Words>
  <Characters>19582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Burssed</dc:creator>
  <cp:lastModifiedBy>Cliente Spider</cp:lastModifiedBy>
  <cp:revision>47</cp:revision>
  <dcterms:created xsi:type="dcterms:W3CDTF">2020-12-02T21:42:00Z</dcterms:created>
  <dcterms:modified xsi:type="dcterms:W3CDTF">2021-06-01T00:26:00Z</dcterms:modified>
</cp:coreProperties>
</file>