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FB683" w14:textId="77777777" w:rsidR="00332156" w:rsidRDefault="00332156" w:rsidP="00332156">
      <w:pPr>
        <w:jc w:val="center"/>
        <w:rPr>
          <w:b/>
        </w:rPr>
      </w:pPr>
      <w:r w:rsidRPr="7B325F3D">
        <w:rPr>
          <w:b/>
          <w:bCs/>
        </w:rPr>
        <w:t>ANHANGUERA EDUCACIONAL</w:t>
      </w:r>
    </w:p>
    <w:p w14:paraId="26397B29" w14:textId="77777777" w:rsidR="00332156" w:rsidRDefault="00332156" w:rsidP="00332156">
      <w:pPr>
        <w:jc w:val="center"/>
      </w:pPr>
      <w:r w:rsidRPr="7B325F3D">
        <w:rPr>
          <w:b/>
          <w:bCs/>
          <w:caps/>
        </w:rPr>
        <w:t>Unidade sorocaba</w:t>
      </w:r>
    </w:p>
    <w:p w14:paraId="063696E2" w14:textId="77777777" w:rsidR="00332156" w:rsidRDefault="00332156" w:rsidP="00332156">
      <w:pPr>
        <w:jc w:val="center"/>
        <w:rPr>
          <w:b/>
        </w:rPr>
      </w:pPr>
    </w:p>
    <w:p w14:paraId="77471E69" w14:textId="77777777" w:rsidR="00332156" w:rsidRDefault="00332156" w:rsidP="00332156">
      <w:pPr>
        <w:jc w:val="center"/>
        <w:rPr>
          <w:b/>
        </w:rPr>
      </w:pPr>
    </w:p>
    <w:p w14:paraId="7E6698D4" w14:textId="77777777" w:rsidR="00332156" w:rsidRDefault="00332156" w:rsidP="00332156">
      <w:pPr>
        <w:jc w:val="center"/>
        <w:rPr>
          <w:b/>
        </w:rPr>
      </w:pPr>
    </w:p>
    <w:p w14:paraId="4101F26E" w14:textId="77777777" w:rsidR="00332156" w:rsidRDefault="00332156" w:rsidP="00332156">
      <w:pPr>
        <w:jc w:val="center"/>
        <w:rPr>
          <w:b/>
        </w:rPr>
      </w:pPr>
    </w:p>
    <w:p w14:paraId="1BA2C7FD" w14:textId="77777777" w:rsidR="00F26D29" w:rsidRDefault="00F26D29" w:rsidP="00F26D29">
      <w:pPr>
        <w:jc w:val="center"/>
        <w:rPr>
          <w:rFonts w:eastAsia="Arial" w:cs="Arial"/>
          <w:b/>
        </w:rPr>
      </w:pPr>
      <w:r>
        <w:rPr>
          <w:rFonts w:eastAsia="Arial" w:cs="Arial"/>
          <w:b/>
        </w:rPr>
        <w:t xml:space="preserve">TECNOLOGO – ANALISE E DESENVOLVIMENTO DE SISTEMAS </w:t>
      </w:r>
    </w:p>
    <w:p w14:paraId="55860575" w14:textId="77777777" w:rsidR="00332156" w:rsidRDefault="00332156" w:rsidP="00332156">
      <w:pPr>
        <w:jc w:val="center"/>
        <w:rPr>
          <w:b/>
        </w:rPr>
      </w:pPr>
    </w:p>
    <w:p w14:paraId="118C3A64" w14:textId="77777777" w:rsidR="00332156" w:rsidRDefault="00332156" w:rsidP="00332156">
      <w:pPr>
        <w:jc w:val="center"/>
        <w:rPr>
          <w:b/>
        </w:rPr>
      </w:pPr>
    </w:p>
    <w:p w14:paraId="4BA8D37D" w14:textId="31553D3F" w:rsidR="00332156" w:rsidRDefault="00332156" w:rsidP="00332156">
      <w:pPr>
        <w:jc w:val="center"/>
        <w:rPr>
          <w:b/>
        </w:rPr>
      </w:pPr>
    </w:p>
    <w:p w14:paraId="2E1B62A5" w14:textId="509FCABD" w:rsidR="00F26D29" w:rsidRDefault="00F26D29" w:rsidP="00332156">
      <w:pPr>
        <w:jc w:val="center"/>
        <w:rPr>
          <w:b/>
        </w:rPr>
      </w:pPr>
    </w:p>
    <w:p w14:paraId="1D319804" w14:textId="77777777" w:rsidR="00F26D29" w:rsidRDefault="00F26D29" w:rsidP="00332156">
      <w:pPr>
        <w:jc w:val="center"/>
        <w:rPr>
          <w:b/>
        </w:rPr>
      </w:pPr>
    </w:p>
    <w:p w14:paraId="26C62EFD" w14:textId="77777777" w:rsidR="00332156" w:rsidRDefault="00332156" w:rsidP="00332156">
      <w:pPr>
        <w:jc w:val="center"/>
        <w:rPr>
          <w:b/>
        </w:rPr>
      </w:pPr>
    </w:p>
    <w:p w14:paraId="5A19B1A4" w14:textId="77777777" w:rsidR="00F26D29" w:rsidRDefault="00F26D29" w:rsidP="00F26D29">
      <w:pPr>
        <w:jc w:val="center"/>
        <w:rPr>
          <w:rFonts w:eastAsia="Arial" w:cs="Arial"/>
          <w:b/>
        </w:rPr>
      </w:pPr>
      <w:r>
        <w:rPr>
          <w:rFonts w:eastAsia="Arial" w:cs="Arial"/>
          <w:b/>
        </w:rPr>
        <w:t>André Francisco Fernandes Ponciano</w:t>
      </w:r>
    </w:p>
    <w:p w14:paraId="1C056BD1" w14:textId="77777777" w:rsidR="00332156" w:rsidRDefault="00332156" w:rsidP="00332156">
      <w:pPr>
        <w:pStyle w:val="CORPO"/>
      </w:pPr>
    </w:p>
    <w:p w14:paraId="1D3456A3" w14:textId="77777777" w:rsidR="00332156" w:rsidRDefault="00332156" w:rsidP="00332156">
      <w:pPr>
        <w:jc w:val="center"/>
        <w:rPr>
          <w:b/>
        </w:rPr>
      </w:pPr>
    </w:p>
    <w:p w14:paraId="7BEC79D0" w14:textId="77777777" w:rsidR="00332156" w:rsidRDefault="00332156" w:rsidP="00332156">
      <w:pPr>
        <w:jc w:val="center"/>
        <w:rPr>
          <w:b/>
        </w:rPr>
      </w:pPr>
    </w:p>
    <w:p w14:paraId="3A0A0F28" w14:textId="77777777" w:rsidR="00332156" w:rsidRDefault="00332156" w:rsidP="00332156">
      <w:pPr>
        <w:jc w:val="center"/>
        <w:rPr>
          <w:b/>
        </w:rPr>
      </w:pPr>
    </w:p>
    <w:p w14:paraId="2EF44F45" w14:textId="77777777" w:rsidR="00332156" w:rsidRDefault="00332156" w:rsidP="00332156">
      <w:pPr>
        <w:jc w:val="center"/>
        <w:rPr>
          <w:b/>
        </w:rPr>
      </w:pPr>
    </w:p>
    <w:p w14:paraId="6D91C675" w14:textId="77777777" w:rsidR="00332156" w:rsidRDefault="00332156" w:rsidP="00332156">
      <w:pPr>
        <w:jc w:val="center"/>
        <w:rPr>
          <w:b/>
        </w:rPr>
      </w:pPr>
    </w:p>
    <w:p w14:paraId="0C775FC8" w14:textId="77777777" w:rsidR="00332156" w:rsidRDefault="00332156" w:rsidP="00332156">
      <w:pPr>
        <w:jc w:val="center"/>
        <w:rPr>
          <w:b/>
        </w:rPr>
      </w:pPr>
    </w:p>
    <w:p w14:paraId="5AA23713" w14:textId="77777777" w:rsidR="00332156" w:rsidRDefault="00332156" w:rsidP="00332156">
      <w:pPr>
        <w:jc w:val="center"/>
        <w:rPr>
          <w:b/>
        </w:rPr>
      </w:pPr>
    </w:p>
    <w:p w14:paraId="1C27AF51" w14:textId="77777777" w:rsidR="00332156" w:rsidRDefault="00332156" w:rsidP="00332156">
      <w:pPr>
        <w:jc w:val="center"/>
        <w:rPr>
          <w:b/>
        </w:rPr>
      </w:pPr>
      <w:r>
        <w:rPr>
          <w:b/>
        </w:rPr>
        <w:t xml:space="preserve"> </w:t>
      </w:r>
    </w:p>
    <w:p w14:paraId="168CA5F2" w14:textId="77777777" w:rsidR="00F26D29" w:rsidRDefault="00F26D29" w:rsidP="00F26D29">
      <w:pPr>
        <w:jc w:val="center"/>
        <w:rPr>
          <w:rFonts w:eastAsia="Arial" w:cs="Arial"/>
          <w:b/>
          <w:caps/>
        </w:rPr>
      </w:pPr>
      <w:r>
        <w:rPr>
          <w:rFonts w:eastAsia="Arial" w:cs="Arial"/>
          <w:b/>
          <w:caps/>
        </w:rPr>
        <w:t>controle DE VENDAS</w:t>
      </w:r>
    </w:p>
    <w:p w14:paraId="1EC9ECC3" w14:textId="77777777" w:rsidR="00332156" w:rsidRDefault="00332156" w:rsidP="00332156">
      <w:pPr>
        <w:jc w:val="center"/>
        <w:rPr>
          <w:b/>
        </w:rPr>
      </w:pPr>
    </w:p>
    <w:p w14:paraId="438CA492" w14:textId="77777777" w:rsidR="00332156" w:rsidRDefault="00332156" w:rsidP="00332156">
      <w:pPr>
        <w:jc w:val="center"/>
        <w:rPr>
          <w:b/>
        </w:rPr>
      </w:pPr>
    </w:p>
    <w:p w14:paraId="05924391" w14:textId="77777777" w:rsidR="00332156" w:rsidRDefault="00332156" w:rsidP="00332156">
      <w:pPr>
        <w:jc w:val="center"/>
        <w:rPr>
          <w:b/>
        </w:rPr>
      </w:pPr>
    </w:p>
    <w:p w14:paraId="5736D2F0" w14:textId="77777777" w:rsidR="00332156" w:rsidRDefault="00332156" w:rsidP="00332156">
      <w:pPr>
        <w:jc w:val="center"/>
        <w:rPr>
          <w:b/>
        </w:rPr>
      </w:pPr>
    </w:p>
    <w:p w14:paraId="6D47230B" w14:textId="77777777" w:rsidR="00332156" w:rsidRDefault="00332156" w:rsidP="00332156">
      <w:pPr>
        <w:jc w:val="center"/>
        <w:rPr>
          <w:b/>
        </w:rPr>
      </w:pPr>
    </w:p>
    <w:p w14:paraId="5D183F60" w14:textId="77777777" w:rsidR="00332156" w:rsidRDefault="00332156" w:rsidP="00332156">
      <w:pPr>
        <w:jc w:val="center"/>
        <w:rPr>
          <w:b/>
        </w:rPr>
      </w:pPr>
    </w:p>
    <w:p w14:paraId="064432C0" w14:textId="77777777" w:rsidR="00332156" w:rsidRDefault="00332156" w:rsidP="00332156">
      <w:pPr>
        <w:jc w:val="center"/>
        <w:rPr>
          <w:b/>
        </w:rPr>
      </w:pPr>
    </w:p>
    <w:p w14:paraId="015BA04F" w14:textId="77777777" w:rsidR="00332156" w:rsidRDefault="00332156" w:rsidP="00332156">
      <w:pPr>
        <w:jc w:val="center"/>
        <w:rPr>
          <w:b/>
        </w:rPr>
      </w:pPr>
    </w:p>
    <w:p w14:paraId="33219EC9" w14:textId="77777777" w:rsidR="00332156" w:rsidRDefault="00332156" w:rsidP="00332156">
      <w:pPr>
        <w:jc w:val="center"/>
        <w:rPr>
          <w:b/>
        </w:rPr>
      </w:pPr>
    </w:p>
    <w:p w14:paraId="2BD565AE" w14:textId="77777777" w:rsidR="00332156" w:rsidRDefault="00332156" w:rsidP="00332156">
      <w:pPr>
        <w:jc w:val="center"/>
        <w:rPr>
          <w:b/>
        </w:rPr>
      </w:pPr>
    </w:p>
    <w:p w14:paraId="34AA8F54" w14:textId="77777777" w:rsidR="00332156" w:rsidRDefault="00332156" w:rsidP="00332156">
      <w:pPr>
        <w:jc w:val="center"/>
        <w:rPr>
          <w:b/>
        </w:rPr>
      </w:pPr>
    </w:p>
    <w:p w14:paraId="0E4953CF" w14:textId="77777777" w:rsidR="00332156" w:rsidRDefault="00332156" w:rsidP="00332156">
      <w:pPr>
        <w:jc w:val="center"/>
        <w:rPr>
          <w:b/>
        </w:rPr>
      </w:pPr>
    </w:p>
    <w:p w14:paraId="2E20F691" w14:textId="77777777" w:rsidR="00332156" w:rsidRDefault="00332156" w:rsidP="00332156">
      <w:pPr>
        <w:jc w:val="center"/>
        <w:rPr>
          <w:b/>
        </w:rPr>
      </w:pPr>
    </w:p>
    <w:p w14:paraId="419FEA03" w14:textId="77777777" w:rsidR="00332156" w:rsidRDefault="00332156" w:rsidP="00332156">
      <w:pPr>
        <w:jc w:val="center"/>
        <w:rPr>
          <w:b/>
        </w:rPr>
      </w:pPr>
    </w:p>
    <w:p w14:paraId="2EE1424E" w14:textId="77777777" w:rsidR="00332156" w:rsidRDefault="00332156" w:rsidP="00332156">
      <w:pPr>
        <w:jc w:val="center"/>
        <w:rPr>
          <w:b/>
        </w:rPr>
      </w:pPr>
    </w:p>
    <w:p w14:paraId="12B977F7" w14:textId="77777777" w:rsidR="00332156" w:rsidRDefault="00332156" w:rsidP="00332156">
      <w:pPr>
        <w:jc w:val="center"/>
        <w:rPr>
          <w:b/>
        </w:rPr>
      </w:pPr>
    </w:p>
    <w:p w14:paraId="703BF919" w14:textId="77777777" w:rsidR="00332156" w:rsidRDefault="00332156" w:rsidP="00332156">
      <w:pPr>
        <w:jc w:val="center"/>
        <w:rPr>
          <w:b/>
        </w:rPr>
      </w:pPr>
    </w:p>
    <w:p w14:paraId="47D02107" w14:textId="77777777" w:rsidR="00332156" w:rsidRDefault="00332156" w:rsidP="00332156">
      <w:pPr>
        <w:jc w:val="center"/>
        <w:rPr>
          <w:b/>
        </w:rPr>
      </w:pPr>
    </w:p>
    <w:p w14:paraId="168FE795" w14:textId="77777777" w:rsidR="00332156" w:rsidRDefault="00332156" w:rsidP="00332156">
      <w:pPr>
        <w:jc w:val="center"/>
        <w:rPr>
          <w:b/>
        </w:rPr>
      </w:pPr>
    </w:p>
    <w:p w14:paraId="29B3F108" w14:textId="77777777" w:rsidR="00332156" w:rsidRDefault="00332156" w:rsidP="00332156">
      <w:pPr>
        <w:jc w:val="center"/>
        <w:rPr>
          <w:b/>
          <w:bCs/>
        </w:rPr>
      </w:pPr>
      <w:r w:rsidRPr="5FABB8AE">
        <w:rPr>
          <w:b/>
          <w:bCs/>
        </w:rPr>
        <w:t>Sorocaba/SP</w:t>
      </w:r>
    </w:p>
    <w:p w14:paraId="773298B1" w14:textId="77777777" w:rsidR="00332156" w:rsidRDefault="00332156" w:rsidP="00332156">
      <w:pPr>
        <w:jc w:val="center"/>
        <w:sectPr w:rsidR="00332156" w:rsidSect="00726767">
          <w:pgSz w:w="11906" w:h="16838"/>
          <w:pgMar w:top="1701" w:right="1134" w:bottom="1134" w:left="1701" w:header="709" w:footer="709" w:gutter="0"/>
          <w:cols w:space="708"/>
          <w:docGrid w:linePitch="360"/>
        </w:sectPr>
      </w:pPr>
      <w:r w:rsidRPr="7B325F3D">
        <w:rPr>
          <w:b/>
          <w:bCs/>
        </w:rPr>
        <w:t>2020</w:t>
      </w:r>
    </w:p>
    <w:p w14:paraId="51CFDC88" w14:textId="77777777" w:rsidR="00F26D29" w:rsidRDefault="00F26D29" w:rsidP="00F26D29">
      <w:pPr>
        <w:jc w:val="center"/>
        <w:rPr>
          <w:rFonts w:eastAsia="Arial" w:cs="Arial"/>
          <w:b/>
          <w:caps/>
        </w:rPr>
      </w:pPr>
      <w:r>
        <w:rPr>
          <w:rFonts w:eastAsia="Arial" w:cs="Arial"/>
          <w:b/>
          <w:caps/>
        </w:rPr>
        <w:lastRenderedPageBreak/>
        <w:t>CONTROLE DE VENDAS</w:t>
      </w:r>
    </w:p>
    <w:p w14:paraId="30881191" w14:textId="77777777" w:rsidR="00332156" w:rsidRDefault="00332156" w:rsidP="00332156">
      <w:pPr>
        <w:jc w:val="center"/>
        <w:rPr>
          <w:b/>
        </w:rPr>
      </w:pPr>
    </w:p>
    <w:p w14:paraId="6F16C555" w14:textId="77777777" w:rsidR="00332156" w:rsidRDefault="00332156" w:rsidP="00332156">
      <w:pPr>
        <w:jc w:val="center"/>
        <w:rPr>
          <w:b/>
        </w:rPr>
      </w:pPr>
    </w:p>
    <w:p w14:paraId="579D5007" w14:textId="77777777" w:rsidR="00332156" w:rsidRDefault="00332156" w:rsidP="00332156">
      <w:pPr>
        <w:jc w:val="center"/>
        <w:rPr>
          <w:b/>
        </w:rPr>
      </w:pPr>
    </w:p>
    <w:p w14:paraId="49140A03" w14:textId="77777777" w:rsidR="00332156" w:rsidRDefault="00332156" w:rsidP="00332156">
      <w:pPr>
        <w:jc w:val="center"/>
        <w:rPr>
          <w:b/>
        </w:rPr>
      </w:pPr>
    </w:p>
    <w:p w14:paraId="20D0FD64" w14:textId="77777777" w:rsidR="00332156" w:rsidRDefault="00332156" w:rsidP="00332156">
      <w:pPr>
        <w:jc w:val="center"/>
        <w:rPr>
          <w:b/>
        </w:rPr>
      </w:pPr>
    </w:p>
    <w:p w14:paraId="0C95B92D" w14:textId="77777777" w:rsidR="00332156" w:rsidRDefault="00332156" w:rsidP="00332156">
      <w:pPr>
        <w:jc w:val="center"/>
        <w:rPr>
          <w:b/>
        </w:rPr>
      </w:pPr>
    </w:p>
    <w:p w14:paraId="66EDB0A3" w14:textId="77777777" w:rsidR="00332156" w:rsidRDefault="00332156" w:rsidP="00332156">
      <w:pPr>
        <w:jc w:val="center"/>
        <w:rPr>
          <w:b/>
        </w:rPr>
      </w:pPr>
    </w:p>
    <w:p w14:paraId="171C6049" w14:textId="77777777" w:rsidR="00332156" w:rsidRDefault="00332156" w:rsidP="00332156">
      <w:pPr>
        <w:jc w:val="center"/>
        <w:rPr>
          <w:b/>
        </w:rPr>
      </w:pPr>
    </w:p>
    <w:p w14:paraId="36A69B4D" w14:textId="77777777" w:rsidR="00332156" w:rsidRDefault="00332156" w:rsidP="00332156">
      <w:pPr>
        <w:jc w:val="center"/>
        <w:rPr>
          <w:b/>
        </w:rPr>
      </w:pPr>
    </w:p>
    <w:p w14:paraId="30A09717" w14:textId="77777777" w:rsidR="00332156" w:rsidRDefault="00332156" w:rsidP="00332156">
      <w:pPr>
        <w:jc w:val="center"/>
        <w:rPr>
          <w:b/>
        </w:rPr>
      </w:pPr>
    </w:p>
    <w:p w14:paraId="1BD11716" w14:textId="77777777" w:rsidR="00332156" w:rsidRDefault="00332156" w:rsidP="00332156">
      <w:pPr>
        <w:jc w:val="center"/>
        <w:rPr>
          <w:b/>
        </w:rPr>
      </w:pPr>
    </w:p>
    <w:p w14:paraId="3F6F76A4" w14:textId="77777777" w:rsidR="00332156" w:rsidRDefault="00332156" w:rsidP="00332156">
      <w:pPr>
        <w:jc w:val="center"/>
        <w:rPr>
          <w:b/>
        </w:rPr>
      </w:pPr>
    </w:p>
    <w:p w14:paraId="4DA21C9A"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5F3031C3" w14:textId="77777777" w:rsidR="00F26D29" w:rsidRDefault="00F26D29" w:rsidP="00F26D29">
      <w:pPr>
        <w:ind w:left="4536"/>
        <w:jc w:val="both"/>
        <w:rPr>
          <w:rFonts w:eastAsia="Arial" w:cs="Arial"/>
          <w:color w:val="000000"/>
          <w:shd w:val="clear" w:color="auto" w:fill="FFFFFF"/>
        </w:rPr>
      </w:pPr>
    </w:p>
    <w:p w14:paraId="56F1DC4E" w14:textId="77777777" w:rsidR="00F26D29" w:rsidRDefault="00F26D29" w:rsidP="00F26D29">
      <w:pPr>
        <w:ind w:left="4536"/>
        <w:jc w:val="both"/>
        <w:rPr>
          <w:rFonts w:eastAsia="Arial" w:cs="Arial"/>
          <w:color w:val="000000"/>
          <w:shd w:val="clear" w:color="auto" w:fill="FFFFFF"/>
        </w:rPr>
      </w:pPr>
    </w:p>
    <w:p w14:paraId="179D8DB5" w14:textId="77777777" w:rsidR="00F26D29" w:rsidRDefault="00F26D29" w:rsidP="00F26D29">
      <w:pPr>
        <w:ind w:left="4536"/>
        <w:jc w:val="both"/>
        <w:rPr>
          <w:rFonts w:eastAsia="Arial" w:cs="Arial"/>
        </w:rPr>
      </w:pPr>
      <w:r>
        <w:rPr>
          <w:rFonts w:eastAsia="Arial" w:cs="Arial"/>
          <w:color w:val="000000"/>
          <w:shd w:val="clear" w:color="auto" w:fill="FFFFFF"/>
        </w:rPr>
        <w:t>Orientador: Prof. Edson Martins Feitosa.</w:t>
      </w:r>
    </w:p>
    <w:p w14:paraId="1252056A" w14:textId="77777777" w:rsidR="00F26D29" w:rsidRDefault="00F26D29" w:rsidP="00F26D29">
      <w:pPr>
        <w:jc w:val="center"/>
        <w:rPr>
          <w:rFonts w:eastAsia="Arial" w:cs="Arial"/>
          <w:b/>
        </w:rPr>
      </w:pPr>
    </w:p>
    <w:p w14:paraId="29A51AEC" w14:textId="77777777" w:rsidR="00332156" w:rsidRDefault="00332156" w:rsidP="00332156">
      <w:pPr>
        <w:jc w:val="center"/>
        <w:rPr>
          <w:b/>
        </w:rPr>
      </w:pPr>
    </w:p>
    <w:p w14:paraId="3E06980A" w14:textId="77777777" w:rsidR="00332156" w:rsidRDefault="00332156" w:rsidP="00332156">
      <w:pPr>
        <w:jc w:val="center"/>
        <w:rPr>
          <w:b/>
        </w:rPr>
      </w:pPr>
    </w:p>
    <w:p w14:paraId="1E039C57" w14:textId="77777777" w:rsidR="00332156" w:rsidRDefault="00332156" w:rsidP="00332156">
      <w:pPr>
        <w:jc w:val="center"/>
        <w:rPr>
          <w:b/>
        </w:rPr>
      </w:pPr>
    </w:p>
    <w:p w14:paraId="0B916DE1" w14:textId="77777777" w:rsidR="00332156" w:rsidRDefault="00332156" w:rsidP="00332156">
      <w:pPr>
        <w:jc w:val="center"/>
        <w:rPr>
          <w:b/>
        </w:rPr>
      </w:pPr>
    </w:p>
    <w:p w14:paraId="65311406" w14:textId="77777777" w:rsidR="00332156" w:rsidRDefault="00332156" w:rsidP="00332156">
      <w:pPr>
        <w:jc w:val="center"/>
        <w:rPr>
          <w:b/>
        </w:rPr>
      </w:pPr>
    </w:p>
    <w:p w14:paraId="26DA085E" w14:textId="77777777" w:rsidR="00332156" w:rsidRDefault="00332156" w:rsidP="00332156">
      <w:pPr>
        <w:jc w:val="center"/>
        <w:rPr>
          <w:b/>
        </w:rPr>
      </w:pPr>
    </w:p>
    <w:p w14:paraId="157FBDFE" w14:textId="77777777" w:rsidR="00332156" w:rsidRDefault="00332156" w:rsidP="00332156">
      <w:pPr>
        <w:jc w:val="center"/>
        <w:rPr>
          <w:b/>
        </w:rPr>
      </w:pPr>
    </w:p>
    <w:p w14:paraId="60A86375" w14:textId="77777777" w:rsidR="00332156" w:rsidRDefault="00332156" w:rsidP="00332156">
      <w:pPr>
        <w:jc w:val="center"/>
        <w:rPr>
          <w:b/>
        </w:rPr>
      </w:pPr>
    </w:p>
    <w:p w14:paraId="36FC6376" w14:textId="77777777" w:rsidR="00332156" w:rsidRDefault="00332156" w:rsidP="00332156">
      <w:pPr>
        <w:jc w:val="center"/>
        <w:rPr>
          <w:b/>
        </w:rPr>
      </w:pPr>
    </w:p>
    <w:p w14:paraId="0B80652F" w14:textId="77777777" w:rsidR="00332156" w:rsidRDefault="00332156" w:rsidP="00332156">
      <w:pPr>
        <w:jc w:val="center"/>
        <w:rPr>
          <w:b/>
        </w:rPr>
      </w:pPr>
    </w:p>
    <w:p w14:paraId="57B68235" w14:textId="77777777" w:rsidR="00332156" w:rsidRDefault="00332156" w:rsidP="00332156">
      <w:pPr>
        <w:jc w:val="center"/>
        <w:rPr>
          <w:b/>
        </w:rPr>
      </w:pPr>
    </w:p>
    <w:p w14:paraId="0FAE05B2" w14:textId="77777777" w:rsidR="00332156" w:rsidRDefault="00332156" w:rsidP="00332156">
      <w:pPr>
        <w:jc w:val="center"/>
        <w:rPr>
          <w:b/>
        </w:rPr>
      </w:pPr>
    </w:p>
    <w:p w14:paraId="221D3A5C" w14:textId="77777777" w:rsidR="00332156" w:rsidRDefault="00332156" w:rsidP="00332156">
      <w:pPr>
        <w:jc w:val="center"/>
        <w:rPr>
          <w:b/>
        </w:rPr>
      </w:pPr>
    </w:p>
    <w:p w14:paraId="565493D8" w14:textId="77777777" w:rsidR="00332156" w:rsidRDefault="00332156" w:rsidP="00332156">
      <w:pPr>
        <w:jc w:val="center"/>
        <w:rPr>
          <w:b/>
        </w:rPr>
      </w:pPr>
    </w:p>
    <w:p w14:paraId="05B896B2" w14:textId="77777777" w:rsidR="00332156" w:rsidRDefault="00332156" w:rsidP="00332156">
      <w:pPr>
        <w:jc w:val="center"/>
        <w:rPr>
          <w:b/>
        </w:rPr>
      </w:pPr>
    </w:p>
    <w:p w14:paraId="1579DA3F" w14:textId="77777777" w:rsidR="00332156" w:rsidRDefault="00332156" w:rsidP="00332156">
      <w:pPr>
        <w:jc w:val="center"/>
        <w:rPr>
          <w:b/>
        </w:rPr>
      </w:pPr>
    </w:p>
    <w:p w14:paraId="7EB66379" w14:textId="77777777" w:rsidR="00332156" w:rsidRDefault="00332156" w:rsidP="00332156">
      <w:pPr>
        <w:jc w:val="center"/>
        <w:rPr>
          <w:b/>
        </w:rPr>
      </w:pPr>
    </w:p>
    <w:p w14:paraId="361308D3" w14:textId="77777777" w:rsidR="00332156" w:rsidRDefault="00332156" w:rsidP="00332156">
      <w:pPr>
        <w:jc w:val="center"/>
        <w:rPr>
          <w:b/>
        </w:rPr>
      </w:pPr>
    </w:p>
    <w:p w14:paraId="134667D6" w14:textId="77777777" w:rsidR="00332156" w:rsidRDefault="00332156" w:rsidP="00332156">
      <w:pPr>
        <w:jc w:val="center"/>
        <w:rPr>
          <w:b/>
          <w:bCs/>
        </w:rPr>
      </w:pPr>
    </w:p>
    <w:p w14:paraId="0F0A46C6" w14:textId="77777777" w:rsidR="00332156" w:rsidRDefault="00332156" w:rsidP="00332156">
      <w:pPr>
        <w:jc w:val="center"/>
        <w:rPr>
          <w:b/>
          <w:bCs/>
        </w:rPr>
      </w:pPr>
    </w:p>
    <w:p w14:paraId="1849DF17" w14:textId="77777777" w:rsidR="00332156" w:rsidRDefault="00332156" w:rsidP="00332156">
      <w:pPr>
        <w:jc w:val="center"/>
        <w:rPr>
          <w:b/>
          <w:bCs/>
        </w:rPr>
      </w:pPr>
      <w:r w:rsidRPr="31262F88">
        <w:rPr>
          <w:b/>
          <w:bCs/>
        </w:rPr>
        <w:t>Sorocaba/SP</w:t>
      </w:r>
    </w:p>
    <w:p w14:paraId="650041EE" w14:textId="77777777" w:rsidR="00332156" w:rsidRDefault="00332156" w:rsidP="00332156">
      <w:pPr>
        <w:jc w:val="center"/>
      </w:pPr>
      <w:r w:rsidRPr="7B325F3D">
        <w:rPr>
          <w:b/>
          <w:bCs/>
        </w:rPr>
        <w:t>2020</w:t>
      </w:r>
    </w:p>
    <w:p w14:paraId="55EE39BA" w14:textId="77777777" w:rsidR="00332156" w:rsidRDefault="00332156" w:rsidP="00332156">
      <w:r>
        <w:br w:type="page"/>
      </w:r>
    </w:p>
    <w:p w14:paraId="1015BBDB" w14:textId="77777777" w:rsidR="00332156" w:rsidRDefault="00332156" w:rsidP="00332156">
      <w:pPr>
        <w:jc w:val="center"/>
        <w:rPr>
          <w:b/>
        </w:rPr>
      </w:pPr>
    </w:p>
    <w:p w14:paraId="2CD488CA" w14:textId="77777777" w:rsidR="00332156" w:rsidRDefault="00332156" w:rsidP="00332156">
      <w:pPr>
        <w:jc w:val="center"/>
        <w:rPr>
          <w:b/>
        </w:rPr>
      </w:pPr>
    </w:p>
    <w:p w14:paraId="70908B1E" w14:textId="77777777" w:rsidR="00332156" w:rsidRDefault="00332156" w:rsidP="00332156">
      <w:pPr>
        <w:jc w:val="center"/>
        <w:rPr>
          <w:b/>
        </w:rPr>
      </w:pPr>
    </w:p>
    <w:p w14:paraId="7435E0A7" w14:textId="77777777" w:rsidR="00332156" w:rsidRDefault="00332156" w:rsidP="00332156">
      <w:pPr>
        <w:jc w:val="center"/>
        <w:rPr>
          <w:b/>
        </w:rPr>
      </w:pPr>
    </w:p>
    <w:p w14:paraId="51F85017" w14:textId="77777777" w:rsidR="00332156" w:rsidRDefault="00332156" w:rsidP="00332156">
      <w:pPr>
        <w:jc w:val="center"/>
        <w:rPr>
          <w:b/>
        </w:rPr>
      </w:pPr>
    </w:p>
    <w:p w14:paraId="6750F9F8" w14:textId="77777777" w:rsidR="00F26D29" w:rsidRDefault="00F26D29" w:rsidP="00F26D29">
      <w:pPr>
        <w:jc w:val="center"/>
        <w:rPr>
          <w:rFonts w:eastAsia="Arial" w:cs="Arial"/>
          <w:b/>
        </w:rPr>
      </w:pPr>
    </w:p>
    <w:p w14:paraId="28929230" w14:textId="77777777" w:rsidR="00F26D29" w:rsidRDefault="00F26D29" w:rsidP="00F26D29">
      <w:pPr>
        <w:jc w:val="center"/>
        <w:rPr>
          <w:rFonts w:eastAsia="Arial" w:cs="Arial"/>
          <w:b/>
        </w:rPr>
      </w:pPr>
      <w:r>
        <w:rPr>
          <w:rFonts w:eastAsia="Arial" w:cs="Arial"/>
          <w:b/>
          <w:caps/>
        </w:rPr>
        <w:t>controle de vendas</w:t>
      </w:r>
    </w:p>
    <w:p w14:paraId="19FEFCC7" w14:textId="77777777" w:rsidR="00F26D29" w:rsidRDefault="00F26D29" w:rsidP="00F26D29">
      <w:pPr>
        <w:jc w:val="center"/>
        <w:rPr>
          <w:rFonts w:eastAsia="Arial" w:cs="Arial"/>
          <w:b/>
        </w:rPr>
      </w:pPr>
    </w:p>
    <w:p w14:paraId="663420C1" w14:textId="77777777" w:rsidR="00F26D29" w:rsidRDefault="00F26D29" w:rsidP="00F26D29">
      <w:pPr>
        <w:jc w:val="center"/>
        <w:rPr>
          <w:rFonts w:eastAsia="Arial" w:cs="Arial"/>
          <w:b/>
        </w:rPr>
      </w:pPr>
    </w:p>
    <w:p w14:paraId="78D96A5F" w14:textId="77777777" w:rsidR="00F26D29" w:rsidRDefault="00F26D29" w:rsidP="00F26D29">
      <w:pPr>
        <w:jc w:val="center"/>
        <w:rPr>
          <w:rFonts w:eastAsia="Arial" w:cs="Arial"/>
          <w:b/>
        </w:rPr>
      </w:pPr>
    </w:p>
    <w:p w14:paraId="47D2ABAF"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78112513" w14:textId="77777777" w:rsidR="00F26D29" w:rsidRDefault="00F26D29" w:rsidP="00F26D29">
      <w:pPr>
        <w:ind w:left="4536"/>
        <w:jc w:val="both"/>
        <w:rPr>
          <w:rFonts w:eastAsia="Arial" w:cs="Arial"/>
          <w:color w:val="000000"/>
          <w:shd w:val="clear" w:color="auto" w:fill="FFFFFF"/>
        </w:rPr>
      </w:pPr>
    </w:p>
    <w:p w14:paraId="44C83533" w14:textId="77777777" w:rsidR="00F26D29" w:rsidRDefault="00F26D29" w:rsidP="00F26D29">
      <w:pPr>
        <w:ind w:left="4536"/>
        <w:jc w:val="both"/>
        <w:rPr>
          <w:rFonts w:eastAsia="Arial" w:cs="Arial"/>
        </w:rPr>
      </w:pPr>
      <w:r>
        <w:rPr>
          <w:rFonts w:eastAsia="Arial" w:cs="Arial"/>
          <w:color w:val="000000"/>
          <w:shd w:val="clear" w:color="auto" w:fill="FFFFFF"/>
        </w:rPr>
        <w:t>Aprovado em:&lt;&lt;Data de aprovação&gt;&gt; </w:t>
      </w:r>
    </w:p>
    <w:p w14:paraId="4FADC390" w14:textId="77777777" w:rsidR="00F26D29" w:rsidRDefault="00F26D29" w:rsidP="00F26D29">
      <w:pPr>
        <w:jc w:val="center"/>
        <w:rPr>
          <w:rFonts w:eastAsia="Arial" w:cs="Arial"/>
          <w:b/>
        </w:rPr>
      </w:pPr>
    </w:p>
    <w:p w14:paraId="58344394" w14:textId="77777777" w:rsidR="00F26D29" w:rsidRDefault="00F26D29" w:rsidP="00F26D29">
      <w:pPr>
        <w:jc w:val="center"/>
        <w:rPr>
          <w:rFonts w:eastAsia="Arial" w:cs="Arial"/>
          <w:b/>
        </w:rPr>
      </w:pPr>
    </w:p>
    <w:p w14:paraId="68115D8E" w14:textId="77777777" w:rsidR="00F26D29" w:rsidRDefault="00F26D29" w:rsidP="00F26D29">
      <w:pPr>
        <w:jc w:val="center"/>
        <w:rPr>
          <w:rFonts w:eastAsia="Arial" w:cs="Arial"/>
        </w:rPr>
      </w:pPr>
      <w:r>
        <w:rPr>
          <w:rFonts w:eastAsia="Arial" w:cs="Arial"/>
        </w:rPr>
        <w:t xml:space="preserve">BANCA EXAMINADORA: </w:t>
      </w:r>
    </w:p>
    <w:p w14:paraId="7D3EF3CA" w14:textId="77777777" w:rsidR="00F26D29" w:rsidRDefault="00F26D29" w:rsidP="00F26D29">
      <w:pPr>
        <w:jc w:val="center"/>
        <w:rPr>
          <w:rFonts w:eastAsia="Arial" w:cs="Arial"/>
        </w:rPr>
      </w:pPr>
    </w:p>
    <w:p w14:paraId="731B791A" w14:textId="77777777" w:rsidR="00F26D29" w:rsidRDefault="00F26D29" w:rsidP="00F26D29">
      <w:pPr>
        <w:jc w:val="center"/>
        <w:rPr>
          <w:rFonts w:eastAsia="Arial" w:cs="Arial"/>
        </w:rPr>
      </w:pPr>
    </w:p>
    <w:p w14:paraId="0001C9DE" w14:textId="77777777" w:rsidR="00F26D29" w:rsidRPr="00012EE2" w:rsidRDefault="00F26D29" w:rsidP="00F26D29">
      <w:pPr>
        <w:jc w:val="center"/>
        <w:rPr>
          <w:rFonts w:cs="Arial"/>
        </w:rPr>
      </w:pPr>
      <w:proofErr w:type="gramStart"/>
      <w:r>
        <w:rPr>
          <w:rFonts w:cs="Arial"/>
        </w:rPr>
        <w:t>Prof.</w:t>
      </w:r>
      <w:r w:rsidRPr="00012EE2">
        <w:rPr>
          <w:rFonts w:cs="Arial"/>
        </w:rPr>
        <w:t>(</w:t>
      </w:r>
      <w:proofErr w:type="gramEnd"/>
      <w:r w:rsidRPr="00012EE2">
        <w:rPr>
          <w:rFonts w:cs="Arial"/>
        </w:rPr>
        <w:t>a) Me. Edson Martin Feitosa</w:t>
      </w:r>
    </w:p>
    <w:p w14:paraId="5FAA0105" w14:textId="77777777" w:rsidR="00F26D29" w:rsidRPr="00012EE2" w:rsidRDefault="00F26D29" w:rsidP="00F26D29">
      <w:pPr>
        <w:jc w:val="center"/>
        <w:rPr>
          <w:rFonts w:cs="Arial"/>
        </w:rPr>
      </w:pPr>
      <w:r w:rsidRPr="00012EE2">
        <w:rPr>
          <w:rFonts w:cs="Arial"/>
        </w:rPr>
        <w:t>Faculdade Anhanguera</w:t>
      </w:r>
    </w:p>
    <w:p w14:paraId="3346A04B" w14:textId="77777777" w:rsidR="00332156" w:rsidRDefault="00332156" w:rsidP="00332156">
      <w:pPr>
        <w:jc w:val="center"/>
      </w:pPr>
    </w:p>
    <w:p w14:paraId="37801BF6" w14:textId="650B05A5" w:rsidR="00332156" w:rsidRDefault="00332156" w:rsidP="00332156">
      <w:pPr>
        <w:jc w:val="center"/>
      </w:pPr>
    </w:p>
    <w:p w14:paraId="72E47915" w14:textId="42061B48" w:rsidR="00F26D29" w:rsidRDefault="00F26D29" w:rsidP="00332156">
      <w:pPr>
        <w:jc w:val="center"/>
      </w:pPr>
    </w:p>
    <w:p w14:paraId="7F516E59" w14:textId="72033A53" w:rsidR="00F26D29" w:rsidRDefault="00F26D29" w:rsidP="00332156">
      <w:pPr>
        <w:jc w:val="center"/>
      </w:pPr>
    </w:p>
    <w:p w14:paraId="00E174DF" w14:textId="644D4615" w:rsidR="00F26D29" w:rsidRDefault="00F26D29" w:rsidP="00332156">
      <w:pPr>
        <w:jc w:val="center"/>
      </w:pPr>
    </w:p>
    <w:p w14:paraId="038680E1" w14:textId="5A0AF03C" w:rsidR="00F26D29" w:rsidRDefault="00F26D29" w:rsidP="00332156">
      <w:pPr>
        <w:jc w:val="center"/>
      </w:pPr>
    </w:p>
    <w:p w14:paraId="70AF05FC" w14:textId="05858CBC" w:rsidR="00F26D29" w:rsidRDefault="00F26D29" w:rsidP="00332156">
      <w:pPr>
        <w:jc w:val="center"/>
      </w:pPr>
    </w:p>
    <w:p w14:paraId="6F74C942" w14:textId="6E59D552" w:rsidR="00F26D29" w:rsidRDefault="00F26D29" w:rsidP="00332156">
      <w:pPr>
        <w:jc w:val="center"/>
      </w:pPr>
    </w:p>
    <w:p w14:paraId="07599DCF" w14:textId="1407BAC9" w:rsidR="00F26D29" w:rsidRDefault="00F26D29" w:rsidP="00332156">
      <w:pPr>
        <w:jc w:val="center"/>
      </w:pPr>
    </w:p>
    <w:p w14:paraId="0795676C" w14:textId="09AD48C5" w:rsidR="00F26D29" w:rsidRDefault="00F26D29" w:rsidP="00332156">
      <w:pPr>
        <w:jc w:val="center"/>
      </w:pPr>
    </w:p>
    <w:p w14:paraId="57CD5953" w14:textId="7BE8A1FC" w:rsidR="00F26D29" w:rsidRDefault="00F26D29" w:rsidP="00332156">
      <w:pPr>
        <w:jc w:val="center"/>
      </w:pPr>
    </w:p>
    <w:p w14:paraId="269B42C6" w14:textId="2D5D7415" w:rsidR="00F26D29" w:rsidRDefault="00F26D29" w:rsidP="00332156">
      <w:pPr>
        <w:jc w:val="center"/>
      </w:pPr>
    </w:p>
    <w:p w14:paraId="753B0E69" w14:textId="75A4C89A" w:rsidR="00F26D29" w:rsidRDefault="00F26D29" w:rsidP="00332156">
      <w:pPr>
        <w:jc w:val="center"/>
      </w:pPr>
    </w:p>
    <w:p w14:paraId="4DB0C2E4" w14:textId="52527892" w:rsidR="00F26D29" w:rsidRDefault="00F26D29" w:rsidP="00332156">
      <w:pPr>
        <w:jc w:val="center"/>
      </w:pPr>
    </w:p>
    <w:p w14:paraId="40E85739" w14:textId="027F1191" w:rsidR="00F26D29" w:rsidRDefault="00F26D29" w:rsidP="00332156">
      <w:pPr>
        <w:jc w:val="center"/>
      </w:pPr>
    </w:p>
    <w:p w14:paraId="5FD1A9FC" w14:textId="77777777" w:rsidR="00F26D29" w:rsidRDefault="00F26D29" w:rsidP="00332156">
      <w:pPr>
        <w:jc w:val="center"/>
      </w:pPr>
    </w:p>
    <w:p w14:paraId="48BD877B" w14:textId="77777777" w:rsidR="00332156" w:rsidRDefault="00332156" w:rsidP="00332156">
      <w:pPr>
        <w:jc w:val="center"/>
      </w:pPr>
    </w:p>
    <w:p w14:paraId="50BA5F57" w14:textId="77777777" w:rsidR="00F26D29" w:rsidRDefault="00F26D29" w:rsidP="00F26D29">
      <w:pPr>
        <w:jc w:val="center"/>
        <w:rPr>
          <w:rFonts w:eastAsia="Arial" w:cs="Arial"/>
          <w:b/>
        </w:rPr>
      </w:pPr>
      <w:r>
        <w:rPr>
          <w:rFonts w:eastAsia="Arial" w:cs="Arial"/>
          <w:b/>
        </w:rPr>
        <w:t>Sorocaba/SP</w:t>
      </w:r>
    </w:p>
    <w:p w14:paraId="18E8700A" w14:textId="77777777" w:rsidR="00F26D29" w:rsidRDefault="00F26D29" w:rsidP="00F26D29">
      <w:pPr>
        <w:jc w:val="center"/>
        <w:rPr>
          <w:rFonts w:eastAsia="Arial" w:cs="Arial"/>
          <w:b/>
        </w:rPr>
      </w:pPr>
      <w:r>
        <w:rPr>
          <w:rFonts w:eastAsia="Arial" w:cs="Arial"/>
          <w:b/>
        </w:rPr>
        <w:t>2020</w:t>
      </w:r>
    </w:p>
    <w:p w14:paraId="281EE489" w14:textId="77777777" w:rsidR="00F26D29" w:rsidRDefault="00F26D29" w:rsidP="00F26D29">
      <w:pPr>
        <w:ind w:left="4536"/>
        <w:rPr>
          <w:rFonts w:eastAsia="Arial" w:cs="Arial"/>
        </w:rPr>
      </w:pPr>
    </w:p>
    <w:p w14:paraId="2A034EBB" w14:textId="77777777" w:rsidR="00332156" w:rsidRDefault="00332156" w:rsidP="00332156">
      <w:pPr>
        <w:jc w:val="center"/>
      </w:pPr>
      <w:r>
        <w:br w:type="page"/>
      </w:r>
    </w:p>
    <w:p w14:paraId="5BF015A1" w14:textId="77777777" w:rsidR="00332156" w:rsidRDefault="00332156" w:rsidP="00332156">
      <w:pPr>
        <w:ind w:left="4536"/>
      </w:pPr>
    </w:p>
    <w:p w14:paraId="247A9616" w14:textId="77777777" w:rsidR="00332156" w:rsidRDefault="00332156" w:rsidP="00332156">
      <w:pPr>
        <w:ind w:left="4536"/>
      </w:pPr>
    </w:p>
    <w:p w14:paraId="0DDC803E" w14:textId="77777777" w:rsidR="00332156" w:rsidRDefault="00332156" w:rsidP="00332156">
      <w:pPr>
        <w:ind w:left="4536"/>
      </w:pPr>
    </w:p>
    <w:p w14:paraId="5F30917B" w14:textId="77777777" w:rsidR="00332156" w:rsidRDefault="00332156" w:rsidP="00332156">
      <w:pPr>
        <w:ind w:left="4536"/>
      </w:pPr>
    </w:p>
    <w:p w14:paraId="6549F60C" w14:textId="77777777" w:rsidR="00332156" w:rsidRDefault="00332156" w:rsidP="00332156">
      <w:pPr>
        <w:ind w:left="4536"/>
      </w:pPr>
    </w:p>
    <w:p w14:paraId="61710672" w14:textId="77777777" w:rsidR="00332156" w:rsidRDefault="00332156" w:rsidP="00332156">
      <w:pPr>
        <w:ind w:left="4536"/>
      </w:pPr>
    </w:p>
    <w:p w14:paraId="48112652" w14:textId="77777777" w:rsidR="00332156" w:rsidRDefault="00332156" w:rsidP="00332156">
      <w:pPr>
        <w:ind w:left="4536"/>
      </w:pPr>
    </w:p>
    <w:p w14:paraId="54F7E8A3" w14:textId="77777777" w:rsidR="00332156" w:rsidRDefault="00332156" w:rsidP="00332156">
      <w:pPr>
        <w:ind w:left="4536"/>
      </w:pPr>
    </w:p>
    <w:p w14:paraId="45A48EAE" w14:textId="77777777" w:rsidR="00332156" w:rsidRDefault="00332156" w:rsidP="00332156">
      <w:pPr>
        <w:ind w:left="4536"/>
      </w:pPr>
    </w:p>
    <w:p w14:paraId="55027E67" w14:textId="77777777" w:rsidR="00332156" w:rsidRDefault="00332156" w:rsidP="00332156">
      <w:pPr>
        <w:ind w:left="4536"/>
      </w:pPr>
    </w:p>
    <w:p w14:paraId="5BB82369" w14:textId="77777777" w:rsidR="00332156" w:rsidRDefault="00332156" w:rsidP="00332156">
      <w:pPr>
        <w:ind w:left="4536"/>
      </w:pPr>
    </w:p>
    <w:p w14:paraId="423365DC" w14:textId="77777777" w:rsidR="00332156" w:rsidRDefault="00332156" w:rsidP="00332156">
      <w:pPr>
        <w:ind w:left="4536"/>
      </w:pPr>
    </w:p>
    <w:p w14:paraId="48D78648" w14:textId="77777777" w:rsidR="00332156" w:rsidRDefault="00332156" w:rsidP="00332156">
      <w:pPr>
        <w:ind w:left="4536"/>
      </w:pPr>
    </w:p>
    <w:p w14:paraId="0F475E70" w14:textId="77777777" w:rsidR="00332156" w:rsidRDefault="00332156" w:rsidP="00332156">
      <w:pPr>
        <w:ind w:left="4536"/>
      </w:pPr>
    </w:p>
    <w:p w14:paraId="3FFE9FD7" w14:textId="77777777" w:rsidR="00332156" w:rsidRDefault="00332156" w:rsidP="00332156">
      <w:pPr>
        <w:ind w:left="4536"/>
      </w:pPr>
    </w:p>
    <w:p w14:paraId="2646DAF1" w14:textId="77777777" w:rsidR="00332156" w:rsidRDefault="00332156" w:rsidP="00332156">
      <w:pPr>
        <w:ind w:left="4536"/>
      </w:pPr>
    </w:p>
    <w:p w14:paraId="074A0F3E" w14:textId="77777777" w:rsidR="00332156" w:rsidRDefault="00332156" w:rsidP="00332156">
      <w:pPr>
        <w:ind w:left="4536"/>
      </w:pPr>
    </w:p>
    <w:p w14:paraId="3F378023" w14:textId="77777777" w:rsidR="00332156" w:rsidRDefault="00332156" w:rsidP="00332156">
      <w:pPr>
        <w:ind w:left="4536"/>
      </w:pPr>
    </w:p>
    <w:p w14:paraId="4F3B848C" w14:textId="77777777" w:rsidR="00332156" w:rsidRDefault="00332156" w:rsidP="00332156">
      <w:pPr>
        <w:ind w:left="4536"/>
      </w:pPr>
    </w:p>
    <w:p w14:paraId="3958D3CA" w14:textId="77777777" w:rsidR="00332156" w:rsidRDefault="00332156" w:rsidP="00332156">
      <w:pPr>
        <w:ind w:left="4536"/>
      </w:pPr>
    </w:p>
    <w:p w14:paraId="1FC1B990" w14:textId="77777777" w:rsidR="00332156" w:rsidRDefault="00332156" w:rsidP="00332156">
      <w:pPr>
        <w:ind w:left="4536"/>
      </w:pPr>
    </w:p>
    <w:p w14:paraId="65F8803C" w14:textId="77777777" w:rsidR="00332156" w:rsidRDefault="00332156" w:rsidP="00332156">
      <w:pPr>
        <w:ind w:left="4536"/>
      </w:pPr>
    </w:p>
    <w:p w14:paraId="095C5D1C" w14:textId="77777777" w:rsidR="00332156" w:rsidRDefault="00332156" w:rsidP="00332156">
      <w:pPr>
        <w:ind w:left="4536"/>
      </w:pPr>
    </w:p>
    <w:p w14:paraId="376CB072" w14:textId="77777777" w:rsidR="00332156" w:rsidRDefault="00332156" w:rsidP="00332156">
      <w:pPr>
        <w:ind w:left="4536"/>
      </w:pPr>
    </w:p>
    <w:p w14:paraId="5FB9E4DF" w14:textId="77777777" w:rsidR="00332156" w:rsidRDefault="00332156" w:rsidP="00332156">
      <w:pPr>
        <w:ind w:left="4536"/>
      </w:pPr>
    </w:p>
    <w:p w14:paraId="798E2895" w14:textId="77777777" w:rsidR="00332156" w:rsidRDefault="00332156" w:rsidP="00332156">
      <w:pPr>
        <w:ind w:left="4536"/>
      </w:pPr>
    </w:p>
    <w:p w14:paraId="5DB7D9B5" w14:textId="77777777" w:rsidR="00332156" w:rsidRDefault="00332156" w:rsidP="00332156">
      <w:pPr>
        <w:ind w:left="4536"/>
      </w:pPr>
    </w:p>
    <w:p w14:paraId="7127DF13" w14:textId="77777777" w:rsidR="00332156" w:rsidRDefault="00332156" w:rsidP="00332156">
      <w:pPr>
        <w:ind w:left="4536"/>
      </w:pPr>
    </w:p>
    <w:p w14:paraId="21A5D271" w14:textId="77777777" w:rsidR="00332156" w:rsidRDefault="00332156" w:rsidP="00332156">
      <w:pPr>
        <w:ind w:left="4536"/>
      </w:pPr>
    </w:p>
    <w:p w14:paraId="7956C721" w14:textId="77777777" w:rsidR="00064985" w:rsidRDefault="00064985" w:rsidP="00332156">
      <w:pPr>
        <w:ind w:left="4536"/>
      </w:pPr>
    </w:p>
    <w:p w14:paraId="11224177" w14:textId="77777777" w:rsidR="00064985" w:rsidRDefault="00064985" w:rsidP="00332156">
      <w:pPr>
        <w:ind w:left="4536"/>
      </w:pPr>
    </w:p>
    <w:p w14:paraId="6A362B19" w14:textId="77777777" w:rsidR="00064985" w:rsidRDefault="00064985" w:rsidP="00332156">
      <w:pPr>
        <w:ind w:left="4536"/>
      </w:pPr>
    </w:p>
    <w:p w14:paraId="3B20591D" w14:textId="77777777" w:rsidR="00064985" w:rsidRDefault="00064985" w:rsidP="00332156">
      <w:pPr>
        <w:ind w:left="4536"/>
      </w:pPr>
    </w:p>
    <w:p w14:paraId="6307911D" w14:textId="77777777" w:rsidR="00064985" w:rsidRDefault="00064985" w:rsidP="00332156">
      <w:pPr>
        <w:ind w:left="4536"/>
      </w:pPr>
    </w:p>
    <w:p w14:paraId="3456EEBC" w14:textId="77777777" w:rsidR="00064985" w:rsidRDefault="00064985" w:rsidP="00332156">
      <w:pPr>
        <w:ind w:left="4536"/>
      </w:pPr>
    </w:p>
    <w:p w14:paraId="06117D0A" w14:textId="77777777" w:rsidR="00064985" w:rsidRDefault="00064985" w:rsidP="00332156">
      <w:pPr>
        <w:ind w:left="4536"/>
      </w:pPr>
    </w:p>
    <w:p w14:paraId="67F69AD5" w14:textId="77777777" w:rsidR="00064985" w:rsidRDefault="00064985" w:rsidP="00332156">
      <w:pPr>
        <w:ind w:left="4536"/>
      </w:pPr>
    </w:p>
    <w:p w14:paraId="7186FA50" w14:textId="77777777" w:rsidR="00332156" w:rsidRDefault="00332156" w:rsidP="00332156">
      <w:pPr>
        <w:ind w:left="4536"/>
      </w:pPr>
    </w:p>
    <w:p w14:paraId="623DB0EB" w14:textId="77777777" w:rsidR="00332156" w:rsidRDefault="00332156" w:rsidP="00332156">
      <w:pPr>
        <w:ind w:left="4536"/>
      </w:pPr>
    </w:p>
    <w:p w14:paraId="73B909E6" w14:textId="77777777" w:rsidR="00332156" w:rsidRDefault="00332156" w:rsidP="00332156">
      <w:pPr>
        <w:ind w:left="4536"/>
      </w:pPr>
    </w:p>
    <w:p w14:paraId="706762B6" w14:textId="77777777" w:rsidR="00F26D29" w:rsidRDefault="00F26D29" w:rsidP="00F26D29">
      <w:pPr>
        <w:ind w:left="4536"/>
        <w:rPr>
          <w:rFonts w:eastAsia="Arial" w:cs="Arial"/>
        </w:rPr>
      </w:pPr>
    </w:p>
    <w:p w14:paraId="4942CE43" w14:textId="77777777" w:rsidR="00F26D29" w:rsidRDefault="00F26D29" w:rsidP="00F26D29">
      <w:pPr>
        <w:ind w:left="4536"/>
        <w:jc w:val="right"/>
        <w:rPr>
          <w:rFonts w:eastAsia="Arial" w:cs="Arial"/>
        </w:rPr>
      </w:pPr>
      <w:r>
        <w:rPr>
          <w:rFonts w:eastAsia="Arial" w:cs="Arial"/>
        </w:rPr>
        <w:t>Dedico este trabalho a todos que contribuíram direta ou indiretamente para a realização desta monografia.</w:t>
      </w:r>
    </w:p>
    <w:p w14:paraId="22EFBAC8" w14:textId="77777777" w:rsidR="00F26D29" w:rsidRDefault="00F26D29" w:rsidP="00F26D29">
      <w:pPr>
        <w:ind w:left="4536"/>
        <w:jc w:val="right"/>
        <w:rPr>
          <w:rFonts w:eastAsia="Arial" w:cs="Arial"/>
        </w:rPr>
      </w:pPr>
    </w:p>
    <w:p w14:paraId="352D59BD" w14:textId="230E2327" w:rsidR="00332156" w:rsidRDefault="00332156" w:rsidP="00332156">
      <w:pPr>
        <w:ind w:left="4536"/>
        <w:jc w:val="right"/>
      </w:pPr>
      <w:r>
        <w:t>.</w:t>
      </w:r>
    </w:p>
    <w:p w14:paraId="27D888EB" w14:textId="77777777" w:rsidR="00332156" w:rsidRDefault="00332156" w:rsidP="00332156">
      <w:pPr>
        <w:ind w:left="4536"/>
        <w:jc w:val="right"/>
      </w:pPr>
    </w:p>
    <w:p w14:paraId="3909705F" w14:textId="77777777" w:rsidR="00332156" w:rsidRDefault="00332156" w:rsidP="00332156">
      <w:pPr>
        <w:ind w:left="4536"/>
      </w:pPr>
      <w:r>
        <w:br w:type="page"/>
      </w:r>
    </w:p>
    <w:p w14:paraId="3A28AD8D" w14:textId="77777777" w:rsidR="00332156" w:rsidRPr="006925AD" w:rsidRDefault="00332156" w:rsidP="00332156">
      <w:pPr>
        <w:jc w:val="center"/>
        <w:rPr>
          <w:b/>
        </w:rPr>
      </w:pPr>
      <w:r w:rsidRPr="006925AD">
        <w:rPr>
          <w:b/>
        </w:rPr>
        <w:lastRenderedPageBreak/>
        <w:t>AGRADECIMENTOS</w:t>
      </w:r>
    </w:p>
    <w:p w14:paraId="4596C72D" w14:textId="77777777" w:rsidR="00332156" w:rsidRDefault="00332156" w:rsidP="00332156"/>
    <w:p w14:paraId="4463D1BA" w14:textId="77777777" w:rsidR="00332156" w:rsidRDefault="00332156" w:rsidP="00332156"/>
    <w:p w14:paraId="645802D1" w14:textId="77777777" w:rsidR="00F26D29" w:rsidRDefault="00F26D29" w:rsidP="00F26D29">
      <w:pPr>
        <w:rPr>
          <w:rFonts w:eastAsia="Arial" w:cs="Arial"/>
        </w:rPr>
      </w:pPr>
      <w:r>
        <w:rPr>
          <w:rFonts w:eastAsia="Arial" w:cs="Arial"/>
        </w:rPr>
        <w:t>Agradeço ao orientador pelo apoio e atenção aos ensinamentos obtidos em aula.</w:t>
      </w:r>
    </w:p>
    <w:p w14:paraId="3E39A33E" w14:textId="77777777" w:rsidR="00332156" w:rsidRDefault="00332156" w:rsidP="00332156"/>
    <w:p w14:paraId="443853F2" w14:textId="77777777" w:rsidR="00332156" w:rsidRDefault="00332156" w:rsidP="00332156">
      <w:pPr>
        <w:spacing w:after="200" w:line="276" w:lineRule="auto"/>
      </w:pPr>
      <w:r>
        <w:br w:type="page"/>
      </w:r>
    </w:p>
    <w:p w14:paraId="3FF93D43" w14:textId="77777777" w:rsidR="00332156" w:rsidRDefault="00332156" w:rsidP="00332156">
      <w:pPr>
        <w:ind w:left="4536"/>
      </w:pPr>
    </w:p>
    <w:p w14:paraId="57AFFEB7" w14:textId="77777777" w:rsidR="00332156" w:rsidRDefault="00332156" w:rsidP="00332156">
      <w:pPr>
        <w:ind w:left="4536"/>
      </w:pPr>
    </w:p>
    <w:p w14:paraId="15CBA858" w14:textId="77777777" w:rsidR="00332156" w:rsidRDefault="00332156" w:rsidP="00332156">
      <w:pPr>
        <w:ind w:left="4536"/>
      </w:pPr>
    </w:p>
    <w:p w14:paraId="41060718" w14:textId="77777777" w:rsidR="00332156" w:rsidRDefault="00332156" w:rsidP="00332156">
      <w:pPr>
        <w:ind w:left="4536"/>
      </w:pPr>
    </w:p>
    <w:p w14:paraId="1F4AF65E" w14:textId="77777777" w:rsidR="00332156" w:rsidRDefault="00332156" w:rsidP="00332156">
      <w:pPr>
        <w:ind w:left="4536"/>
      </w:pPr>
    </w:p>
    <w:p w14:paraId="19DA350A" w14:textId="77777777" w:rsidR="00332156" w:rsidRDefault="00332156" w:rsidP="00332156">
      <w:pPr>
        <w:ind w:left="4536"/>
      </w:pPr>
    </w:p>
    <w:p w14:paraId="63317FA5" w14:textId="77777777" w:rsidR="00332156" w:rsidRDefault="00332156" w:rsidP="00332156">
      <w:pPr>
        <w:ind w:left="4536"/>
      </w:pPr>
    </w:p>
    <w:p w14:paraId="7CFAD3ED" w14:textId="77777777" w:rsidR="00332156" w:rsidRDefault="00332156" w:rsidP="00332156">
      <w:pPr>
        <w:ind w:left="4536"/>
      </w:pPr>
    </w:p>
    <w:p w14:paraId="3DA11605" w14:textId="77777777" w:rsidR="00332156" w:rsidRDefault="00332156" w:rsidP="00332156">
      <w:pPr>
        <w:ind w:left="4536"/>
      </w:pPr>
    </w:p>
    <w:p w14:paraId="67D69F72" w14:textId="77777777" w:rsidR="00332156" w:rsidRDefault="00332156" w:rsidP="00332156">
      <w:pPr>
        <w:ind w:left="4536"/>
      </w:pPr>
    </w:p>
    <w:p w14:paraId="2FAFCC41" w14:textId="77777777" w:rsidR="00332156" w:rsidRDefault="00332156" w:rsidP="00332156">
      <w:pPr>
        <w:ind w:left="4536"/>
      </w:pPr>
    </w:p>
    <w:p w14:paraId="063BAC6A" w14:textId="77777777" w:rsidR="00332156" w:rsidRDefault="00332156" w:rsidP="00332156">
      <w:pPr>
        <w:ind w:left="4536"/>
      </w:pPr>
    </w:p>
    <w:p w14:paraId="3A5206F8" w14:textId="77777777" w:rsidR="00332156" w:rsidRDefault="00332156" w:rsidP="00332156">
      <w:pPr>
        <w:ind w:left="4536"/>
      </w:pPr>
    </w:p>
    <w:p w14:paraId="77E2353A" w14:textId="77777777" w:rsidR="00332156" w:rsidRDefault="00332156" w:rsidP="00332156">
      <w:pPr>
        <w:ind w:left="4536"/>
      </w:pPr>
    </w:p>
    <w:p w14:paraId="3C20E9CE" w14:textId="77777777" w:rsidR="00332156" w:rsidRDefault="00332156" w:rsidP="00332156">
      <w:pPr>
        <w:ind w:left="4536"/>
      </w:pPr>
    </w:p>
    <w:p w14:paraId="55B667DD" w14:textId="77777777" w:rsidR="00332156" w:rsidRDefault="00332156" w:rsidP="00332156">
      <w:pPr>
        <w:ind w:left="4536"/>
      </w:pPr>
    </w:p>
    <w:p w14:paraId="51BB75EE" w14:textId="77777777" w:rsidR="00332156" w:rsidRDefault="00332156" w:rsidP="00332156">
      <w:pPr>
        <w:ind w:left="4536"/>
      </w:pPr>
    </w:p>
    <w:p w14:paraId="1FA813D7" w14:textId="77777777" w:rsidR="00332156" w:rsidRDefault="00332156" w:rsidP="00332156">
      <w:pPr>
        <w:ind w:left="4536"/>
      </w:pPr>
    </w:p>
    <w:p w14:paraId="0E0DD38F" w14:textId="77777777" w:rsidR="00332156" w:rsidRDefault="00332156" w:rsidP="00332156">
      <w:pPr>
        <w:ind w:left="4536"/>
      </w:pPr>
    </w:p>
    <w:p w14:paraId="4379CE1F" w14:textId="77777777" w:rsidR="00332156" w:rsidRDefault="00332156" w:rsidP="00332156">
      <w:pPr>
        <w:ind w:left="4536"/>
      </w:pPr>
    </w:p>
    <w:p w14:paraId="32E54571" w14:textId="77777777" w:rsidR="00332156" w:rsidRDefault="00332156" w:rsidP="00332156">
      <w:pPr>
        <w:ind w:left="4536"/>
      </w:pPr>
    </w:p>
    <w:p w14:paraId="20A5D326" w14:textId="77777777" w:rsidR="00332156" w:rsidRDefault="00332156" w:rsidP="00332156">
      <w:pPr>
        <w:ind w:left="4536"/>
      </w:pPr>
    </w:p>
    <w:p w14:paraId="14A21D24" w14:textId="77777777" w:rsidR="00332156" w:rsidRDefault="00332156" w:rsidP="00332156">
      <w:pPr>
        <w:ind w:left="4536"/>
      </w:pPr>
    </w:p>
    <w:p w14:paraId="2A44BABB" w14:textId="77777777" w:rsidR="00332156" w:rsidRDefault="00332156" w:rsidP="00332156">
      <w:pPr>
        <w:ind w:left="4536"/>
      </w:pPr>
    </w:p>
    <w:p w14:paraId="29BC6ACE" w14:textId="77777777" w:rsidR="00332156" w:rsidRDefault="00332156" w:rsidP="00332156">
      <w:pPr>
        <w:ind w:left="4536"/>
      </w:pPr>
    </w:p>
    <w:p w14:paraId="3C5A36A1" w14:textId="77777777" w:rsidR="00332156" w:rsidRDefault="00332156" w:rsidP="00332156">
      <w:pPr>
        <w:ind w:left="4536"/>
      </w:pPr>
    </w:p>
    <w:p w14:paraId="6BEE9780" w14:textId="77777777" w:rsidR="00332156" w:rsidRDefault="00332156" w:rsidP="00332156">
      <w:pPr>
        <w:ind w:left="4536"/>
      </w:pPr>
    </w:p>
    <w:p w14:paraId="3B37019C" w14:textId="77777777" w:rsidR="00332156" w:rsidRDefault="00332156" w:rsidP="00332156">
      <w:pPr>
        <w:ind w:left="4536"/>
      </w:pPr>
    </w:p>
    <w:p w14:paraId="48459E1B" w14:textId="77777777" w:rsidR="00332156" w:rsidRDefault="00332156" w:rsidP="00332156">
      <w:pPr>
        <w:ind w:left="4536"/>
      </w:pPr>
    </w:p>
    <w:p w14:paraId="31CF42E2" w14:textId="77777777" w:rsidR="00332156" w:rsidRDefault="00332156" w:rsidP="00332156">
      <w:pPr>
        <w:ind w:left="4536"/>
      </w:pPr>
    </w:p>
    <w:p w14:paraId="7745A01B" w14:textId="77777777" w:rsidR="00332156" w:rsidRDefault="00332156" w:rsidP="00332156">
      <w:pPr>
        <w:ind w:left="4536"/>
      </w:pPr>
    </w:p>
    <w:p w14:paraId="451C1B01" w14:textId="77777777" w:rsidR="00332156" w:rsidRDefault="00332156" w:rsidP="00332156">
      <w:pPr>
        <w:ind w:left="4536"/>
      </w:pPr>
    </w:p>
    <w:p w14:paraId="6244BE1E" w14:textId="77777777" w:rsidR="00332156" w:rsidRDefault="00332156" w:rsidP="00332156">
      <w:pPr>
        <w:ind w:left="4536"/>
      </w:pPr>
    </w:p>
    <w:p w14:paraId="023E6D0E" w14:textId="77777777" w:rsidR="00332156" w:rsidRDefault="00332156" w:rsidP="00332156">
      <w:pPr>
        <w:ind w:left="4536"/>
      </w:pPr>
    </w:p>
    <w:p w14:paraId="2FEA51A2" w14:textId="77777777" w:rsidR="00332156" w:rsidRDefault="00332156" w:rsidP="00332156">
      <w:pPr>
        <w:ind w:left="4536"/>
      </w:pPr>
    </w:p>
    <w:p w14:paraId="3E28FA04" w14:textId="77777777" w:rsidR="00F26D29" w:rsidRDefault="00332156" w:rsidP="00332156">
      <w:pPr>
        <w:jc w:val="center"/>
        <w:rPr>
          <w:b/>
        </w:rPr>
      </w:pPr>
      <w:r w:rsidRPr="006925AD">
        <w:rPr>
          <w:b/>
        </w:rPr>
        <w:t>RESUMO</w:t>
      </w:r>
    </w:p>
    <w:p w14:paraId="62D3E8AC" w14:textId="7153FD4A" w:rsidR="00332156" w:rsidRPr="006925AD" w:rsidRDefault="00332156" w:rsidP="00332156">
      <w:pPr>
        <w:jc w:val="center"/>
        <w:rPr>
          <w:b/>
        </w:rPr>
      </w:pPr>
    </w:p>
    <w:p w14:paraId="5461B8B3" w14:textId="77777777" w:rsidR="00F26D29" w:rsidRPr="00472BE5" w:rsidRDefault="00F26D29" w:rsidP="00F26D29">
      <w:pPr>
        <w:spacing w:after="360"/>
        <w:jc w:val="both"/>
      </w:pPr>
      <w:r w:rsidRPr="00472BE5">
        <w:t xml:space="preserve">Como em qualquer concessionaria, existe o controle de vendas, que é o controle que mostra o sistema da concessionaria, facilitando o entendimento de vendas de </w:t>
      </w:r>
      <w:proofErr w:type="spellStart"/>
      <w:r w:rsidRPr="00472BE5">
        <w:t>veiculos</w:t>
      </w:r>
      <w:proofErr w:type="spellEnd"/>
      <w:r w:rsidRPr="00472BE5">
        <w:t xml:space="preserve">. Sendo assim o </w:t>
      </w:r>
      <w:proofErr w:type="spellStart"/>
      <w:r w:rsidRPr="00472BE5">
        <w:t>funcionario</w:t>
      </w:r>
      <w:proofErr w:type="spellEnd"/>
      <w:r w:rsidRPr="00472BE5">
        <w:t xml:space="preserve"> ou gerente faz o cadastro do cliente que </w:t>
      </w:r>
      <w:proofErr w:type="spellStart"/>
      <w:r w:rsidRPr="00472BE5">
        <w:t>ira</w:t>
      </w:r>
      <w:proofErr w:type="spellEnd"/>
      <w:r w:rsidRPr="00472BE5">
        <w:t xml:space="preserve"> realizar a compra, em seguida o </w:t>
      </w:r>
      <w:proofErr w:type="spellStart"/>
      <w:r w:rsidRPr="00472BE5">
        <w:t>funcionario</w:t>
      </w:r>
      <w:proofErr w:type="spellEnd"/>
      <w:r w:rsidRPr="00472BE5">
        <w:t xml:space="preserve"> faz a consulta de </w:t>
      </w:r>
      <w:proofErr w:type="spellStart"/>
      <w:r w:rsidRPr="00472BE5">
        <w:t>veiculos</w:t>
      </w:r>
      <w:proofErr w:type="spellEnd"/>
      <w:r w:rsidRPr="00472BE5">
        <w:t xml:space="preserve"> que o cliente deseja no sistema. O </w:t>
      </w:r>
      <w:proofErr w:type="spellStart"/>
      <w:r w:rsidRPr="00472BE5">
        <w:t>funcionario</w:t>
      </w:r>
      <w:proofErr w:type="spellEnd"/>
      <w:r w:rsidRPr="00472BE5">
        <w:t xml:space="preserve"> </w:t>
      </w:r>
      <w:proofErr w:type="spellStart"/>
      <w:r w:rsidRPr="00472BE5">
        <w:t>ira</w:t>
      </w:r>
      <w:proofErr w:type="spellEnd"/>
      <w:r w:rsidRPr="00472BE5">
        <w:t xml:space="preserve"> marcar todas as vendas do dia, e no final do </w:t>
      </w:r>
      <w:proofErr w:type="spellStart"/>
      <w:r w:rsidRPr="00472BE5">
        <w:t>mes</w:t>
      </w:r>
      <w:proofErr w:type="spellEnd"/>
      <w:r w:rsidRPr="00472BE5">
        <w:t xml:space="preserve"> fazer um relatório das vendas e repassar para o gerente da </w:t>
      </w:r>
      <w:proofErr w:type="spellStart"/>
      <w:r w:rsidRPr="00472BE5">
        <w:t>concesionaria</w:t>
      </w:r>
      <w:proofErr w:type="spellEnd"/>
      <w:r w:rsidRPr="00472BE5">
        <w:t>.</w:t>
      </w:r>
    </w:p>
    <w:p w14:paraId="13FC7293" w14:textId="77777777" w:rsidR="00332156" w:rsidRDefault="00332156" w:rsidP="00332156">
      <w:pPr>
        <w:pStyle w:val="ResumoAbstract"/>
        <w:spacing w:after="0" w:line="360" w:lineRule="auto"/>
      </w:pPr>
    </w:p>
    <w:p w14:paraId="56C43A62" w14:textId="25F0D1F5" w:rsidR="00332156" w:rsidRDefault="00332156" w:rsidP="00332156">
      <w:pPr>
        <w:pStyle w:val="ResumoAbstract"/>
        <w:spacing w:after="0" w:line="360" w:lineRule="auto"/>
        <w:ind w:firstLine="0"/>
      </w:pPr>
      <w:r w:rsidRPr="32A727AB">
        <w:rPr>
          <w:b/>
          <w:bCs/>
        </w:rPr>
        <w:t>Palavras-chave:</w:t>
      </w:r>
      <w:r>
        <w:t xml:space="preserve"> </w:t>
      </w:r>
      <w:r w:rsidR="00F26D29">
        <w:rPr>
          <w:rFonts w:eastAsia="Arial" w:cs="Arial"/>
        </w:rPr>
        <w:t xml:space="preserve">Controle; Sistema; </w:t>
      </w:r>
      <w:proofErr w:type="gramStart"/>
      <w:r w:rsidR="00F26D29">
        <w:rPr>
          <w:rFonts w:eastAsia="Arial" w:cs="Arial"/>
        </w:rPr>
        <w:t>Facilitando</w:t>
      </w:r>
      <w:proofErr w:type="gramEnd"/>
    </w:p>
    <w:p w14:paraId="4100984B" w14:textId="77777777" w:rsidR="00332156" w:rsidRDefault="00332156" w:rsidP="00332156">
      <w:pPr>
        <w:spacing w:after="200" w:line="276" w:lineRule="auto"/>
      </w:pPr>
      <w:r>
        <w:br w:type="page"/>
      </w:r>
    </w:p>
    <w:p w14:paraId="4EDF5527" w14:textId="77777777" w:rsidR="00332156" w:rsidRPr="00472BE5" w:rsidRDefault="00332156" w:rsidP="00332156">
      <w:pPr>
        <w:jc w:val="center"/>
        <w:rPr>
          <w:b/>
        </w:rPr>
      </w:pPr>
      <w:r w:rsidRPr="00472BE5">
        <w:rPr>
          <w:b/>
        </w:rPr>
        <w:lastRenderedPageBreak/>
        <w:t>ABSTRACT</w:t>
      </w:r>
    </w:p>
    <w:p w14:paraId="47C90D7F" w14:textId="77777777" w:rsidR="00F26D29" w:rsidRDefault="00F26D29" w:rsidP="00F26D29">
      <w:pPr>
        <w:rPr>
          <w:rFonts w:eastAsia="Arial" w:cs="Arial"/>
        </w:rPr>
      </w:pPr>
    </w:p>
    <w:p w14:paraId="0717A9F7" w14:textId="3475F5FA" w:rsidR="00F26D29" w:rsidRDefault="00F26D29" w:rsidP="00F26D29">
      <w:pPr>
        <w:jc w:val="both"/>
        <w:rPr>
          <w:rFonts w:eastAsia="Arial" w:cs="Arial"/>
          <w:lang w:val="en-US"/>
        </w:rPr>
      </w:pPr>
      <w:r w:rsidRPr="004518EC">
        <w:rPr>
          <w:rFonts w:eastAsia="Arial" w:cs="Arial"/>
          <w:lang w:val="en-US"/>
        </w:rPr>
        <w:t xml:space="preserve">As in any concessionary, there is sales control, which is the control that shows the </w:t>
      </w:r>
      <w:proofErr w:type="spellStart"/>
      <w:r w:rsidRPr="004518EC">
        <w:rPr>
          <w:rFonts w:eastAsia="Arial" w:cs="Arial"/>
          <w:lang w:val="en-US"/>
        </w:rPr>
        <w:t>concessionry</w:t>
      </w:r>
      <w:proofErr w:type="spellEnd"/>
      <w:r w:rsidRPr="004518EC">
        <w:rPr>
          <w:rFonts w:eastAsia="Arial" w:cs="Arial"/>
          <w:lang w:val="en-US"/>
        </w:rPr>
        <w:t xml:space="preserve"> system, facilitating the understanding of sales of vehicles. Thus the employee or manager makes the registration of the customer who will make the purchase, then the employee makes the consultation of vehicles that the customer wants in the system. The employee will mark all the sales of the day, and at the end of the year make a sales report and pass it on to the manager of the </w:t>
      </w:r>
      <w:proofErr w:type="spellStart"/>
      <w:r w:rsidRPr="004518EC">
        <w:rPr>
          <w:rFonts w:eastAsia="Arial" w:cs="Arial"/>
          <w:lang w:val="en-US"/>
        </w:rPr>
        <w:t>concesionaria</w:t>
      </w:r>
      <w:proofErr w:type="spellEnd"/>
      <w:r w:rsidRPr="004518EC">
        <w:rPr>
          <w:rFonts w:eastAsia="Arial" w:cs="Arial"/>
          <w:lang w:val="en-US"/>
        </w:rPr>
        <w:t>.</w:t>
      </w:r>
    </w:p>
    <w:p w14:paraId="2C6A4765" w14:textId="77777777" w:rsidR="00F26D29" w:rsidRPr="004518EC" w:rsidRDefault="00F26D29" w:rsidP="00F26D29">
      <w:pPr>
        <w:jc w:val="both"/>
        <w:rPr>
          <w:rFonts w:eastAsia="Arial" w:cs="Arial"/>
          <w:lang w:val="en-US"/>
        </w:rPr>
      </w:pPr>
    </w:p>
    <w:p w14:paraId="1F7E5FAB" w14:textId="1B3B7624" w:rsidR="00332156" w:rsidRPr="00472BE5" w:rsidRDefault="00332156" w:rsidP="00F26D29">
      <w:pPr>
        <w:pStyle w:val="ResumoAbstract"/>
        <w:spacing w:after="0" w:line="360" w:lineRule="auto"/>
        <w:ind w:firstLine="0"/>
      </w:pPr>
      <w:proofErr w:type="spellStart"/>
      <w:r w:rsidRPr="00472BE5">
        <w:rPr>
          <w:b/>
          <w:bCs/>
        </w:rPr>
        <w:t>Keywords</w:t>
      </w:r>
      <w:proofErr w:type="spellEnd"/>
      <w:proofErr w:type="gramStart"/>
      <w:r w:rsidRPr="00472BE5">
        <w:rPr>
          <w:b/>
          <w:bCs/>
        </w:rPr>
        <w:t>:</w:t>
      </w:r>
      <w:r w:rsidRPr="00472BE5">
        <w:t xml:space="preserve"> </w:t>
      </w:r>
      <w:r w:rsidR="00F26D29">
        <w:rPr>
          <w:rFonts w:eastAsia="Arial" w:cs="Arial"/>
          <w:b/>
        </w:rPr>
        <w:t>:</w:t>
      </w:r>
      <w:proofErr w:type="gramEnd"/>
      <w:r w:rsidR="00F26D29">
        <w:rPr>
          <w:rFonts w:eastAsia="Arial" w:cs="Arial"/>
        </w:rPr>
        <w:t xml:space="preserve"> </w:t>
      </w:r>
      <w:proofErr w:type="spellStart"/>
      <w:r w:rsidR="00F26D29">
        <w:rPr>
          <w:rFonts w:eastAsia="Arial" w:cs="Arial"/>
        </w:rPr>
        <w:t>Control</w:t>
      </w:r>
      <w:proofErr w:type="spellEnd"/>
      <w:r w:rsidR="00F26D29">
        <w:rPr>
          <w:rFonts w:eastAsia="Arial" w:cs="Arial"/>
        </w:rPr>
        <w:t xml:space="preserve">; System; </w:t>
      </w:r>
      <w:proofErr w:type="spellStart"/>
      <w:r w:rsidR="00F26D29">
        <w:rPr>
          <w:rFonts w:eastAsia="Arial" w:cs="Arial"/>
        </w:rPr>
        <w:t>Facilitating</w:t>
      </w:r>
      <w:proofErr w:type="spellEnd"/>
    </w:p>
    <w:p w14:paraId="4E28D7CC" w14:textId="77777777" w:rsidR="00332156" w:rsidRPr="00472BE5" w:rsidRDefault="00332156" w:rsidP="00332156">
      <w:pPr>
        <w:spacing w:after="200" w:line="276" w:lineRule="auto"/>
      </w:pPr>
      <w:r w:rsidRPr="00472BE5">
        <w:br w:type="page"/>
      </w:r>
    </w:p>
    <w:p w14:paraId="0FEB7B30" w14:textId="77777777" w:rsidR="00332156" w:rsidRPr="004B1F13" w:rsidRDefault="00332156" w:rsidP="00332156">
      <w:pPr>
        <w:jc w:val="center"/>
        <w:rPr>
          <w:b/>
        </w:rPr>
      </w:pPr>
      <w:r w:rsidRPr="004B1F13">
        <w:rPr>
          <w:b/>
        </w:rPr>
        <w:lastRenderedPageBreak/>
        <w:t>LISTA</w:t>
      </w:r>
      <w:r>
        <w:rPr>
          <w:b/>
        </w:rPr>
        <w:t xml:space="preserve"> DE ILUSTRAÇÕES</w:t>
      </w:r>
    </w:p>
    <w:p w14:paraId="57E19E41" w14:textId="77777777" w:rsidR="00332156" w:rsidRDefault="00332156" w:rsidP="00332156"/>
    <w:p w14:paraId="0580F7D6" w14:textId="77777777" w:rsidR="00332156" w:rsidRDefault="00332156" w:rsidP="00332156"/>
    <w:p w14:paraId="4862EC39" w14:textId="77D3398F" w:rsidR="00B7658F" w:rsidRDefault="00332156">
      <w:pPr>
        <w:pStyle w:val="ndicedeilustraes"/>
        <w:tabs>
          <w:tab w:val="right" w:leader="dot" w:pos="9061"/>
        </w:tabs>
        <w:rPr>
          <w:rFonts w:asciiTheme="minorHAnsi" w:eastAsiaTheme="minorEastAsia" w:hAnsiTheme="minorHAnsi"/>
          <w:noProof/>
          <w:sz w:val="22"/>
          <w:szCs w:val="22"/>
          <w:lang w:eastAsia="pt-BR"/>
        </w:rPr>
      </w:pPr>
      <w:r>
        <w:fldChar w:fldCharType="begin"/>
      </w:r>
      <w:r>
        <w:instrText xml:space="preserve"> TOC \h \z \c "Figura" </w:instrText>
      </w:r>
      <w:r>
        <w:fldChar w:fldCharType="separate"/>
      </w:r>
      <w:hyperlink w:anchor="_Toc57841143" w:history="1">
        <w:r w:rsidR="00B7658F" w:rsidRPr="00CF7A50">
          <w:rPr>
            <w:rStyle w:val="Hyperlink"/>
            <w:noProof/>
          </w:rPr>
          <w:t>Figura 1 – MER</w:t>
        </w:r>
        <w:r w:rsidR="00B7658F">
          <w:rPr>
            <w:noProof/>
            <w:webHidden/>
          </w:rPr>
          <w:tab/>
        </w:r>
        <w:r w:rsidR="00B7658F">
          <w:rPr>
            <w:noProof/>
            <w:webHidden/>
          </w:rPr>
          <w:fldChar w:fldCharType="begin"/>
        </w:r>
        <w:r w:rsidR="00B7658F">
          <w:rPr>
            <w:noProof/>
            <w:webHidden/>
          </w:rPr>
          <w:instrText xml:space="preserve"> PAGEREF _Toc57841143 \h </w:instrText>
        </w:r>
        <w:r w:rsidR="00B7658F">
          <w:rPr>
            <w:noProof/>
            <w:webHidden/>
          </w:rPr>
        </w:r>
        <w:r w:rsidR="00B7658F">
          <w:rPr>
            <w:noProof/>
            <w:webHidden/>
          </w:rPr>
          <w:fldChar w:fldCharType="separate"/>
        </w:r>
        <w:r w:rsidR="00B7658F">
          <w:rPr>
            <w:noProof/>
            <w:webHidden/>
          </w:rPr>
          <w:t>20</w:t>
        </w:r>
        <w:r w:rsidR="00B7658F">
          <w:rPr>
            <w:noProof/>
            <w:webHidden/>
          </w:rPr>
          <w:fldChar w:fldCharType="end"/>
        </w:r>
      </w:hyperlink>
    </w:p>
    <w:p w14:paraId="160D1888" w14:textId="1863BDDF" w:rsidR="00B7658F" w:rsidRDefault="009B43FC">
      <w:pPr>
        <w:pStyle w:val="ndicedeilustraes"/>
        <w:tabs>
          <w:tab w:val="right" w:leader="dot" w:pos="9061"/>
        </w:tabs>
        <w:rPr>
          <w:rFonts w:asciiTheme="minorHAnsi" w:eastAsiaTheme="minorEastAsia" w:hAnsiTheme="minorHAnsi"/>
          <w:noProof/>
          <w:sz w:val="22"/>
          <w:szCs w:val="22"/>
          <w:lang w:eastAsia="pt-BR"/>
        </w:rPr>
      </w:pPr>
      <w:hyperlink w:anchor="_Toc57841144" w:history="1">
        <w:r w:rsidR="00B7658F" w:rsidRPr="00CF7A50">
          <w:rPr>
            <w:rStyle w:val="Hyperlink"/>
            <w:noProof/>
          </w:rPr>
          <w:t>Figura 2 - UML</w:t>
        </w:r>
        <w:r w:rsidR="00B7658F">
          <w:rPr>
            <w:noProof/>
            <w:webHidden/>
          </w:rPr>
          <w:tab/>
        </w:r>
        <w:r w:rsidR="00B7658F">
          <w:rPr>
            <w:noProof/>
            <w:webHidden/>
          </w:rPr>
          <w:fldChar w:fldCharType="begin"/>
        </w:r>
        <w:r w:rsidR="00B7658F">
          <w:rPr>
            <w:noProof/>
            <w:webHidden/>
          </w:rPr>
          <w:instrText xml:space="preserve"> PAGEREF _Toc57841144 \h </w:instrText>
        </w:r>
        <w:r w:rsidR="00B7658F">
          <w:rPr>
            <w:noProof/>
            <w:webHidden/>
          </w:rPr>
        </w:r>
        <w:r w:rsidR="00B7658F">
          <w:rPr>
            <w:noProof/>
            <w:webHidden/>
          </w:rPr>
          <w:fldChar w:fldCharType="separate"/>
        </w:r>
        <w:r w:rsidR="00B7658F">
          <w:rPr>
            <w:noProof/>
            <w:webHidden/>
          </w:rPr>
          <w:t>21</w:t>
        </w:r>
        <w:r w:rsidR="00B7658F">
          <w:rPr>
            <w:noProof/>
            <w:webHidden/>
          </w:rPr>
          <w:fldChar w:fldCharType="end"/>
        </w:r>
      </w:hyperlink>
    </w:p>
    <w:p w14:paraId="0F72DA5F" w14:textId="10F80DCD" w:rsidR="00B7658F" w:rsidRDefault="009B43FC">
      <w:pPr>
        <w:pStyle w:val="ndicedeilustraes"/>
        <w:tabs>
          <w:tab w:val="right" w:leader="dot" w:pos="9061"/>
        </w:tabs>
        <w:rPr>
          <w:rFonts w:asciiTheme="minorHAnsi" w:eastAsiaTheme="minorEastAsia" w:hAnsiTheme="minorHAnsi"/>
          <w:noProof/>
          <w:sz w:val="22"/>
          <w:szCs w:val="22"/>
          <w:lang w:eastAsia="pt-BR"/>
        </w:rPr>
      </w:pPr>
      <w:hyperlink w:anchor="_Toc57841145" w:history="1">
        <w:r w:rsidR="00B7658F" w:rsidRPr="00CF7A50">
          <w:rPr>
            <w:rStyle w:val="Hyperlink"/>
            <w:noProof/>
          </w:rPr>
          <w:t>Figura 3 - Tela de Login</w:t>
        </w:r>
        <w:r w:rsidR="00B7658F">
          <w:rPr>
            <w:noProof/>
            <w:webHidden/>
          </w:rPr>
          <w:tab/>
        </w:r>
        <w:r w:rsidR="00B7658F">
          <w:rPr>
            <w:noProof/>
            <w:webHidden/>
          </w:rPr>
          <w:fldChar w:fldCharType="begin"/>
        </w:r>
        <w:r w:rsidR="00B7658F">
          <w:rPr>
            <w:noProof/>
            <w:webHidden/>
          </w:rPr>
          <w:instrText xml:space="preserve"> PAGEREF _Toc57841145 \h </w:instrText>
        </w:r>
        <w:r w:rsidR="00B7658F">
          <w:rPr>
            <w:noProof/>
            <w:webHidden/>
          </w:rPr>
        </w:r>
        <w:r w:rsidR="00B7658F">
          <w:rPr>
            <w:noProof/>
            <w:webHidden/>
          </w:rPr>
          <w:fldChar w:fldCharType="separate"/>
        </w:r>
        <w:r w:rsidR="00B7658F">
          <w:rPr>
            <w:noProof/>
            <w:webHidden/>
          </w:rPr>
          <w:t>26</w:t>
        </w:r>
        <w:r w:rsidR="00B7658F">
          <w:rPr>
            <w:noProof/>
            <w:webHidden/>
          </w:rPr>
          <w:fldChar w:fldCharType="end"/>
        </w:r>
      </w:hyperlink>
    </w:p>
    <w:p w14:paraId="4430347F" w14:textId="4FDBEDCF" w:rsidR="00B7658F" w:rsidRDefault="009B43FC">
      <w:pPr>
        <w:pStyle w:val="ndicedeilustraes"/>
        <w:tabs>
          <w:tab w:val="right" w:leader="dot" w:pos="9061"/>
        </w:tabs>
        <w:rPr>
          <w:rFonts w:asciiTheme="minorHAnsi" w:eastAsiaTheme="minorEastAsia" w:hAnsiTheme="minorHAnsi"/>
          <w:noProof/>
          <w:sz w:val="22"/>
          <w:szCs w:val="22"/>
          <w:lang w:eastAsia="pt-BR"/>
        </w:rPr>
      </w:pPr>
      <w:hyperlink w:anchor="_Toc57841146" w:history="1">
        <w:r w:rsidR="00B7658F" w:rsidRPr="00CF7A50">
          <w:rPr>
            <w:rStyle w:val="Hyperlink"/>
            <w:noProof/>
          </w:rPr>
          <w:t>Figura 4 - Tela Principal</w:t>
        </w:r>
        <w:r w:rsidR="00B7658F">
          <w:rPr>
            <w:noProof/>
            <w:webHidden/>
          </w:rPr>
          <w:tab/>
        </w:r>
        <w:r w:rsidR="00B7658F">
          <w:rPr>
            <w:noProof/>
            <w:webHidden/>
          </w:rPr>
          <w:fldChar w:fldCharType="begin"/>
        </w:r>
        <w:r w:rsidR="00B7658F">
          <w:rPr>
            <w:noProof/>
            <w:webHidden/>
          </w:rPr>
          <w:instrText xml:space="preserve"> PAGEREF _Toc57841146 \h </w:instrText>
        </w:r>
        <w:r w:rsidR="00B7658F">
          <w:rPr>
            <w:noProof/>
            <w:webHidden/>
          </w:rPr>
        </w:r>
        <w:r w:rsidR="00B7658F">
          <w:rPr>
            <w:noProof/>
            <w:webHidden/>
          </w:rPr>
          <w:fldChar w:fldCharType="separate"/>
        </w:r>
        <w:r w:rsidR="00B7658F">
          <w:rPr>
            <w:noProof/>
            <w:webHidden/>
          </w:rPr>
          <w:t>26</w:t>
        </w:r>
        <w:r w:rsidR="00B7658F">
          <w:rPr>
            <w:noProof/>
            <w:webHidden/>
          </w:rPr>
          <w:fldChar w:fldCharType="end"/>
        </w:r>
      </w:hyperlink>
    </w:p>
    <w:p w14:paraId="5BFDCDCD" w14:textId="3CB267F1" w:rsidR="00332156" w:rsidRDefault="00332156" w:rsidP="00D7320B">
      <w:pPr>
        <w:pStyle w:val="ndicedeilustraes"/>
        <w:tabs>
          <w:tab w:val="right" w:leader="dot" w:pos="9061"/>
        </w:tabs>
        <w:rPr>
          <w:noProof/>
        </w:rPr>
      </w:pPr>
      <w:r>
        <w:fldChar w:fldCharType="end"/>
      </w:r>
    </w:p>
    <w:p w14:paraId="32CD0F49" w14:textId="77777777" w:rsidR="00332156" w:rsidRDefault="00332156" w:rsidP="00D7320B">
      <w:pPr>
        <w:pStyle w:val="ndicedeilustraes"/>
        <w:tabs>
          <w:tab w:val="right" w:leader="dot" w:pos="9061"/>
        </w:tabs>
        <w:rPr>
          <w:noProof/>
        </w:rPr>
      </w:pPr>
    </w:p>
    <w:p w14:paraId="7FD026E0" w14:textId="5CE8F27A" w:rsidR="00332156" w:rsidRDefault="00332156" w:rsidP="00332156">
      <w:r>
        <w:fldChar w:fldCharType="begin"/>
      </w:r>
      <w:r>
        <w:instrText xml:space="preserve"> TOC \h \z \c "Quadro" </w:instrText>
      </w:r>
      <w:r>
        <w:fldChar w:fldCharType="end"/>
      </w:r>
    </w:p>
    <w:p w14:paraId="6F706AE4" w14:textId="77777777" w:rsidR="00332156" w:rsidRDefault="00332156" w:rsidP="00332156"/>
    <w:p w14:paraId="46C18F0F" w14:textId="77777777" w:rsidR="00332156" w:rsidRPr="004B1F13" w:rsidRDefault="00332156" w:rsidP="00332156">
      <w:pPr>
        <w:jc w:val="center"/>
        <w:rPr>
          <w:b/>
        </w:rPr>
      </w:pPr>
      <w:r>
        <w:rPr>
          <w:b/>
        </w:rPr>
        <w:br w:type="page"/>
      </w:r>
      <w:r w:rsidRPr="004B1F13">
        <w:rPr>
          <w:b/>
        </w:rPr>
        <w:lastRenderedPageBreak/>
        <w:t>LISTA DE SIGLAS E ABREVIATURAS</w:t>
      </w:r>
    </w:p>
    <w:p w14:paraId="0A9A1163" w14:textId="77777777" w:rsidR="00332156" w:rsidRDefault="00332156" w:rsidP="00332156">
      <w:pPr>
        <w:pStyle w:val="ListasSiglas"/>
      </w:pPr>
    </w:p>
    <w:p w14:paraId="5399BBC2" w14:textId="77777777" w:rsidR="00332156" w:rsidRDefault="00332156" w:rsidP="00332156">
      <w:pPr>
        <w:pStyle w:val="ListasSiglas"/>
      </w:pPr>
    </w:p>
    <w:p w14:paraId="24035235" w14:textId="2FA44B17" w:rsidR="00332156" w:rsidRDefault="00332156" w:rsidP="00332156">
      <w:pPr>
        <w:pStyle w:val="ListasSiglas"/>
        <w:spacing w:after="0" w:line="360" w:lineRule="auto"/>
        <w:jc w:val="both"/>
      </w:pPr>
      <w:r>
        <w:t>MER</w:t>
      </w:r>
      <w:r>
        <w:tab/>
        <w:t>Modelo Entidade Relacionamento</w:t>
      </w:r>
    </w:p>
    <w:p w14:paraId="6FAB0B42" w14:textId="7F57AE19" w:rsidR="001C30DE" w:rsidRPr="00160014" w:rsidRDefault="001C30DE" w:rsidP="00332156">
      <w:pPr>
        <w:pStyle w:val="ListasSiglas"/>
        <w:spacing w:after="0" w:line="360" w:lineRule="auto"/>
        <w:jc w:val="both"/>
        <w:rPr>
          <w:lang w:val="en-US"/>
        </w:rPr>
      </w:pPr>
      <w:proofErr w:type="gramStart"/>
      <w:r w:rsidRPr="00160014">
        <w:rPr>
          <w:lang w:val="en-US"/>
        </w:rPr>
        <w:t xml:space="preserve">SQL  </w:t>
      </w:r>
      <w:r w:rsidRPr="00160014">
        <w:rPr>
          <w:lang w:val="en-US"/>
        </w:rPr>
        <w:tab/>
      </w:r>
      <w:proofErr w:type="gramEnd"/>
      <w:r w:rsidRPr="00160014">
        <w:rPr>
          <w:lang w:val="en-US"/>
        </w:rPr>
        <w:t>Structure Query Language</w:t>
      </w:r>
    </w:p>
    <w:p w14:paraId="61BEFD4D" w14:textId="79398B5C" w:rsidR="001C30DE" w:rsidRPr="00D7320B" w:rsidRDefault="001C30DE" w:rsidP="00332156">
      <w:pPr>
        <w:pStyle w:val="ListasSiglas"/>
        <w:spacing w:after="0" w:line="360" w:lineRule="auto"/>
        <w:jc w:val="both"/>
        <w:rPr>
          <w:lang w:val="en-US"/>
        </w:rPr>
      </w:pPr>
      <w:r w:rsidRPr="00D7320B">
        <w:rPr>
          <w:lang w:val="en-US"/>
        </w:rPr>
        <w:t xml:space="preserve">UML </w:t>
      </w:r>
      <w:r w:rsidRPr="00D7320B">
        <w:rPr>
          <w:lang w:val="en-US"/>
        </w:rPr>
        <w:tab/>
        <w:t>Unified Modeling Language</w:t>
      </w:r>
    </w:p>
    <w:p w14:paraId="2E757327" w14:textId="77777777" w:rsidR="00332156" w:rsidRPr="00160014" w:rsidRDefault="00332156" w:rsidP="00332156">
      <w:pPr>
        <w:spacing w:after="200" w:line="276" w:lineRule="auto"/>
        <w:jc w:val="both"/>
        <w:rPr>
          <w:lang w:val="en-US"/>
        </w:rPr>
      </w:pPr>
      <w:r w:rsidRPr="00160014">
        <w:rPr>
          <w:lang w:val="en-US"/>
        </w:rPr>
        <w:br w:type="page"/>
      </w:r>
    </w:p>
    <w:p w14:paraId="42AF4A66" w14:textId="77777777" w:rsidR="00DE72EC" w:rsidRDefault="00332156" w:rsidP="00DE72EC">
      <w:pPr>
        <w:tabs>
          <w:tab w:val="center" w:pos="4535"/>
          <w:tab w:val="left" w:pos="5655"/>
        </w:tabs>
        <w:rPr>
          <w:b/>
        </w:rPr>
      </w:pPr>
      <w:r w:rsidRPr="00160014">
        <w:rPr>
          <w:b/>
          <w:lang w:val="en-US"/>
        </w:rPr>
        <w:lastRenderedPageBreak/>
        <w:tab/>
      </w:r>
      <w:r w:rsidR="00DE72EC" w:rsidRPr="00D35831">
        <w:rPr>
          <w:b/>
        </w:rPr>
        <w:t>SUMÁRIO</w:t>
      </w:r>
      <w:r w:rsidR="00DE72EC">
        <w:rPr>
          <w:b/>
        </w:rPr>
        <w:tab/>
      </w:r>
    </w:p>
    <w:p w14:paraId="59C6153A" w14:textId="77777777" w:rsidR="00DE72EC" w:rsidRPr="00D35831" w:rsidRDefault="00DE72EC" w:rsidP="00DE72EC">
      <w:pPr>
        <w:jc w:val="center"/>
        <w:rPr>
          <w:b/>
        </w:rPr>
      </w:pPr>
    </w:p>
    <w:p w14:paraId="1F293AAC" w14:textId="77777777" w:rsidR="00DE72EC" w:rsidRDefault="00DE72EC" w:rsidP="00DE72EC"/>
    <w:p w14:paraId="75B99537" w14:textId="6643327C" w:rsidR="00AA174A" w:rsidRDefault="00DE72EC">
      <w:pPr>
        <w:pStyle w:val="Sumrio1"/>
        <w:rPr>
          <w:rFonts w:asciiTheme="minorHAnsi" w:eastAsiaTheme="minorEastAsia" w:hAnsiTheme="minorHAnsi"/>
          <w:b w:val="0"/>
          <w:caps w:val="0"/>
          <w:sz w:val="22"/>
          <w:szCs w:val="22"/>
          <w:lang w:eastAsia="pt-BR"/>
        </w:rPr>
      </w:pPr>
      <w:r>
        <w:fldChar w:fldCharType="begin"/>
      </w:r>
      <w:r>
        <w:instrText xml:space="preserve"> TOC \o "1-3" \h \z \u </w:instrText>
      </w:r>
      <w:r>
        <w:fldChar w:fldCharType="separate"/>
      </w:r>
      <w:hyperlink w:anchor="_Toc57839320" w:history="1">
        <w:r w:rsidR="00AA174A" w:rsidRPr="00D76AA4">
          <w:rPr>
            <w:rStyle w:val="Hyperlink"/>
          </w:rPr>
          <w:t>1</w:t>
        </w:r>
        <w:r w:rsidR="00AA174A">
          <w:rPr>
            <w:rFonts w:asciiTheme="minorHAnsi" w:eastAsiaTheme="minorEastAsia" w:hAnsiTheme="minorHAnsi"/>
            <w:b w:val="0"/>
            <w:caps w:val="0"/>
            <w:sz w:val="22"/>
            <w:szCs w:val="22"/>
            <w:lang w:eastAsia="pt-BR"/>
          </w:rPr>
          <w:tab/>
        </w:r>
        <w:r w:rsidR="00AA174A" w:rsidRPr="00D76AA4">
          <w:rPr>
            <w:rStyle w:val="Hyperlink"/>
          </w:rPr>
          <w:t>INTRODUÇÃO</w:t>
        </w:r>
        <w:r w:rsidR="00AA174A">
          <w:rPr>
            <w:webHidden/>
          </w:rPr>
          <w:tab/>
        </w:r>
        <w:r w:rsidR="00AA174A">
          <w:rPr>
            <w:webHidden/>
          </w:rPr>
          <w:fldChar w:fldCharType="begin"/>
        </w:r>
        <w:r w:rsidR="00AA174A">
          <w:rPr>
            <w:webHidden/>
          </w:rPr>
          <w:instrText xml:space="preserve"> PAGEREF _Toc57839320 \h </w:instrText>
        </w:r>
        <w:r w:rsidR="00AA174A">
          <w:rPr>
            <w:webHidden/>
          </w:rPr>
        </w:r>
        <w:r w:rsidR="00AA174A">
          <w:rPr>
            <w:webHidden/>
          </w:rPr>
          <w:fldChar w:fldCharType="separate"/>
        </w:r>
        <w:r w:rsidR="00AA174A">
          <w:rPr>
            <w:webHidden/>
          </w:rPr>
          <w:t>10</w:t>
        </w:r>
        <w:r w:rsidR="00AA174A">
          <w:rPr>
            <w:webHidden/>
          </w:rPr>
          <w:fldChar w:fldCharType="end"/>
        </w:r>
      </w:hyperlink>
    </w:p>
    <w:p w14:paraId="6B9E5D9B" w14:textId="5B66966A" w:rsidR="00AA174A" w:rsidRDefault="009B43FC">
      <w:pPr>
        <w:pStyle w:val="Sumrio2"/>
        <w:rPr>
          <w:rFonts w:asciiTheme="minorHAnsi" w:eastAsiaTheme="minorEastAsia" w:hAnsiTheme="minorHAnsi"/>
          <w:sz w:val="22"/>
          <w:szCs w:val="22"/>
          <w:lang w:eastAsia="pt-BR"/>
        </w:rPr>
      </w:pPr>
      <w:hyperlink w:anchor="_Toc57839321" w:history="1">
        <w:r w:rsidR="00AA174A" w:rsidRPr="00D76AA4">
          <w:rPr>
            <w:rStyle w:val="Hyperlink"/>
          </w:rPr>
          <w:t>1.1</w:t>
        </w:r>
        <w:r w:rsidR="00AA174A">
          <w:rPr>
            <w:rFonts w:asciiTheme="minorHAnsi" w:eastAsiaTheme="minorEastAsia" w:hAnsiTheme="minorHAnsi"/>
            <w:sz w:val="22"/>
            <w:szCs w:val="22"/>
            <w:lang w:eastAsia="pt-BR"/>
          </w:rPr>
          <w:tab/>
        </w:r>
        <w:r w:rsidR="00AA174A" w:rsidRPr="00D76AA4">
          <w:rPr>
            <w:rStyle w:val="Hyperlink"/>
          </w:rPr>
          <w:t>OBJETIVO</w:t>
        </w:r>
        <w:r w:rsidR="00AA174A">
          <w:rPr>
            <w:webHidden/>
          </w:rPr>
          <w:tab/>
        </w:r>
        <w:r w:rsidR="00AA174A">
          <w:rPr>
            <w:webHidden/>
          </w:rPr>
          <w:fldChar w:fldCharType="begin"/>
        </w:r>
        <w:r w:rsidR="00AA174A">
          <w:rPr>
            <w:webHidden/>
          </w:rPr>
          <w:instrText xml:space="preserve"> PAGEREF _Toc57839321 \h </w:instrText>
        </w:r>
        <w:r w:rsidR="00AA174A">
          <w:rPr>
            <w:webHidden/>
          </w:rPr>
        </w:r>
        <w:r w:rsidR="00AA174A">
          <w:rPr>
            <w:webHidden/>
          </w:rPr>
          <w:fldChar w:fldCharType="separate"/>
        </w:r>
        <w:r w:rsidR="00AA174A">
          <w:rPr>
            <w:webHidden/>
          </w:rPr>
          <w:t>10</w:t>
        </w:r>
        <w:r w:rsidR="00AA174A">
          <w:rPr>
            <w:webHidden/>
          </w:rPr>
          <w:fldChar w:fldCharType="end"/>
        </w:r>
      </w:hyperlink>
    </w:p>
    <w:p w14:paraId="357A029D" w14:textId="215F46F6" w:rsidR="00AA174A" w:rsidRDefault="009B43FC">
      <w:pPr>
        <w:pStyle w:val="Sumrio2"/>
        <w:rPr>
          <w:rFonts w:asciiTheme="minorHAnsi" w:eastAsiaTheme="minorEastAsia" w:hAnsiTheme="minorHAnsi"/>
          <w:sz w:val="22"/>
          <w:szCs w:val="22"/>
          <w:lang w:eastAsia="pt-BR"/>
        </w:rPr>
      </w:pPr>
      <w:hyperlink w:anchor="_Toc57839322" w:history="1">
        <w:r w:rsidR="00AA174A" w:rsidRPr="00D76AA4">
          <w:rPr>
            <w:rStyle w:val="Hyperlink"/>
          </w:rPr>
          <w:t>1.2</w:t>
        </w:r>
        <w:r w:rsidR="00AA174A">
          <w:rPr>
            <w:rFonts w:asciiTheme="minorHAnsi" w:eastAsiaTheme="minorEastAsia" w:hAnsiTheme="minorHAnsi"/>
            <w:sz w:val="22"/>
            <w:szCs w:val="22"/>
            <w:lang w:eastAsia="pt-BR"/>
          </w:rPr>
          <w:tab/>
        </w:r>
        <w:r w:rsidR="00AA174A" w:rsidRPr="00D76AA4">
          <w:rPr>
            <w:rStyle w:val="Hyperlink"/>
          </w:rPr>
          <w:t>ESCOPO Características do software:</w:t>
        </w:r>
        <w:r w:rsidR="00AA174A">
          <w:rPr>
            <w:webHidden/>
          </w:rPr>
          <w:tab/>
        </w:r>
        <w:r w:rsidR="00AA174A">
          <w:rPr>
            <w:webHidden/>
          </w:rPr>
          <w:fldChar w:fldCharType="begin"/>
        </w:r>
        <w:r w:rsidR="00AA174A">
          <w:rPr>
            <w:webHidden/>
          </w:rPr>
          <w:instrText xml:space="preserve"> PAGEREF _Toc57839322 \h </w:instrText>
        </w:r>
        <w:r w:rsidR="00AA174A">
          <w:rPr>
            <w:webHidden/>
          </w:rPr>
        </w:r>
        <w:r w:rsidR="00AA174A">
          <w:rPr>
            <w:webHidden/>
          </w:rPr>
          <w:fldChar w:fldCharType="separate"/>
        </w:r>
        <w:r w:rsidR="00AA174A">
          <w:rPr>
            <w:webHidden/>
          </w:rPr>
          <w:t>11</w:t>
        </w:r>
        <w:r w:rsidR="00AA174A">
          <w:rPr>
            <w:webHidden/>
          </w:rPr>
          <w:fldChar w:fldCharType="end"/>
        </w:r>
      </w:hyperlink>
    </w:p>
    <w:p w14:paraId="24C30BE4" w14:textId="25C5B376" w:rsidR="00AA174A" w:rsidRDefault="009B43FC">
      <w:pPr>
        <w:pStyle w:val="Sumrio2"/>
        <w:rPr>
          <w:rFonts w:asciiTheme="minorHAnsi" w:eastAsiaTheme="minorEastAsia" w:hAnsiTheme="minorHAnsi"/>
          <w:sz w:val="22"/>
          <w:szCs w:val="22"/>
          <w:lang w:eastAsia="pt-BR"/>
        </w:rPr>
      </w:pPr>
      <w:hyperlink w:anchor="_Toc57839323" w:history="1">
        <w:r w:rsidR="00AA174A" w:rsidRPr="00D76AA4">
          <w:rPr>
            <w:rStyle w:val="Hyperlink"/>
          </w:rPr>
          <w:t>1.3</w:t>
        </w:r>
        <w:r w:rsidR="00AA174A">
          <w:rPr>
            <w:rFonts w:asciiTheme="minorHAnsi" w:eastAsiaTheme="minorEastAsia" w:hAnsiTheme="minorHAnsi"/>
            <w:sz w:val="22"/>
            <w:szCs w:val="22"/>
            <w:lang w:eastAsia="pt-BR"/>
          </w:rPr>
          <w:tab/>
        </w:r>
        <w:r w:rsidR="00AA174A" w:rsidRPr="00D76AA4">
          <w:rPr>
            <w:rStyle w:val="Hyperlink"/>
          </w:rPr>
          <w:t>PÚBLICO ALVO</w:t>
        </w:r>
        <w:r w:rsidR="00AA174A">
          <w:rPr>
            <w:webHidden/>
          </w:rPr>
          <w:tab/>
        </w:r>
        <w:r w:rsidR="00AA174A">
          <w:rPr>
            <w:webHidden/>
          </w:rPr>
          <w:fldChar w:fldCharType="begin"/>
        </w:r>
        <w:r w:rsidR="00AA174A">
          <w:rPr>
            <w:webHidden/>
          </w:rPr>
          <w:instrText xml:space="preserve"> PAGEREF _Toc57839323 \h </w:instrText>
        </w:r>
        <w:r w:rsidR="00AA174A">
          <w:rPr>
            <w:webHidden/>
          </w:rPr>
        </w:r>
        <w:r w:rsidR="00AA174A">
          <w:rPr>
            <w:webHidden/>
          </w:rPr>
          <w:fldChar w:fldCharType="separate"/>
        </w:r>
        <w:r w:rsidR="00AA174A">
          <w:rPr>
            <w:webHidden/>
          </w:rPr>
          <w:t>11</w:t>
        </w:r>
        <w:r w:rsidR="00AA174A">
          <w:rPr>
            <w:webHidden/>
          </w:rPr>
          <w:fldChar w:fldCharType="end"/>
        </w:r>
      </w:hyperlink>
    </w:p>
    <w:p w14:paraId="69ABEEE9" w14:textId="3CABC9B8" w:rsidR="00AA174A" w:rsidRDefault="009B43FC">
      <w:pPr>
        <w:pStyle w:val="Sumrio2"/>
        <w:rPr>
          <w:rFonts w:asciiTheme="minorHAnsi" w:eastAsiaTheme="minorEastAsia" w:hAnsiTheme="minorHAnsi"/>
          <w:sz w:val="22"/>
          <w:szCs w:val="22"/>
          <w:lang w:eastAsia="pt-BR"/>
        </w:rPr>
      </w:pPr>
      <w:hyperlink w:anchor="_Toc57839324" w:history="1">
        <w:r w:rsidR="00AA174A" w:rsidRPr="00D76AA4">
          <w:rPr>
            <w:rStyle w:val="Hyperlink"/>
          </w:rPr>
          <w:t>1.4</w:t>
        </w:r>
        <w:r w:rsidR="00AA174A">
          <w:rPr>
            <w:rFonts w:asciiTheme="minorHAnsi" w:eastAsiaTheme="minorEastAsia" w:hAnsiTheme="minorHAnsi"/>
            <w:sz w:val="22"/>
            <w:szCs w:val="22"/>
            <w:lang w:eastAsia="pt-BR"/>
          </w:rPr>
          <w:tab/>
        </w:r>
        <w:r w:rsidR="00AA174A" w:rsidRPr="00D76AA4">
          <w:rPr>
            <w:rStyle w:val="Hyperlink"/>
          </w:rPr>
          <w:t>MOTIVAÇÃO</w:t>
        </w:r>
        <w:r w:rsidR="00AA174A">
          <w:rPr>
            <w:webHidden/>
          </w:rPr>
          <w:tab/>
        </w:r>
        <w:r w:rsidR="00AA174A">
          <w:rPr>
            <w:webHidden/>
          </w:rPr>
          <w:fldChar w:fldCharType="begin"/>
        </w:r>
        <w:r w:rsidR="00AA174A">
          <w:rPr>
            <w:webHidden/>
          </w:rPr>
          <w:instrText xml:space="preserve"> PAGEREF _Toc57839324 \h </w:instrText>
        </w:r>
        <w:r w:rsidR="00AA174A">
          <w:rPr>
            <w:webHidden/>
          </w:rPr>
        </w:r>
        <w:r w:rsidR="00AA174A">
          <w:rPr>
            <w:webHidden/>
          </w:rPr>
          <w:fldChar w:fldCharType="separate"/>
        </w:r>
        <w:r w:rsidR="00AA174A">
          <w:rPr>
            <w:webHidden/>
          </w:rPr>
          <w:t>11</w:t>
        </w:r>
        <w:r w:rsidR="00AA174A">
          <w:rPr>
            <w:webHidden/>
          </w:rPr>
          <w:fldChar w:fldCharType="end"/>
        </w:r>
      </w:hyperlink>
    </w:p>
    <w:p w14:paraId="03F94C9F" w14:textId="3FB13239" w:rsidR="00AA174A" w:rsidRDefault="009B43FC">
      <w:pPr>
        <w:pStyle w:val="Sumrio2"/>
        <w:rPr>
          <w:rFonts w:asciiTheme="minorHAnsi" w:eastAsiaTheme="minorEastAsia" w:hAnsiTheme="minorHAnsi"/>
          <w:sz w:val="22"/>
          <w:szCs w:val="22"/>
          <w:lang w:eastAsia="pt-BR"/>
        </w:rPr>
      </w:pPr>
      <w:hyperlink w:anchor="_Toc57839325" w:history="1">
        <w:r w:rsidR="00AA174A" w:rsidRPr="00D76AA4">
          <w:rPr>
            <w:rStyle w:val="Hyperlink"/>
          </w:rPr>
          <w:t>1.5</w:t>
        </w:r>
        <w:r w:rsidR="00AA174A">
          <w:rPr>
            <w:rFonts w:asciiTheme="minorHAnsi" w:eastAsiaTheme="minorEastAsia" w:hAnsiTheme="minorHAnsi"/>
            <w:sz w:val="22"/>
            <w:szCs w:val="22"/>
            <w:lang w:eastAsia="pt-BR"/>
          </w:rPr>
          <w:tab/>
        </w:r>
        <w:r w:rsidR="00AA174A" w:rsidRPr="00D76AA4">
          <w:rPr>
            <w:rStyle w:val="Hyperlink"/>
          </w:rPr>
          <w:t>ESTRUTURA DO TRABALHO</w:t>
        </w:r>
        <w:r w:rsidR="00AA174A">
          <w:rPr>
            <w:webHidden/>
          </w:rPr>
          <w:tab/>
        </w:r>
        <w:r w:rsidR="00AA174A">
          <w:rPr>
            <w:webHidden/>
          </w:rPr>
          <w:fldChar w:fldCharType="begin"/>
        </w:r>
        <w:r w:rsidR="00AA174A">
          <w:rPr>
            <w:webHidden/>
          </w:rPr>
          <w:instrText xml:space="preserve"> PAGEREF _Toc57839325 \h </w:instrText>
        </w:r>
        <w:r w:rsidR="00AA174A">
          <w:rPr>
            <w:webHidden/>
          </w:rPr>
        </w:r>
        <w:r w:rsidR="00AA174A">
          <w:rPr>
            <w:webHidden/>
          </w:rPr>
          <w:fldChar w:fldCharType="separate"/>
        </w:r>
        <w:r w:rsidR="00AA174A">
          <w:rPr>
            <w:webHidden/>
          </w:rPr>
          <w:t>11</w:t>
        </w:r>
        <w:r w:rsidR="00AA174A">
          <w:rPr>
            <w:webHidden/>
          </w:rPr>
          <w:fldChar w:fldCharType="end"/>
        </w:r>
      </w:hyperlink>
    </w:p>
    <w:p w14:paraId="0DFD196D" w14:textId="16C69058" w:rsidR="00AA174A" w:rsidRDefault="009B43FC">
      <w:pPr>
        <w:pStyle w:val="Sumrio1"/>
        <w:rPr>
          <w:rFonts w:asciiTheme="minorHAnsi" w:eastAsiaTheme="minorEastAsia" w:hAnsiTheme="minorHAnsi"/>
          <w:b w:val="0"/>
          <w:caps w:val="0"/>
          <w:sz w:val="22"/>
          <w:szCs w:val="22"/>
          <w:lang w:eastAsia="pt-BR"/>
        </w:rPr>
      </w:pPr>
      <w:hyperlink w:anchor="_Toc57839326" w:history="1">
        <w:r w:rsidR="00AA174A" w:rsidRPr="00D76AA4">
          <w:rPr>
            <w:rStyle w:val="Hyperlink"/>
          </w:rPr>
          <w:t>2</w:t>
        </w:r>
        <w:r w:rsidR="00AA174A">
          <w:rPr>
            <w:rFonts w:asciiTheme="minorHAnsi" w:eastAsiaTheme="minorEastAsia" w:hAnsiTheme="minorHAnsi"/>
            <w:b w:val="0"/>
            <w:caps w:val="0"/>
            <w:sz w:val="22"/>
            <w:szCs w:val="22"/>
            <w:lang w:eastAsia="pt-BR"/>
          </w:rPr>
          <w:tab/>
        </w:r>
        <w:r w:rsidR="00AA174A" w:rsidRPr="00D76AA4">
          <w:rPr>
            <w:rStyle w:val="Hyperlink"/>
          </w:rPr>
          <w:t>LEVANTAMENTO DE REQUISITOS E BENCHMARK</w:t>
        </w:r>
        <w:r w:rsidR="00AA174A">
          <w:rPr>
            <w:webHidden/>
          </w:rPr>
          <w:tab/>
        </w:r>
        <w:r w:rsidR="00AA174A">
          <w:rPr>
            <w:webHidden/>
          </w:rPr>
          <w:fldChar w:fldCharType="begin"/>
        </w:r>
        <w:r w:rsidR="00AA174A">
          <w:rPr>
            <w:webHidden/>
          </w:rPr>
          <w:instrText xml:space="preserve"> PAGEREF _Toc57839326 \h </w:instrText>
        </w:r>
        <w:r w:rsidR="00AA174A">
          <w:rPr>
            <w:webHidden/>
          </w:rPr>
        </w:r>
        <w:r w:rsidR="00AA174A">
          <w:rPr>
            <w:webHidden/>
          </w:rPr>
          <w:fldChar w:fldCharType="separate"/>
        </w:r>
        <w:r w:rsidR="00AA174A">
          <w:rPr>
            <w:webHidden/>
          </w:rPr>
          <w:t>13</w:t>
        </w:r>
        <w:r w:rsidR="00AA174A">
          <w:rPr>
            <w:webHidden/>
          </w:rPr>
          <w:fldChar w:fldCharType="end"/>
        </w:r>
      </w:hyperlink>
    </w:p>
    <w:p w14:paraId="41C51DC6" w14:textId="2418248C" w:rsidR="00AA174A" w:rsidRDefault="009B43FC">
      <w:pPr>
        <w:pStyle w:val="Sumrio1"/>
        <w:rPr>
          <w:rFonts w:asciiTheme="minorHAnsi" w:eastAsiaTheme="minorEastAsia" w:hAnsiTheme="minorHAnsi"/>
          <w:b w:val="0"/>
          <w:caps w:val="0"/>
          <w:sz w:val="22"/>
          <w:szCs w:val="22"/>
          <w:lang w:eastAsia="pt-BR"/>
        </w:rPr>
      </w:pPr>
      <w:hyperlink w:anchor="_Toc57839327" w:history="1">
        <w:r w:rsidR="00AA174A" w:rsidRPr="00D76AA4">
          <w:rPr>
            <w:rStyle w:val="Hyperlink"/>
          </w:rPr>
          <w:t>3</w:t>
        </w:r>
        <w:r w:rsidR="00AA174A">
          <w:rPr>
            <w:rFonts w:asciiTheme="minorHAnsi" w:eastAsiaTheme="minorEastAsia" w:hAnsiTheme="minorHAnsi"/>
            <w:b w:val="0"/>
            <w:caps w:val="0"/>
            <w:sz w:val="22"/>
            <w:szCs w:val="22"/>
            <w:lang w:eastAsia="pt-BR"/>
          </w:rPr>
          <w:tab/>
        </w:r>
        <w:r w:rsidR="00AA174A" w:rsidRPr="00D76AA4">
          <w:rPr>
            <w:rStyle w:val="Hyperlink"/>
          </w:rPr>
          <w:t>DESENVOLVIMENTO DO SISTEMA</w:t>
        </w:r>
        <w:r w:rsidR="00AA174A">
          <w:rPr>
            <w:webHidden/>
          </w:rPr>
          <w:tab/>
        </w:r>
        <w:r w:rsidR="00AA174A">
          <w:rPr>
            <w:webHidden/>
          </w:rPr>
          <w:fldChar w:fldCharType="begin"/>
        </w:r>
        <w:r w:rsidR="00AA174A">
          <w:rPr>
            <w:webHidden/>
          </w:rPr>
          <w:instrText xml:space="preserve"> PAGEREF _Toc57839327 \h </w:instrText>
        </w:r>
        <w:r w:rsidR="00AA174A">
          <w:rPr>
            <w:webHidden/>
          </w:rPr>
        </w:r>
        <w:r w:rsidR="00AA174A">
          <w:rPr>
            <w:webHidden/>
          </w:rPr>
          <w:fldChar w:fldCharType="separate"/>
        </w:r>
        <w:r w:rsidR="00AA174A">
          <w:rPr>
            <w:webHidden/>
          </w:rPr>
          <w:t>14</w:t>
        </w:r>
        <w:r w:rsidR="00AA174A">
          <w:rPr>
            <w:webHidden/>
          </w:rPr>
          <w:fldChar w:fldCharType="end"/>
        </w:r>
      </w:hyperlink>
    </w:p>
    <w:p w14:paraId="42141117" w14:textId="57E10B53" w:rsidR="00AA174A" w:rsidRDefault="009B43FC">
      <w:pPr>
        <w:pStyle w:val="Sumrio1"/>
        <w:rPr>
          <w:rFonts w:asciiTheme="minorHAnsi" w:eastAsiaTheme="minorEastAsia" w:hAnsiTheme="minorHAnsi"/>
          <w:b w:val="0"/>
          <w:caps w:val="0"/>
          <w:sz w:val="22"/>
          <w:szCs w:val="22"/>
          <w:lang w:eastAsia="pt-BR"/>
        </w:rPr>
      </w:pPr>
      <w:hyperlink w:anchor="_Toc57839328" w:history="1">
        <w:r w:rsidR="00AA174A" w:rsidRPr="00D76AA4">
          <w:rPr>
            <w:rStyle w:val="Hyperlink"/>
          </w:rPr>
          <w:t>4</w:t>
        </w:r>
        <w:r w:rsidR="00AA174A">
          <w:rPr>
            <w:rFonts w:asciiTheme="minorHAnsi" w:eastAsiaTheme="minorEastAsia" w:hAnsiTheme="minorHAnsi"/>
            <w:b w:val="0"/>
            <w:caps w:val="0"/>
            <w:sz w:val="22"/>
            <w:szCs w:val="22"/>
            <w:lang w:eastAsia="pt-BR"/>
          </w:rPr>
          <w:tab/>
        </w:r>
        <w:r w:rsidR="00AA174A" w:rsidRPr="00D76AA4">
          <w:rPr>
            <w:rStyle w:val="Hyperlink"/>
          </w:rPr>
          <w:t>ESTRUTURA DE DESENVOLVIMENTO DO SISTEMA</w:t>
        </w:r>
        <w:r w:rsidR="00AA174A">
          <w:rPr>
            <w:webHidden/>
          </w:rPr>
          <w:tab/>
        </w:r>
        <w:r w:rsidR="00AA174A">
          <w:rPr>
            <w:webHidden/>
          </w:rPr>
          <w:fldChar w:fldCharType="begin"/>
        </w:r>
        <w:r w:rsidR="00AA174A">
          <w:rPr>
            <w:webHidden/>
          </w:rPr>
          <w:instrText xml:space="preserve"> PAGEREF _Toc57839328 \h </w:instrText>
        </w:r>
        <w:r w:rsidR="00AA174A">
          <w:rPr>
            <w:webHidden/>
          </w:rPr>
        </w:r>
        <w:r w:rsidR="00AA174A">
          <w:rPr>
            <w:webHidden/>
          </w:rPr>
          <w:fldChar w:fldCharType="separate"/>
        </w:r>
        <w:r w:rsidR="00AA174A">
          <w:rPr>
            <w:webHidden/>
          </w:rPr>
          <w:t>16</w:t>
        </w:r>
        <w:r w:rsidR="00AA174A">
          <w:rPr>
            <w:webHidden/>
          </w:rPr>
          <w:fldChar w:fldCharType="end"/>
        </w:r>
      </w:hyperlink>
    </w:p>
    <w:p w14:paraId="16E0893B" w14:textId="279E3123" w:rsidR="00AA174A" w:rsidRDefault="009B43FC">
      <w:pPr>
        <w:pStyle w:val="Sumrio1"/>
        <w:rPr>
          <w:rFonts w:asciiTheme="minorHAnsi" w:eastAsiaTheme="minorEastAsia" w:hAnsiTheme="minorHAnsi"/>
          <w:b w:val="0"/>
          <w:caps w:val="0"/>
          <w:sz w:val="22"/>
          <w:szCs w:val="22"/>
          <w:lang w:eastAsia="pt-BR"/>
        </w:rPr>
      </w:pPr>
      <w:hyperlink w:anchor="_Toc57839329" w:history="1">
        <w:r w:rsidR="00AA174A" w:rsidRPr="00D76AA4">
          <w:rPr>
            <w:rStyle w:val="Hyperlink"/>
          </w:rPr>
          <w:t>5</w:t>
        </w:r>
        <w:r w:rsidR="00AA174A">
          <w:rPr>
            <w:rFonts w:asciiTheme="minorHAnsi" w:eastAsiaTheme="minorEastAsia" w:hAnsiTheme="minorHAnsi"/>
            <w:b w:val="0"/>
            <w:caps w:val="0"/>
            <w:sz w:val="22"/>
            <w:szCs w:val="22"/>
            <w:lang w:eastAsia="pt-BR"/>
          </w:rPr>
          <w:tab/>
        </w:r>
        <w:r w:rsidR="00AA174A" w:rsidRPr="00D76AA4">
          <w:rPr>
            <w:rStyle w:val="Hyperlink"/>
          </w:rPr>
          <w:t>DIAGRAMAS</w:t>
        </w:r>
        <w:r w:rsidR="00AA174A">
          <w:rPr>
            <w:webHidden/>
          </w:rPr>
          <w:tab/>
        </w:r>
        <w:r w:rsidR="00AA174A">
          <w:rPr>
            <w:webHidden/>
          </w:rPr>
          <w:fldChar w:fldCharType="begin"/>
        </w:r>
        <w:r w:rsidR="00AA174A">
          <w:rPr>
            <w:webHidden/>
          </w:rPr>
          <w:instrText xml:space="preserve"> PAGEREF _Toc57839329 \h </w:instrText>
        </w:r>
        <w:r w:rsidR="00AA174A">
          <w:rPr>
            <w:webHidden/>
          </w:rPr>
        </w:r>
        <w:r w:rsidR="00AA174A">
          <w:rPr>
            <w:webHidden/>
          </w:rPr>
          <w:fldChar w:fldCharType="separate"/>
        </w:r>
        <w:r w:rsidR="00AA174A">
          <w:rPr>
            <w:webHidden/>
          </w:rPr>
          <w:t>17</w:t>
        </w:r>
        <w:r w:rsidR="00AA174A">
          <w:rPr>
            <w:webHidden/>
          </w:rPr>
          <w:fldChar w:fldCharType="end"/>
        </w:r>
      </w:hyperlink>
    </w:p>
    <w:p w14:paraId="3EFD6929" w14:textId="2105336C" w:rsidR="00AA174A" w:rsidRDefault="009B43FC">
      <w:pPr>
        <w:pStyle w:val="Sumrio1"/>
        <w:rPr>
          <w:rFonts w:asciiTheme="minorHAnsi" w:eastAsiaTheme="minorEastAsia" w:hAnsiTheme="minorHAnsi"/>
          <w:b w:val="0"/>
          <w:caps w:val="0"/>
          <w:sz w:val="22"/>
          <w:szCs w:val="22"/>
          <w:lang w:eastAsia="pt-BR"/>
        </w:rPr>
      </w:pPr>
      <w:hyperlink w:anchor="_Toc57839330" w:history="1">
        <w:r w:rsidR="00AA174A" w:rsidRPr="00D76AA4">
          <w:rPr>
            <w:rStyle w:val="Hyperlink"/>
          </w:rPr>
          <w:t>6</w:t>
        </w:r>
        <w:r w:rsidR="00AA174A">
          <w:rPr>
            <w:rFonts w:asciiTheme="minorHAnsi" w:eastAsiaTheme="minorEastAsia" w:hAnsiTheme="minorHAnsi"/>
            <w:b w:val="0"/>
            <w:caps w:val="0"/>
            <w:sz w:val="22"/>
            <w:szCs w:val="22"/>
            <w:lang w:eastAsia="pt-BR"/>
          </w:rPr>
          <w:tab/>
        </w:r>
        <w:r w:rsidR="00AA174A" w:rsidRPr="00D76AA4">
          <w:rPr>
            <w:rStyle w:val="Hyperlink"/>
          </w:rPr>
          <w:t>METODOLOGIA</w:t>
        </w:r>
        <w:r w:rsidR="00AA174A">
          <w:rPr>
            <w:webHidden/>
          </w:rPr>
          <w:tab/>
        </w:r>
        <w:r w:rsidR="00AA174A">
          <w:rPr>
            <w:webHidden/>
          </w:rPr>
          <w:fldChar w:fldCharType="begin"/>
        </w:r>
        <w:r w:rsidR="00AA174A">
          <w:rPr>
            <w:webHidden/>
          </w:rPr>
          <w:instrText xml:space="preserve"> PAGEREF _Toc57839330 \h </w:instrText>
        </w:r>
        <w:r w:rsidR="00AA174A">
          <w:rPr>
            <w:webHidden/>
          </w:rPr>
        </w:r>
        <w:r w:rsidR="00AA174A">
          <w:rPr>
            <w:webHidden/>
          </w:rPr>
          <w:fldChar w:fldCharType="separate"/>
        </w:r>
        <w:r w:rsidR="00AA174A">
          <w:rPr>
            <w:webHidden/>
          </w:rPr>
          <w:t>18</w:t>
        </w:r>
        <w:r w:rsidR="00AA174A">
          <w:rPr>
            <w:webHidden/>
          </w:rPr>
          <w:fldChar w:fldCharType="end"/>
        </w:r>
      </w:hyperlink>
    </w:p>
    <w:p w14:paraId="1AB823BC" w14:textId="7AEFAE25" w:rsidR="00AA174A" w:rsidRDefault="009B43FC">
      <w:pPr>
        <w:pStyle w:val="Sumrio2"/>
        <w:rPr>
          <w:rFonts w:asciiTheme="minorHAnsi" w:eastAsiaTheme="minorEastAsia" w:hAnsiTheme="minorHAnsi"/>
          <w:sz w:val="22"/>
          <w:szCs w:val="22"/>
          <w:lang w:eastAsia="pt-BR"/>
        </w:rPr>
      </w:pPr>
      <w:hyperlink w:anchor="_Toc57839331" w:history="1">
        <w:r w:rsidR="00AA174A" w:rsidRPr="00D76AA4">
          <w:rPr>
            <w:rStyle w:val="Hyperlink"/>
            <w:rFonts w:cs="Arial"/>
          </w:rPr>
          <w:t>6.1</w:t>
        </w:r>
        <w:r w:rsidR="00AA174A">
          <w:rPr>
            <w:rFonts w:asciiTheme="minorHAnsi" w:eastAsiaTheme="minorEastAsia" w:hAnsiTheme="minorHAnsi"/>
            <w:sz w:val="22"/>
            <w:szCs w:val="22"/>
            <w:lang w:eastAsia="pt-BR"/>
          </w:rPr>
          <w:tab/>
        </w:r>
        <w:r w:rsidR="00AA174A" w:rsidRPr="00D76AA4">
          <w:rPr>
            <w:rStyle w:val="Hyperlink"/>
          </w:rPr>
          <w:t>REQUISITOS FUNCIONAIS</w:t>
        </w:r>
        <w:r w:rsidR="00AA174A">
          <w:rPr>
            <w:webHidden/>
          </w:rPr>
          <w:tab/>
        </w:r>
        <w:r w:rsidR="00AA174A">
          <w:rPr>
            <w:webHidden/>
          </w:rPr>
          <w:fldChar w:fldCharType="begin"/>
        </w:r>
        <w:r w:rsidR="00AA174A">
          <w:rPr>
            <w:webHidden/>
          </w:rPr>
          <w:instrText xml:space="preserve"> PAGEREF _Toc57839331 \h </w:instrText>
        </w:r>
        <w:r w:rsidR="00AA174A">
          <w:rPr>
            <w:webHidden/>
          </w:rPr>
        </w:r>
        <w:r w:rsidR="00AA174A">
          <w:rPr>
            <w:webHidden/>
          </w:rPr>
          <w:fldChar w:fldCharType="separate"/>
        </w:r>
        <w:r w:rsidR="00AA174A">
          <w:rPr>
            <w:webHidden/>
          </w:rPr>
          <w:t>18</w:t>
        </w:r>
        <w:r w:rsidR="00AA174A">
          <w:rPr>
            <w:webHidden/>
          </w:rPr>
          <w:fldChar w:fldCharType="end"/>
        </w:r>
      </w:hyperlink>
    </w:p>
    <w:p w14:paraId="253FB4F8" w14:textId="6E08C31F" w:rsidR="00AA174A" w:rsidRDefault="009B43FC">
      <w:pPr>
        <w:pStyle w:val="Sumrio2"/>
        <w:rPr>
          <w:rFonts w:asciiTheme="minorHAnsi" w:eastAsiaTheme="minorEastAsia" w:hAnsiTheme="minorHAnsi"/>
          <w:sz w:val="22"/>
          <w:szCs w:val="22"/>
          <w:lang w:eastAsia="pt-BR"/>
        </w:rPr>
      </w:pPr>
      <w:hyperlink w:anchor="_Toc57839332" w:history="1">
        <w:r w:rsidR="00AA174A" w:rsidRPr="00D76AA4">
          <w:rPr>
            <w:rStyle w:val="Hyperlink"/>
            <w:rFonts w:cs="Arial"/>
          </w:rPr>
          <w:t>6.2</w:t>
        </w:r>
        <w:r w:rsidR="00AA174A">
          <w:rPr>
            <w:rFonts w:asciiTheme="minorHAnsi" w:eastAsiaTheme="minorEastAsia" w:hAnsiTheme="minorHAnsi"/>
            <w:sz w:val="22"/>
            <w:szCs w:val="22"/>
            <w:lang w:eastAsia="pt-BR"/>
          </w:rPr>
          <w:tab/>
        </w:r>
        <w:r w:rsidR="00AA174A" w:rsidRPr="00D76AA4">
          <w:rPr>
            <w:rStyle w:val="Hyperlink"/>
          </w:rPr>
          <w:t>REQUISITOS NÃO FUNCIONAIS</w:t>
        </w:r>
        <w:r w:rsidR="00AA174A">
          <w:rPr>
            <w:webHidden/>
          </w:rPr>
          <w:tab/>
        </w:r>
        <w:r w:rsidR="00AA174A">
          <w:rPr>
            <w:webHidden/>
          </w:rPr>
          <w:fldChar w:fldCharType="begin"/>
        </w:r>
        <w:r w:rsidR="00AA174A">
          <w:rPr>
            <w:webHidden/>
          </w:rPr>
          <w:instrText xml:space="preserve"> PAGEREF _Toc57839332 \h </w:instrText>
        </w:r>
        <w:r w:rsidR="00AA174A">
          <w:rPr>
            <w:webHidden/>
          </w:rPr>
        </w:r>
        <w:r w:rsidR="00AA174A">
          <w:rPr>
            <w:webHidden/>
          </w:rPr>
          <w:fldChar w:fldCharType="separate"/>
        </w:r>
        <w:r w:rsidR="00AA174A">
          <w:rPr>
            <w:webHidden/>
          </w:rPr>
          <w:t>19</w:t>
        </w:r>
        <w:r w:rsidR="00AA174A">
          <w:rPr>
            <w:webHidden/>
          </w:rPr>
          <w:fldChar w:fldCharType="end"/>
        </w:r>
      </w:hyperlink>
    </w:p>
    <w:p w14:paraId="180E677C" w14:textId="0DA23C7A" w:rsidR="00AA174A" w:rsidRDefault="009B43FC">
      <w:pPr>
        <w:pStyle w:val="Sumrio2"/>
        <w:rPr>
          <w:rFonts w:asciiTheme="minorHAnsi" w:eastAsiaTheme="minorEastAsia" w:hAnsiTheme="minorHAnsi"/>
          <w:sz w:val="22"/>
          <w:szCs w:val="22"/>
          <w:lang w:eastAsia="pt-BR"/>
        </w:rPr>
      </w:pPr>
      <w:hyperlink w:anchor="_Toc57839333" w:history="1">
        <w:r w:rsidR="00AA174A" w:rsidRPr="00D76AA4">
          <w:rPr>
            <w:rStyle w:val="Hyperlink"/>
          </w:rPr>
          <w:t>6.3</w:t>
        </w:r>
        <w:r w:rsidR="00AA174A">
          <w:rPr>
            <w:rFonts w:asciiTheme="minorHAnsi" w:eastAsiaTheme="minorEastAsia" w:hAnsiTheme="minorHAnsi"/>
            <w:sz w:val="22"/>
            <w:szCs w:val="22"/>
            <w:lang w:eastAsia="pt-BR"/>
          </w:rPr>
          <w:tab/>
        </w:r>
        <w:r w:rsidR="00AA174A" w:rsidRPr="00D76AA4">
          <w:rPr>
            <w:rStyle w:val="Hyperlink"/>
          </w:rPr>
          <w:t>MER – MODELO ENTIDADE E RELACIONAMENTO</w:t>
        </w:r>
        <w:r w:rsidR="00AA174A">
          <w:rPr>
            <w:webHidden/>
          </w:rPr>
          <w:tab/>
        </w:r>
        <w:r w:rsidR="00AA174A">
          <w:rPr>
            <w:webHidden/>
          </w:rPr>
          <w:fldChar w:fldCharType="begin"/>
        </w:r>
        <w:r w:rsidR="00AA174A">
          <w:rPr>
            <w:webHidden/>
          </w:rPr>
          <w:instrText xml:space="preserve"> PAGEREF _Toc57839333 \h </w:instrText>
        </w:r>
        <w:r w:rsidR="00AA174A">
          <w:rPr>
            <w:webHidden/>
          </w:rPr>
        </w:r>
        <w:r w:rsidR="00AA174A">
          <w:rPr>
            <w:webHidden/>
          </w:rPr>
          <w:fldChar w:fldCharType="separate"/>
        </w:r>
        <w:r w:rsidR="00AA174A">
          <w:rPr>
            <w:webHidden/>
          </w:rPr>
          <w:t>20</w:t>
        </w:r>
        <w:r w:rsidR="00AA174A">
          <w:rPr>
            <w:webHidden/>
          </w:rPr>
          <w:fldChar w:fldCharType="end"/>
        </w:r>
      </w:hyperlink>
    </w:p>
    <w:p w14:paraId="7BA4CE45" w14:textId="76B59C69" w:rsidR="00AA174A" w:rsidRDefault="009B43FC">
      <w:pPr>
        <w:pStyle w:val="Sumrio2"/>
        <w:rPr>
          <w:rFonts w:asciiTheme="minorHAnsi" w:eastAsiaTheme="minorEastAsia" w:hAnsiTheme="minorHAnsi"/>
          <w:sz w:val="22"/>
          <w:szCs w:val="22"/>
          <w:lang w:eastAsia="pt-BR"/>
        </w:rPr>
      </w:pPr>
      <w:hyperlink w:anchor="_Toc57839334" w:history="1">
        <w:r w:rsidR="00AA174A" w:rsidRPr="00D76AA4">
          <w:rPr>
            <w:rStyle w:val="Hyperlink"/>
          </w:rPr>
          <w:t>6.4</w:t>
        </w:r>
        <w:r w:rsidR="00AA174A">
          <w:rPr>
            <w:rFonts w:asciiTheme="minorHAnsi" w:eastAsiaTheme="minorEastAsia" w:hAnsiTheme="minorHAnsi"/>
            <w:sz w:val="22"/>
            <w:szCs w:val="22"/>
            <w:lang w:eastAsia="pt-BR"/>
          </w:rPr>
          <w:tab/>
        </w:r>
        <w:r w:rsidR="00AA174A" w:rsidRPr="00D76AA4">
          <w:rPr>
            <w:rStyle w:val="Hyperlink"/>
          </w:rPr>
          <w:t>UML – DIAGRAMA DE CASOS DE USO</w:t>
        </w:r>
        <w:r w:rsidR="00AA174A">
          <w:rPr>
            <w:webHidden/>
          </w:rPr>
          <w:tab/>
        </w:r>
        <w:r w:rsidR="00AA174A">
          <w:rPr>
            <w:webHidden/>
          </w:rPr>
          <w:fldChar w:fldCharType="begin"/>
        </w:r>
        <w:r w:rsidR="00AA174A">
          <w:rPr>
            <w:webHidden/>
          </w:rPr>
          <w:instrText xml:space="preserve"> PAGEREF _Toc57839334 \h </w:instrText>
        </w:r>
        <w:r w:rsidR="00AA174A">
          <w:rPr>
            <w:webHidden/>
          </w:rPr>
        </w:r>
        <w:r w:rsidR="00AA174A">
          <w:rPr>
            <w:webHidden/>
          </w:rPr>
          <w:fldChar w:fldCharType="separate"/>
        </w:r>
        <w:r w:rsidR="00AA174A">
          <w:rPr>
            <w:webHidden/>
          </w:rPr>
          <w:t>21</w:t>
        </w:r>
        <w:r w:rsidR="00AA174A">
          <w:rPr>
            <w:webHidden/>
          </w:rPr>
          <w:fldChar w:fldCharType="end"/>
        </w:r>
      </w:hyperlink>
    </w:p>
    <w:p w14:paraId="7C8A1F2E" w14:textId="50E91A02" w:rsidR="00AA174A" w:rsidRDefault="009B43FC">
      <w:pPr>
        <w:pStyle w:val="Sumrio2"/>
        <w:rPr>
          <w:rFonts w:asciiTheme="minorHAnsi" w:eastAsiaTheme="minorEastAsia" w:hAnsiTheme="minorHAnsi"/>
          <w:sz w:val="22"/>
          <w:szCs w:val="22"/>
          <w:lang w:eastAsia="pt-BR"/>
        </w:rPr>
      </w:pPr>
      <w:hyperlink w:anchor="_Toc57839335" w:history="1">
        <w:r w:rsidR="00AA174A" w:rsidRPr="00D76AA4">
          <w:rPr>
            <w:rStyle w:val="Hyperlink"/>
          </w:rPr>
          <w:t>6.5</w:t>
        </w:r>
        <w:r w:rsidR="00AA174A">
          <w:rPr>
            <w:rFonts w:asciiTheme="minorHAnsi" w:eastAsiaTheme="minorEastAsia" w:hAnsiTheme="minorHAnsi"/>
            <w:sz w:val="22"/>
            <w:szCs w:val="22"/>
            <w:lang w:eastAsia="pt-BR"/>
          </w:rPr>
          <w:tab/>
        </w:r>
        <w:r w:rsidR="00AA174A" w:rsidRPr="00D76AA4">
          <w:rPr>
            <w:rStyle w:val="Hyperlink"/>
          </w:rPr>
          <w:t>DIAGRAMA DE CASOS DE USO EXPANDIDO</w:t>
        </w:r>
        <w:r w:rsidR="00AA174A">
          <w:rPr>
            <w:webHidden/>
          </w:rPr>
          <w:tab/>
        </w:r>
        <w:r w:rsidR="00AA174A">
          <w:rPr>
            <w:webHidden/>
          </w:rPr>
          <w:fldChar w:fldCharType="begin"/>
        </w:r>
        <w:r w:rsidR="00AA174A">
          <w:rPr>
            <w:webHidden/>
          </w:rPr>
          <w:instrText xml:space="preserve"> PAGEREF _Toc57839335 \h </w:instrText>
        </w:r>
        <w:r w:rsidR="00AA174A">
          <w:rPr>
            <w:webHidden/>
          </w:rPr>
        </w:r>
        <w:r w:rsidR="00AA174A">
          <w:rPr>
            <w:webHidden/>
          </w:rPr>
          <w:fldChar w:fldCharType="separate"/>
        </w:r>
        <w:r w:rsidR="00AA174A">
          <w:rPr>
            <w:webHidden/>
          </w:rPr>
          <w:t>22</w:t>
        </w:r>
        <w:r w:rsidR="00AA174A">
          <w:rPr>
            <w:webHidden/>
          </w:rPr>
          <w:fldChar w:fldCharType="end"/>
        </w:r>
      </w:hyperlink>
    </w:p>
    <w:p w14:paraId="59DB1A20" w14:textId="43237D1D" w:rsidR="00AA174A" w:rsidRDefault="009B43FC">
      <w:pPr>
        <w:pStyle w:val="Sumrio2"/>
        <w:rPr>
          <w:rFonts w:asciiTheme="minorHAnsi" w:eastAsiaTheme="minorEastAsia" w:hAnsiTheme="minorHAnsi"/>
          <w:sz w:val="22"/>
          <w:szCs w:val="22"/>
          <w:lang w:eastAsia="pt-BR"/>
        </w:rPr>
      </w:pPr>
      <w:hyperlink w:anchor="_Toc57839336" w:history="1">
        <w:r w:rsidR="00AA174A" w:rsidRPr="00D76AA4">
          <w:rPr>
            <w:rStyle w:val="Hyperlink"/>
          </w:rPr>
          <w:t>6.6</w:t>
        </w:r>
        <w:r w:rsidR="00AA174A">
          <w:rPr>
            <w:rFonts w:asciiTheme="minorHAnsi" w:eastAsiaTheme="minorEastAsia" w:hAnsiTheme="minorHAnsi"/>
            <w:sz w:val="22"/>
            <w:szCs w:val="22"/>
            <w:lang w:eastAsia="pt-BR"/>
          </w:rPr>
          <w:tab/>
        </w:r>
        <w:r w:rsidR="00AA174A" w:rsidRPr="00D76AA4">
          <w:rPr>
            <w:rStyle w:val="Hyperlink"/>
          </w:rPr>
          <w:t>BANCO DADOS LINGUAGEM SQL</w:t>
        </w:r>
        <w:r w:rsidR="00AA174A">
          <w:rPr>
            <w:webHidden/>
          </w:rPr>
          <w:tab/>
        </w:r>
        <w:r w:rsidR="00AA174A">
          <w:rPr>
            <w:webHidden/>
          </w:rPr>
          <w:fldChar w:fldCharType="begin"/>
        </w:r>
        <w:r w:rsidR="00AA174A">
          <w:rPr>
            <w:webHidden/>
          </w:rPr>
          <w:instrText xml:space="preserve"> PAGEREF _Toc57839336 \h </w:instrText>
        </w:r>
        <w:r w:rsidR="00AA174A">
          <w:rPr>
            <w:webHidden/>
          </w:rPr>
        </w:r>
        <w:r w:rsidR="00AA174A">
          <w:rPr>
            <w:webHidden/>
          </w:rPr>
          <w:fldChar w:fldCharType="separate"/>
        </w:r>
        <w:r w:rsidR="00AA174A">
          <w:rPr>
            <w:webHidden/>
          </w:rPr>
          <w:t>23</w:t>
        </w:r>
        <w:r w:rsidR="00AA174A">
          <w:rPr>
            <w:webHidden/>
          </w:rPr>
          <w:fldChar w:fldCharType="end"/>
        </w:r>
      </w:hyperlink>
    </w:p>
    <w:p w14:paraId="4586258D" w14:textId="2B865AA4" w:rsidR="00AA174A" w:rsidRDefault="009B43FC">
      <w:pPr>
        <w:pStyle w:val="Sumrio2"/>
        <w:rPr>
          <w:rFonts w:asciiTheme="minorHAnsi" w:eastAsiaTheme="minorEastAsia" w:hAnsiTheme="minorHAnsi"/>
          <w:sz w:val="22"/>
          <w:szCs w:val="22"/>
          <w:lang w:eastAsia="pt-BR"/>
        </w:rPr>
      </w:pPr>
      <w:hyperlink w:anchor="_Toc57839337" w:history="1">
        <w:r w:rsidR="00AA174A" w:rsidRPr="00D76AA4">
          <w:rPr>
            <w:rStyle w:val="Hyperlink"/>
            <w:rFonts w:cs="Arial"/>
          </w:rPr>
          <w:t>6.7</w:t>
        </w:r>
        <w:r w:rsidR="00AA174A">
          <w:rPr>
            <w:rFonts w:asciiTheme="minorHAnsi" w:eastAsiaTheme="minorEastAsia" w:hAnsiTheme="minorHAnsi"/>
            <w:sz w:val="22"/>
            <w:szCs w:val="22"/>
            <w:lang w:eastAsia="pt-BR"/>
          </w:rPr>
          <w:tab/>
        </w:r>
        <w:r w:rsidR="00AA174A" w:rsidRPr="00D76AA4">
          <w:rPr>
            <w:rStyle w:val="Hyperlink"/>
            <w:rFonts w:cs="Arial"/>
          </w:rPr>
          <w:t>Entidades</w:t>
        </w:r>
        <w:r w:rsidR="00AA174A">
          <w:rPr>
            <w:webHidden/>
          </w:rPr>
          <w:tab/>
        </w:r>
        <w:r w:rsidR="00AA174A">
          <w:rPr>
            <w:webHidden/>
          </w:rPr>
          <w:fldChar w:fldCharType="begin"/>
        </w:r>
        <w:r w:rsidR="00AA174A">
          <w:rPr>
            <w:webHidden/>
          </w:rPr>
          <w:instrText xml:space="preserve"> PAGEREF _Toc57839337 \h </w:instrText>
        </w:r>
        <w:r w:rsidR="00AA174A">
          <w:rPr>
            <w:webHidden/>
          </w:rPr>
        </w:r>
        <w:r w:rsidR="00AA174A">
          <w:rPr>
            <w:webHidden/>
          </w:rPr>
          <w:fldChar w:fldCharType="separate"/>
        </w:r>
        <w:r w:rsidR="00AA174A">
          <w:rPr>
            <w:webHidden/>
          </w:rPr>
          <w:t>25</w:t>
        </w:r>
        <w:r w:rsidR="00AA174A">
          <w:rPr>
            <w:webHidden/>
          </w:rPr>
          <w:fldChar w:fldCharType="end"/>
        </w:r>
      </w:hyperlink>
    </w:p>
    <w:p w14:paraId="465B6997" w14:textId="7B348C25" w:rsidR="00AA174A" w:rsidRDefault="009B43FC">
      <w:pPr>
        <w:pStyle w:val="Sumrio2"/>
        <w:rPr>
          <w:rFonts w:asciiTheme="minorHAnsi" w:eastAsiaTheme="minorEastAsia" w:hAnsiTheme="minorHAnsi"/>
          <w:sz w:val="22"/>
          <w:szCs w:val="22"/>
          <w:lang w:eastAsia="pt-BR"/>
        </w:rPr>
      </w:pPr>
      <w:hyperlink w:anchor="_Toc57839338" w:history="1">
        <w:r w:rsidR="00AA174A" w:rsidRPr="00D76AA4">
          <w:rPr>
            <w:rStyle w:val="Hyperlink"/>
            <w:rFonts w:cs="Arial"/>
          </w:rPr>
          <w:t>6.8</w:t>
        </w:r>
        <w:r w:rsidR="00AA174A">
          <w:rPr>
            <w:rFonts w:asciiTheme="minorHAnsi" w:eastAsiaTheme="minorEastAsia" w:hAnsiTheme="minorHAnsi"/>
            <w:sz w:val="22"/>
            <w:szCs w:val="22"/>
            <w:lang w:eastAsia="pt-BR"/>
          </w:rPr>
          <w:tab/>
        </w:r>
        <w:r w:rsidR="00AA174A" w:rsidRPr="00D76AA4">
          <w:rPr>
            <w:rStyle w:val="Hyperlink"/>
            <w:rFonts w:cs="Arial"/>
          </w:rPr>
          <w:t>Relacionamento</w:t>
        </w:r>
        <w:r w:rsidR="00AA174A">
          <w:rPr>
            <w:webHidden/>
          </w:rPr>
          <w:tab/>
        </w:r>
        <w:r w:rsidR="00AA174A">
          <w:rPr>
            <w:webHidden/>
          </w:rPr>
          <w:fldChar w:fldCharType="begin"/>
        </w:r>
        <w:r w:rsidR="00AA174A">
          <w:rPr>
            <w:webHidden/>
          </w:rPr>
          <w:instrText xml:space="preserve"> PAGEREF _Toc57839338 \h </w:instrText>
        </w:r>
        <w:r w:rsidR="00AA174A">
          <w:rPr>
            <w:webHidden/>
          </w:rPr>
        </w:r>
        <w:r w:rsidR="00AA174A">
          <w:rPr>
            <w:webHidden/>
          </w:rPr>
          <w:fldChar w:fldCharType="separate"/>
        </w:r>
        <w:r w:rsidR="00AA174A">
          <w:rPr>
            <w:webHidden/>
          </w:rPr>
          <w:t>26</w:t>
        </w:r>
        <w:r w:rsidR="00AA174A">
          <w:rPr>
            <w:webHidden/>
          </w:rPr>
          <w:fldChar w:fldCharType="end"/>
        </w:r>
      </w:hyperlink>
    </w:p>
    <w:p w14:paraId="3BEE97C1" w14:textId="5CEE93E3" w:rsidR="00AA174A" w:rsidRDefault="009B43FC">
      <w:pPr>
        <w:pStyle w:val="Sumrio2"/>
        <w:rPr>
          <w:rFonts w:asciiTheme="minorHAnsi" w:eastAsiaTheme="minorEastAsia" w:hAnsiTheme="minorHAnsi"/>
          <w:sz w:val="22"/>
          <w:szCs w:val="22"/>
          <w:lang w:eastAsia="pt-BR"/>
        </w:rPr>
      </w:pPr>
      <w:hyperlink w:anchor="_Toc57839339" w:history="1">
        <w:r w:rsidR="00AA174A" w:rsidRPr="00D76AA4">
          <w:rPr>
            <w:rStyle w:val="Hyperlink"/>
            <w:rFonts w:cs="Arial"/>
          </w:rPr>
          <w:t>6.9</w:t>
        </w:r>
        <w:r w:rsidR="00AA174A">
          <w:rPr>
            <w:rFonts w:asciiTheme="minorHAnsi" w:eastAsiaTheme="minorEastAsia" w:hAnsiTheme="minorHAnsi"/>
            <w:sz w:val="22"/>
            <w:szCs w:val="22"/>
            <w:lang w:eastAsia="pt-BR"/>
          </w:rPr>
          <w:tab/>
        </w:r>
        <w:r w:rsidR="00AA174A" w:rsidRPr="00D76AA4">
          <w:rPr>
            <w:rStyle w:val="Hyperlink"/>
            <w:rFonts w:cs="Arial"/>
          </w:rPr>
          <w:t>Atributos</w:t>
        </w:r>
        <w:r w:rsidR="00AA174A">
          <w:rPr>
            <w:webHidden/>
          </w:rPr>
          <w:tab/>
        </w:r>
        <w:r w:rsidR="00AA174A">
          <w:rPr>
            <w:webHidden/>
          </w:rPr>
          <w:fldChar w:fldCharType="begin"/>
        </w:r>
        <w:r w:rsidR="00AA174A">
          <w:rPr>
            <w:webHidden/>
          </w:rPr>
          <w:instrText xml:space="preserve"> PAGEREF _Toc57839339 \h </w:instrText>
        </w:r>
        <w:r w:rsidR="00AA174A">
          <w:rPr>
            <w:webHidden/>
          </w:rPr>
        </w:r>
        <w:r w:rsidR="00AA174A">
          <w:rPr>
            <w:webHidden/>
          </w:rPr>
          <w:fldChar w:fldCharType="separate"/>
        </w:r>
        <w:r w:rsidR="00AA174A">
          <w:rPr>
            <w:webHidden/>
          </w:rPr>
          <w:t>26</w:t>
        </w:r>
        <w:r w:rsidR="00AA174A">
          <w:rPr>
            <w:webHidden/>
          </w:rPr>
          <w:fldChar w:fldCharType="end"/>
        </w:r>
      </w:hyperlink>
    </w:p>
    <w:p w14:paraId="4B408F0B" w14:textId="52C3A717" w:rsidR="00AA174A" w:rsidRDefault="009B43FC">
      <w:pPr>
        <w:pStyle w:val="Sumrio1"/>
        <w:rPr>
          <w:rFonts w:asciiTheme="minorHAnsi" w:eastAsiaTheme="minorEastAsia" w:hAnsiTheme="minorHAnsi"/>
          <w:b w:val="0"/>
          <w:caps w:val="0"/>
          <w:sz w:val="22"/>
          <w:szCs w:val="22"/>
          <w:lang w:eastAsia="pt-BR"/>
        </w:rPr>
      </w:pPr>
      <w:hyperlink w:anchor="_Toc57839340" w:history="1">
        <w:r w:rsidR="00AA174A" w:rsidRPr="00D76AA4">
          <w:rPr>
            <w:rStyle w:val="Hyperlink"/>
          </w:rPr>
          <w:t>7</w:t>
        </w:r>
        <w:r w:rsidR="00AA174A">
          <w:rPr>
            <w:rFonts w:asciiTheme="minorHAnsi" w:eastAsiaTheme="minorEastAsia" w:hAnsiTheme="minorHAnsi"/>
            <w:b w:val="0"/>
            <w:caps w:val="0"/>
            <w:sz w:val="22"/>
            <w:szCs w:val="22"/>
            <w:lang w:eastAsia="pt-BR"/>
          </w:rPr>
          <w:tab/>
        </w:r>
        <w:r w:rsidR="00AA174A" w:rsidRPr="00D76AA4">
          <w:rPr>
            <w:rStyle w:val="Hyperlink"/>
          </w:rPr>
          <w:t>CONCLUSÃO</w:t>
        </w:r>
        <w:r w:rsidR="00AA174A">
          <w:rPr>
            <w:webHidden/>
          </w:rPr>
          <w:tab/>
        </w:r>
        <w:r w:rsidR="00AA174A">
          <w:rPr>
            <w:webHidden/>
          </w:rPr>
          <w:fldChar w:fldCharType="begin"/>
        </w:r>
        <w:r w:rsidR="00AA174A">
          <w:rPr>
            <w:webHidden/>
          </w:rPr>
          <w:instrText xml:space="preserve"> PAGEREF _Toc57839340 \h </w:instrText>
        </w:r>
        <w:r w:rsidR="00AA174A">
          <w:rPr>
            <w:webHidden/>
          </w:rPr>
        </w:r>
        <w:r w:rsidR="00AA174A">
          <w:rPr>
            <w:webHidden/>
          </w:rPr>
          <w:fldChar w:fldCharType="separate"/>
        </w:r>
        <w:r w:rsidR="00AA174A">
          <w:rPr>
            <w:webHidden/>
          </w:rPr>
          <w:t>27</w:t>
        </w:r>
        <w:r w:rsidR="00AA174A">
          <w:rPr>
            <w:webHidden/>
          </w:rPr>
          <w:fldChar w:fldCharType="end"/>
        </w:r>
      </w:hyperlink>
    </w:p>
    <w:p w14:paraId="06BC813A" w14:textId="0272D296" w:rsidR="00AA174A" w:rsidRDefault="009B43FC">
      <w:pPr>
        <w:pStyle w:val="Sumrio1"/>
        <w:rPr>
          <w:rFonts w:asciiTheme="minorHAnsi" w:eastAsiaTheme="minorEastAsia" w:hAnsiTheme="minorHAnsi"/>
          <w:b w:val="0"/>
          <w:caps w:val="0"/>
          <w:sz w:val="22"/>
          <w:szCs w:val="22"/>
          <w:lang w:eastAsia="pt-BR"/>
        </w:rPr>
      </w:pPr>
      <w:hyperlink w:anchor="_Toc57839341" w:history="1">
        <w:r w:rsidR="00AA174A" w:rsidRPr="00D76AA4">
          <w:rPr>
            <w:rStyle w:val="Hyperlink"/>
            <w:lang w:val="en-US"/>
          </w:rPr>
          <w:t>Bibliografia</w:t>
        </w:r>
        <w:r w:rsidR="00AA174A">
          <w:rPr>
            <w:webHidden/>
          </w:rPr>
          <w:tab/>
        </w:r>
        <w:r w:rsidR="00AA174A">
          <w:rPr>
            <w:webHidden/>
          </w:rPr>
          <w:fldChar w:fldCharType="begin"/>
        </w:r>
        <w:r w:rsidR="00AA174A">
          <w:rPr>
            <w:webHidden/>
          </w:rPr>
          <w:instrText xml:space="preserve"> PAGEREF _Toc57839341 \h </w:instrText>
        </w:r>
        <w:r w:rsidR="00AA174A">
          <w:rPr>
            <w:webHidden/>
          </w:rPr>
        </w:r>
        <w:r w:rsidR="00AA174A">
          <w:rPr>
            <w:webHidden/>
          </w:rPr>
          <w:fldChar w:fldCharType="separate"/>
        </w:r>
        <w:r w:rsidR="00AA174A">
          <w:rPr>
            <w:webHidden/>
          </w:rPr>
          <w:t>28</w:t>
        </w:r>
        <w:r w:rsidR="00AA174A">
          <w:rPr>
            <w:webHidden/>
          </w:rPr>
          <w:fldChar w:fldCharType="end"/>
        </w:r>
      </w:hyperlink>
    </w:p>
    <w:p w14:paraId="458336E5" w14:textId="1EBDE2FC" w:rsidR="00332156" w:rsidRDefault="00DE72EC" w:rsidP="00DE72EC">
      <w:pPr>
        <w:tabs>
          <w:tab w:val="center" w:pos="4535"/>
          <w:tab w:val="left" w:pos="5655"/>
        </w:tabs>
      </w:pPr>
      <w:r>
        <w:rPr>
          <w:b/>
          <w:caps/>
          <w:noProof/>
        </w:rPr>
        <w:fldChar w:fldCharType="end"/>
      </w:r>
    </w:p>
    <w:p w14:paraId="55DDC462" w14:textId="77777777" w:rsidR="00332156" w:rsidRDefault="00332156" w:rsidP="00332156"/>
    <w:p w14:paraId="37C3D199" w14:textId="77777777" w:rsidR="00332156" w:rsidRDefault="00332156" w:rsidP="00332156">
      <w:pPr>
        <w:sectPr w:rsidR="00332156" w:rsidSect="003739FE">
          <w:headerReference w:type="default" r:id="rId8"/>
          <w:pgSz w:w="11906" w:h="16838"/>
          <w:pgMar w:top="1701" w:right="1134" w:bottom="1134" w:left="1701" w:header="709" w:footer="709" w:gutter="0"/>
          <w:pgNumType w:start="1"/>
          <w:cols w:space="708"/>
          <w:docGrid w:linePitch="360"/>
        </w:sectPr>
      </w:pPr>
    </w:p>
    <w:p w14:paraId="6E4CA6EE" w14:textId="77777777" w:rsidR="00332156" w:rsidRDefault="00332156" w:rsidP="00332156">
      <w:pPr>
        <w:pStyle w:val="Ttulo1"/>
        <w:ind w:left="432"/>
      </w:pPr>
      <w:bookmarkStart w:id="0" w:name="_Toc39158976"/>
      <w:bookmarkStart w:id="1" w:name="_Toc57839320"/>
      <w:r>
        <w:lastRenderedPageBreak/>
        <w:t>INTRODUÇÃO</w:t>
      </w:r>
      <w:bookmarkEnd w:id="0"/>
      <w:bookmarkEnd w:id="1"/>
    </w:p>
    <w:p w14:paraId="02F47F40" w14:textId="77777777" w:rsidR="000B3ACB" w:rsidRDefault="00472BE5" w:rsidP="000B3ACB">
      <w:pPr>
        <w:spacing w:before="360" w:after="360" w:line="360" w:lineRule="auto"/>
        <w:ind w:firstLine="709"/>
        <w:jc w:val="both"/>
        <w:rPr>
          <w:rFonts w:eastAsia="Arial" w:cs="Arial"/>
        </w:rPr>
      </w:pPr>
      <w:r>
        <w:rPr>
          <w:rFonts w:eastAsia="Arial" w:cs="Arial"/>
        </w:rPr>
        <w:t xml:space="preserve">O trabalho foi motivado pela necessidade de atender ao segmento de comércio de </w:t>
      </w:r>
      <w:r w:rsidR="00D71CEA">
        <w:rPr>
          <w:rFonts w:eastAsia="Arial" w:cs="Arial"/>
        </w:rPr>
        <w:t>veículos</w:t>
      </w:r>
      <w:r>
        <w:rPr>
          <w:rFonts w:eastAsia="Arial" w:cs="Arial"/>
        </w:rPr>
        <w:t xml:space="preserve">, onde são </w:t>
      </w:r>
      <w:r w:rsidR="00D71CEA">
        <w:rPr>
          <w:rFonts w:eastAsia="Arial" w:cs="Arial"/>
        </w:rPr>
        <w:t>necessárias</w:t>
      </w:r>
      <w:r>
        <w:rPr>
          <w:rFonts w:eastAsia="Arial" w:cs="Arial"/>
        </w:rPr>
        <w:t xml:space="preserve"> diversas informações que auxiliam na </w:t>
      </w:r>
      <w:r w:rsidR="00D71CEA">
        <w:rPr>
          <w:rFonts w:eastAsia="Arial" w:cs="Arial"/>
        </w:rPr>
        <w:t>estratégia</w:t>
      </w:r>
      <w:r>
        <w:rPr>
          <w:rFonts w:eastAsia="Arial" w:cs="Arial"/>
        </w:rPr>
        <w:t xml:space="preserve"> de vendas, e bom atendimento aos clientes.</w:t>
      </w:r>
      <w:r w:rsidR="000B3ACB" w:rsidRPr="000B3ACB">
        <w:rPr>
          <w:rFonts w:eastAsia="Arial" w:cs="Arial"/>
        </w:rPr>
        <w:t xml:space="preserve"> </w:t>
      </w:r>
    </w:p>
    <w:p w14:paraId="465CA02C" w14:textId="2E727086" w:rsidR="000B3ACB" w:rsidRDefault="000B3ACB" w:rsidP="000B3ACB">
      <w:pPr>
        <w:spacing w:before="360" w:after="360" w:line="360" w:lineRule="auto"/>
        <w:ind w:firstLine="709"/>
        <w:jc w:val="both"/>
        <w:rPr>
          <w:rFonts w:eastAsia="Arial" w:cs="Arial"/>
        </w:rPr>
      </w:pPr>
      <w:r>
        <w:rPr>
          <w:rFonts w:eastAsia="Arial" w:cs="Arial"/>
        </w:rPr>
        <w:t xml:space="preserve">A loja de </w:t>
      </w:r>
      <w:r w:rsidR="00AA174A">
        <w:rPr>
          <w:rFonts w:eastAsia="Arial" w:cs="Arial"/>
        </w:rPr>
        <w:t>automó</w:t>
      </w:r>
      <w:r>
        <w:rPr>
          <w:rFonts w:eastAsia="Arial" w:cs="Arial"/>
        </w:rPr>
        <w:t>veis analisada possui uma unidade na qual tem elevado muito suas vendas ao longo dos anos, necessitando de um sistema que possua um banco de dados que permita agilizar as atividades na concessionária, e assim oferecer um bom atendimento aos seus clientes, tanto nas vendas como pós</w:t>
      </w:r>
      <w:r w:rsidR="00AA174A">
        <w:rPr>
          <w:rFonts w:eastAsia="Arial" w:cs="Arial"/>
        </w:rPr>
        <w:t>-</w:t>
      </w:r>
      <w:r>
        <w:rPr>
          <w:rFonts w:eastAsia="Arial" w:cs="Arial"/>
        </w:rPr>
        <w:t>vendas.</w:t>
      </w:r>
    </w:p>
    <w:p w14:paraId="6A798CE0" w14:textId="32202F79" w:rsidR="000B3ACB" w:rsidRDefault="000B3ACB" w:rsidP="000B3ACB">
      <w:pPr>
        <w:spacing w:before="360" w:after="360" w:line="360" w:lineRule="auto"/>
        <w:ind w:firstLine="709"/>
        <w:jc w:val="both"/>
        <w:rPr>
          <w:rFonts w:eastAsia="Arial" w:cs="Arial"/>
        </w:rPr>
      </w:pPr>
      <w:r>
        <w:rPr>
          <w:rFonts w:eastAsia="Arial" w:cs="Arial"/>
        </w:rPr>
        <w:t>O controle atual é feito atravé</w:t>
      </w:r>
      <w:r w:rsidR="00AA174A">
        <w:rPr>
          <w:rFonts w:eastAsia="Arial" w:cs="Arial"/>
        </w:rPr>
        <w:t>s de simples planilhas, dificult</w:t>
      </w:r>
      <w:r>
        <w:rPr>
          <w:rFonts w:eastAsia="Arial" w:cs="Arial"/>
        </w:rPr>
        <w:t>ando a inclusão de novas informações, pesquisas e com sérios riscos de perdas de informações.</w:t>
      </w:r>
    </w:p>
    <w:p w14:paraId="541E65DC" w14:textId="7FE6C80B" w:rsidR="000B3ACB" w:rsidRDefault="000B3ACB" w:rsidP="000B3ACB">
      <w:pPr>
        <w:keepNext/>
        <w:keepLines/>
        <w:spacing w:before="360" w:after="360" w:line="360" w:lineRule="auto"/>
        <w:jc w:val="both"/>
        <w:rPr>
          <w:rFonts w:eastAsia="Arial" w:cs="Arial"/>
          <w:b/>
        </w:rPr>
      </w:pPr>
      <w:r>
        <w:rPr>
          <w:rFonts w:eastAsia="Arial" w:cs="Arial"/>
        </w:rPr>
        <w:tab/>
        <w:t>O objet</w:t>
      </w:r>
      <w:r w:rsidR="00AA174A">
        <w:rPr>
          <w:rFonts w:eastAsia="Arial" w:cs="Arial"/>
        </w:rPr>
        <w:t>ivo do sistema é possibilitar fá</w:t>
      </w:r>
      <w:r>
        <w:rPr>
          <w:rFonts w:eastAsia="Arial" w:cs="Arial"/>
        </w:rPr>
        <w:t xml:space="preserve">cil acesso a inclusão de novas informações tais como, cadastro de clientes, fornecedores de veículos, preço </w:t>
      </w:r>
      <w:r w:rsidR="00AA174A">
        <w:rPr>
          <w:rFonts w:eastAsia="Arial" w:cs="Arial"/>
        </w:rPr>
        <w:t>de compra e venda e assim obter</w:t>
      </w:r>
      <w:r>
        <w:rPr>
          <w:rFonts w:eastAsia="Arial" w:cs="Arial"/>
        </w:rPr>
        <w:t xml:space="preserve"> relatórios gerenciais que possam subsidiar estratégias de vendas.</w:t>
      </w:r>
    </w:p>
    <w:p w14:paraId="240A73B8" w14:textId="53539CF0" w:rsidR="00472BE5" w:rsidRDefault="00472BE5" w:rsidP="00472BE5">
      <w:pPr>
        <w:spacing w:before="360" w:after="360" w:line="360" w:lineRule="auto"/>
        <w:ind w:firstLine="709"/>
        <w:jc w:val="both"/>
        <w:rPr>
          <w:rFonts w:eastAsia="Arial" w:cs="Arial"/>
        </w:rPr>
      </w:pPr>
    </w:p>
    <w:p w14:paraId="49B88A97" w14:textId="77777777" w:rsidR="000B3ACB" w:rsidRDefault="000B3ACB" w:rsidP="00472BE5">
      <w:pPr>
        <w:spacing w:before="360" w:after="360" w:line="360" w:lineRule="auto"/>
        <w:ind w:firstLine="709"/>
        <w:jc w:val="both"/>
        <w:rPr>
          <w:rFonts w:eastAsia="Arial" w:cs="Arial"/>
        </w:rPr>
      </w:pPr>
    </w:p>
    <w:p w14:paraId="31F08905" w14:textId="77777777" w:rsidR="009D7E47" w:rsidRDefault="009D7E47" w:rsidP="00332156">
      <w:pPr>
        <w:pStyle w:val="CORPO"/>
      </w:pPr>
    </w:p>
    <w:p w14:paraId="49105899" w14:textId="5CDDEAA1" w:rsidR="009D7E47" w:rsidRDefault="009D7E47" w:rsidP="009D7E47">
      <w:pPr>
        <w:pStyle w:val="Ttulo2"/>
      </w:pPr>
      <w:bookmarkStart w:id="2" w:name="_Toc57839321"/>
      <w:r>
        <w:t>OBJETIVO</w:t>
      </w:r>
      <w:bookmarkEnd w:id="2"/>
      <w:r>
        <w:t xml:space="preserve"> </w:t>
      </w:r>
    </w:p>
    <w:p w14:paraId="4EFBE578" w14:textId="6BDFA270" w:rsidR="00472BE5" w:rsidRDefault="00472BE5" w:rsidP="00472BE5">
      <w:pPr>
        <w:spacing w:before="360" w:after="360" w:line="360" w:lineRule="auto"/>
        <w:ind w:firstLine="709"/>
        <w:jc w:val="both"/>
        <w:rPr>
          <w:rFonts w:eastAsia="Arial" w:cs="Arial"/>
        </w:rPr>
      </w:pPr>
      <w:r>
        <w:rPr>
          <w:rFonts w:eastAsia="Arial" w:cs="Arial"/>
        </w:rPr>
        <w:t>O objetivo do sistema controle de vendas é agilizar e facilitar para os funcionários e gerentes a observação referente as vendas, facilitando a visualização das margens de lucros e rendas que a empresa obteve ao longo do mês.</w:t>
      </w:r>
    </w:p>
    <w:p w14:paraId="36C21544" w14:textId="6CC4A507" w:rsidR="009D7E47" w:rsidRDefault="009D7E47" w:rsidP="00332156">
      <w:pPr>
        <w:pStyle w:val="CORPO"/>
      </w:pPr>
    </w:p>
    <w:p w14:paraId="4E3963B0" w14:textId="72FA3D76" w:rsidR="009D7E47" w:rsidRPr="00472BE5" w:rsidRDefault="009D7E47" w:rsidP="009D7E47">
      <w:pPr>
        <w:pStyle w:val="Ttulo2"/>
        <w:rPr>
          <w:color w:val="0D0D0D" w:themeColor="text1" w:themeTint="F2"/>
        </w:rPr>
      </w:pPr>
      <w:bookmarkStart w:id="3" w:name="_Toc57839322"/>
      <w:r w:rsidRPr="00472BE5">
        <w:rPr>
          <w:color w:val="0D0D0D" w:themeColor="text1" w:themeTint="F2"/>
        </w:rPr>
        <w:lastRenderedPageBreak/>
        <w:t>ESCOPO Características do software:</w:t>
      </w:r>
      <w:bookmarkEnd w:id="3"/>
      <w:r w:rsidRPr="00472BE5">
        <w:rPr>
          <w:color w:val="0D0D0D" w:themeColor="text1" w:themeTint="F2"/>
        </w:rPr>
        <w:t xml:space="preserve"> </w:t>
      </w:r>
    </w:p>
    <w:p w14:paraId="0563F6B9" w14:textId="6076448B" w:rsidR="009D7E47" w:rsidRDefault="009D7E47" w:rsidP="00332156">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Permitir que o Usuário/Proprietário acesse o software de acordo com o seu </w:t>
      </w:r>
      <w:proofErr w:type="spellStart"/>
      <w:r w:rsidRPr="00472BE5">
        <w:rPr>
          <w:color w:val="0D0D0D" w:themeColor="text1" w:themeTint="F2"/>
        </w:rPr>
        <w:t>login</w:t>
      </w:r>
      <w:proofErr w:type="spellEnd"/>
      <w:r w:rsidRPr="00472BE5">
        <w:rPr>
          <w:color w:val="0D0D0D" w:themeColor="text1" w:themeTint="F2"/>
        </w:rPr>
        <w:t xml:space="preserve"> e senha, já cadastrado pelo Administrador; </w:t>
      </w:r>
    </w:p>
    <w:p w14:paraId="63F941BC" w14:textId="7E4D3506"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o seu próprio cadastro no sistema da empresa para verificar suas vendas e ter seu próprio contato parti</w:t>
      </w:r>
      <w:r>
        <w:rPr>
          <w:color w:val="0D0D0D" w:themeColor="text1" w:themeTint="F2"/>
        </w:rPr>
        <w:t>cular com seu gerente e cliente;</w:t>
      </w:r>
    </w:p>
    <w:p w14:paraId="2132E5C0" w14:textId="3A1D20B9"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acesso a quantidades de carros que se tem na concessionária e modelos que serão ca</w:t>
      </w:r>
      <w:r>
        <w:rPr>
          <w:color w:val="0D0D0D" w:themeColor="text1" w:themeTint="F2"/>
        </w:rPr>
        <w:t>dastrados no sistema da empresa;</w:t>
      </w:r>
    </w:p>
    <w:p w14:paraId="27D581DC" w14:textId="0B4EA31F"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w:t>
      </w:r>
      <w:r>
        <w:rPr>
          <w:color w:val="0D0D0D" w:themeColor="text1" w:themeTint="F2"/>
        </w:rPr>
        <w:t xml:space="preserve"> P</w:t>
      </w:r>
      <w:r w:rsidRPr="00472BE5">
        <w:rPr>
          <w:color w:val="0D0D0D" w:themeColor="text1" w:themeTint="F2"/>
        </w:rPr>
        <w:t>ermite verificar os veículos, sabendo o ano, modelo, e marca</w:t>
      </w:r>
      <w:r>
        <w:rPr>
          <w:color w:val="0D0D0D" w:themeColor="text1" w:themeTint="F2"/>
        </w:rPr>
        <w:t xml:space="preserve"> do carro no sistema da empresa;</w:t>
      </w:r>
    </w:p>
    <w:p w14:paraId="5378611C" w14:textId="01F7EF9C"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w:t>
      </w:r>
      <w:r>
        <w:rPr>
          <w:color w:val="0D0D0D" w:themeColor="text1" w:themeTint="F2"/>
        </w:rPr>
        <w:t xml:space="preserve"> </w:t>
      </w:r>
      <w:r w:rsidRPr="00472BE5">
        <w:rPr>
          <w:color w:val="0D0D0D" w:themeColor="text1" w:themeTint="F2"/>
        </w:rPr>
        <w:t>O funcionário tem acesso aos relatórios de cada veículo, conseguindo verificar se existe algum tipo de multa com o veículo</w:t>
      </w:r>
      <w:r w:rsidRPr="00BA2B37">
        <w:rPr>
          <w:color w:val="0D0D0D" w:themeColor="text1" w:themeTint="F2"/>
        </w:rPr>
        <w:t>.</w:t>
      </w:r>
    </w:p>
    <w:p w14:paraId="28F804E5" w14:textId="7A284A1C" w:rsidR="00472BE5" w:rsidRPr="00BA2B37" w:rsidRDefault="00472BE5" w:rsidP="00472BE5">
      <w:pPr>
        <w:pStyle w:val="CORPO"/>
        <w:rPr>
          <w:color w:val="0D0D0D" w:themeColor="text1" w:themeTint="F2"/>
        </w:rPr>
      </w:pPr>
    </w:p>
    <w:p w14:paraId="02E413C2" w14:textId="7DE73EA5" w:rsidR="009D7E47" w:rsidRDefault="009D7E47" w:rsidP="009D7E47">
      <w:pPr>
        <w:pStyle w:val="Ttulo2"/>
      </w:pPr>
      <w:bookmarkStart w:id="4" w:name="_Toc57839323"/>
      <w:r>
        <w:t>PÚBLICO ALVO</w:t>
      </w:r>
      <w:bookmarkEnd w:id="4"/>
      <w:r>
        <w:t xml:space="preserve"> </w:t>
      </w:r>
    </w:p>
    <w:p w14:paraId="70DD7311" w14:textId="16FAA7DB" w:rsidR="009D7E47" w:rsidRDefault="009D7E47" w:rsidP="00332156">
      <w:pPr>
        <w:pStyle w:val="CORPO"/>
      </w:pPr>
      <w:r>
        <w:t xml:space="preserve">Este software tem como público alvo </w:t>
      </w:r>
      <w:r w:rsidR="00BA2B37">
        <w:t xml:space="preserve">lojas de veículos </w:t>
      </w:r>
      <w:r>
        <w:t>de pequeno e médio porte</w:t>
      </w:r>
      <w:r w:rsidR="00BA2B37">
        <w:t>.</w:t>
      </w:r>
      <w:r>
        <w:t xml:space="preserve"> </w:t>
      </w:r>
    </w:p>
    <w:p w14:paraId="603FC65C" w14:textId="0AA69F34" w:rsidR="009D7E47" w:rsidRDefault="009D7E47" w:rsidP="009D7E47">
      <w:pPr>
        <w:pStyle w:val="Ttulo2"/>
      </w:pPr>
      <w:bookmarkStart w:id="5" w:name="_Toc57839324"/>
      <w:r>
        <w:t>MOTIVAÇÃO</w:t>
      </w:r>
      <w:bookmarkEnd w:id="5"/>
      <w:r>
        <w:t xml:space="preserve"> </w:t>
      </w:r>
    </w:p>
    <w:p w14:paraId="091DB609" w14:textId="45E05319" w:rsidR="00BA2B37" w:rsidRDefault="009D7E47" w:rsidP="00332156">
      <w:pPr>
        <w:pStyle w:val="CORPO"/>
      </w:pPr>
      <w:r>
        <w:t>O softwar</w:t>
      </w:r>
      <w:r w:rsidR="00BA2B37">
        <w:t xml:space="preserve">e </w:t>
      </w:r>
      <w:r>
        <w:t>proposto nesse projeto</w:t>
      </w:r>
      <w:r w:rsidR="00BA2B37">
        <w:t xml:space="preserve"> tem o objetivo de facilitar pesquisa </w:t>
      </w:r>
      <w:r w:rsidR="00D71CEA">
        <w:t xml:space="preserve">e relatórios referentes </w:t>
      </w:r>
      <w:r w:rsidR="00BA2B37">
        <w:t>a dados de veículos</w:t>
      </w:r>
      <w:r w:rsidR="00D71CEA">
        <w:t xml:space="preserve">, </w:t>
      </w:r>
      <w:r w:rsidR="00BA2B37">
        <w:t>clientes</w:t>
      </w:r>
      <w:r w:rsidR="00D71CEA">
        <w:t xml:space="preserve"> e vendas, permitindo </w:t>
      </w:r>
      <w:r w:rsidR="00BA2B37">
        <w:t xml:space="preserve">obter informações </w:t>
      </w:r>
      <w:r w:rsidR="00D71CEA">
        <w:t xml:space="preserve">de forma ágil e </w:t>
      </w:r>
      <w:r w:rsidR="00BA2B37">
        <w:t>em tempo reduzido devido ao cadastro se localizar em um único banco de dados de fácil acesso e interação.</w:t>
      </w:r>
    </w:p>
    <w:p w14:paraId="42A8F9D4" w14:textId="77777777" w:rsidR="009D7E47" w:rsidRDefault="009D7E47" w:rsidP="00332156">
      <w:pPr>
        <w:pStyle w:val="CORPO"/>
      </w:pPr>
    </w:p>
    <w:p w14:paraId="1D585822" w14:textId="06B42CA0" w:rsidR="000B3ACB" w:rsidRDefault="000B3ACB" w:rsidP="000B3ACB">
      <w:pPr>
        <w:pStyle w:val="Ttulo1"/>
        <w:ind w:left="432"/>
      </w:pPr>
      <w:bookmarkStart w:id="6" w:name="_Toc57839326"/>
      <w:r>
        <w:lastRenderedPageBreak/>
        <w:t>LEVANTAMENTO DE REQUISITOS E BENCHMARK</w:t>
      </w:r>
      <w:bookmarkEnd w:id="6"/>
    </w:p>
    <w:p w14:paraId="188BC2CF" w14:textId="77777777" w:rsidR="000B3ACB" w:rsidRDefault="000B3ACB" w:rsidP="000B3ACB">
      <w:pPr>
        <w:pStyle w:val="CORPO"/>
      </w:pPr>
      <w:r>
        <w:t>O levantamento de requisitos foi elaborado de acordo com a necessidade informada pelo proprietário de uma das lojas de veículo, verificando as principais informações e necessidades identificadas no processo.</w:t>
      </w:r>
    </w:p>
    <w:p w14:paraId="5C7087CC" w14:textId="77777777" w:rsidR="000B3ACB" w:rsidRDefault="000B3ACB" w:rsidP="000B3ACB">
      <w:pPr>
        <w:pStyle w:val="CORPO"/>
        <w:rPr>
          <w:rStyle w:val="e24kjd"/>
        </w:rPr>
      </w:pPr>
      <w:r>
        <w:rPr>
          <w:rStyle w:val="e24kjd"/>
        </w:rPr>
        <w:t xml:space="preserve">Considerado no </w:t>
      </w:r>
      <w:r w:rsidRPr="007772BD">
        <w:rPr>
          <w:rStyle w:val="e24kjd"/>
        </w:rPr>
        <w:t xml:space="preserve">Benchmarking </w:t>
      </w:r>
      <w:r>
        <w:rPr>
          <w:rStyle w:val="e24kjd"/>
        </w:rPr>
        <w:t xml:space="preserve">as seguintes etapas: </w:t>
      </w:r>
      <w:r w:rsidRPr="007772BD">
        <w:rPr>
          <w:rStyle w:val="e24kjd"/>
        </w:rPr>
        <w:t xml:space="preserve">planejamento, coleta de dados, análise, adaptação e implementação. </w:t>
      </w:r>
    </w:p>
    <w:p w14:paraId="64167958" w14:textId="77777777" w:rsidR="000B3ACB" w:rsidRDefault="000B3ACB" w:rsidP="000B3ACB">
      <w:pPr>
        <w:pStyle w:val="CORPO"/>
      </w:pPr>
      <w:r w:rsidRPr="00AD6F42">
        <w:rPr>
          <w:u w:val="single"/>
        </w:rPr>
        <w:t>Planejamento</w:t>
      </w:r>
      <w:r>
        <w:t>: Após seleção dos projetos, avaliar:</w:t>
      </w:r>
    </w:p>
    <w:p w14:paraId="4D3A15CF" w14:textId="77777777" w:rsidR="000B3ACB" w:rsidRDefault="000B3ACB" w:rsidP="000B3ACB">
      <w:pPr>
        <w:pStyle w:val="CORPO"/>
        <w:numPr>
          <w:ilvl w:val="0"/>
          <w:numId w:val="31"/>
        </w:numPr>
        <w:ind w:firstLine="0"/>
      </w:pPr>
      <w:r w:rsidRPr="007772BD">
        <w:t xml:space="preserve">Quando estarão disponíveis as informações </w:t>
      </w:r>
      <w:r>
        <w:t>básicas do projeto</w:t>
      </w:r>
      <w:r w:rsidRPr="007772BD">
        <w:t>?</w:t>
      </w:r>
    </w:p>
    <w:p w14:paraId="4863952B" w14:textId="77777777" w:rsidR="000B3ACB" w:rsidRPr="007772BD" w:rsidRDefault="000B3ACB" w:rsidP="000B3ACB">
      <w:pPr>
        <w:pStyle w:val="CORPO"/>
        <w:numPr>
          <w:ilvl w:val="0"/>
          <w:numId w:val="31"/>
        </w:numPr>
        <w:ind w:firstLine="0"/>
      </w:pPr>
      <w:r>
        <w:t>Quando serão efetuados os testes e medições e responsáveis?</w:t>
      </w:r>
    </w:p>
    <w:p w14:paraId="49085DF8" w14:textId="16AF0EF7" w:rsidR="000B3ACB" w:rsidRPr="000B3ACB" w:rsidRDefault="000B3ACB" w:rsidP="00030D6D">
      <w:pPr>
        <w:pStyle w:val="CORPO"/>
        <w:ind w:left="708" w:firstLine="708"/>
      </w:pPr>
      <w:r w:rsidRPr="007772BD">
        <w:t xml:space="preserve">Os prazos devem ser </w:t>
      </w:r>
      <w:r>
        <w:t>alinhados entre todos envolvidos no projeto, de forma a atender os prazos definidos.</w:t>
      </w:r>
    </w:p>
    <w:p w14:paraId="761EACBB" w14:textId="1652D1DB" w:rsidR="00725BCC" w:rsidRPr="000B3ACB" w:rsidRDefault="000B3ACB" w:rsidP="00156C5E">
      <w:pPr>
        <w:pStyle w:val="Ttulo1"/>
        <w:ind w:left="432" w:firstLine="0"/>
      </w:pPr>
      <w:bookmarkStart w:id="7" w:name="_Toc57839327"/>
      <w:r>
        <w:lastRenderedPageBreak/>
        <w:t>DESENVOLVIMENTO DO SISTEMA</w:t>
      </w:r>
      <w:bookmarkEnd w:id="7"/>
      <w:r w:rsidR="00725BCC" w:rsidRPr="000B3ACB">
        <w:t xml:space="preserve"> </w:t>
      </w:r>
    </w:p>
    <w:p w14:paraId="4430EA04" w14:textId="77777777" w:rsidR="00725BCC" w:rsidRPr="0091057C" w:rsidRDefault="00725BCC" w:rsidP="00332156">
      <w:pPr>
        <w:pStyle w:val="CORPO"/>
        <w:ind w:firstLine="0"/>
        <w:rPr>
          <w:b/>
        </w:rPr>
      </w:pPr>
    </w:p>
    <w:p w14:paraId="4F31E7D8" w14:textId="77777777" w:rsidR="0091057C" w:rsidRPr="00C7148E" w:rsidRDefault="0091057C" w:rsidP="00332156">
      <w:pPr>
        <w:pStyle w:val="CORPO"/>
        <w:ind w:firstLine="0"/>
      </w:pPr>
    </w:p>
    <w:p w14:paraId="4898306C" w14:textId="1F81D27D" w:rsidR="0091057C" w:rsidRDefault="0091057C" w:rsidP="0091057C">
      <w:pPr>
        <w:pStyle w:val="CORPO"/>
      </w:pPr>
      <w:r w:rsidRPr="00C7148E">
        <w:tab/>
      </w:r>
      <w:r w:rsidR="00725BCC" w:rsidRPr="00C7148E">
        <w:t xml:space="preserve">PRIORIDADES </w:t>
      </w:r>
      <w:r w:rsidR="00C7148E" w:rsidRPr="00C7148E">
        <w:t>NO SISTEMA</w:t>
      </w:r>
      <w:r w:rsidR="00725BCC" w:rsidRPr="00C7148E">
        <w:t xml:space="preserve"> </w:t>
      </w:r>
    </w:p>
    <w:p w14:paraId="5274BB95" w14:textId="3019142E" w:rsidR="00C7148E" w:rsidRPr="00C7148E" w:rsidRDefault="00C7148E" w:rsidP="0091057C">
      <w:pPr>
        <w:pStyle w:val="CORPO"/>
      </w:pPr>
      <w:r>
        <w:t>De início, será implementado os módulos apenas do controle de vendas, que são: Cadastros, Consultas de Veículos e Funcionários. No futuro a empresa adotara um sistema que irá mostrar a quantidades de veículos e as vendas totais no final do mês</w:t>
      </w:r>
    </w:p>
    <w:p w14:paraId="51B0A07D" w14:textId="77777777" w:rsidR="0091057C" w:rsidRPr="00E755F2" w:rsidRDefault="0091057C" w:rsidP="0091057C">
      <w:pPr>
        <w:pStyle w:val="CORPO"/>
        <w:rPr>
          <w:color w:val="FF0000"/>
        </w:rPr>
      </w:pPr>
    </w:p>
    <w:p w14:paraId="4D802682" w14:textId="77777777" w:rsidR="0091057C" w:rsidRPr="00E755F2" w:rsidRDefault="0091057C" w:rsidP="00332156">
      <w:pPr>
        <w:pStyle w:val="CORPO"/>
        <w:ind w:firstLine="0"/>
        <w:rPr>
          <w:color w:val="FF0000"/>
        </w:rPr>
      </w:pPr>
    </w:p>
    <w:p w14:paraId="485217AD" w14:textId="38C40A57" w:rsidR="0091057C" w:rsidRDefault="0091057C" w:rsidP="0091057C">
      <w:pPr>
        <w:pStyle w:val="CORPO"/>
      </w:pPr>
      <w:r w:rsidRPr="00E755F2">
        <w:rPr>
          <w:color w:val="FF0000"/>
        </w:rPr>
        <w:tab/>
      </w:r>
      <w:r w:rsidR="00725BCC" w:rsidRPr="00C7148E">
        <w:t xml:space="preserve">RESULTADOS ESPERADOS NA IMPLANTAÇÃO DO SISTEMA </w:t>
      </w:r>
    </w:p>
    <w:p w14:paraId="53CD7C14" w14:textId="77777777" w:rsidR="00C7148E" w:rsidRPr="00C7148E" w:rsidRDefault="00C7148E" w:rsidP="0091057C">
      <w:pPr>
        <w:pStyle w:val="CORPO"/>
      </w:pPr>
    </w:p>
    <w:p w14:paraId="7C78FB47" w14:textId="2CBA6DC2" w:rsidR="00292E59" w:rsidRDefault="00C7148E" w:rsidP="0091057C">
      <w:pPr>
        <w:pStyle w:val="CORPO"/>
        <w:rPr>
          <w:color w:val="FF0000"/>
        </w:rPr>
      </w:pPr>
      <w:r w:rsidRPr="00C7148E">
        <w:t>É esperado que o sistema atenda todos os requisitos levantados pela empresa, agilizando o controle das vendas, tendo informações rápidas de vendas, cadastros de clientes, e tornando ainda mais fácil a consulta de veículos no sistema para os clientes</w:t>
      </w:r>
      <w:r>
        <w:rPr>
          <w:color w:val="FF0000"/>
        </w:rPr>
        <w:t>.</w:t>
      </w:r>
    </w:p>
    <w:p w14:paraId="07117B21" w14:textId="11E08BCF" w:rsidR="00C7148E" w:rsidRDefault="00C7148E" w:rsidP="00C7148E">
      <w:pPr>
        <w:pStyle w:val="CORPO"/>
        <w:ind w:firstLine="0"/>
        <w:rPr>
          <w:color w:val="FF0000"/>
        </w:rPr>
      </w:pPr>
      <w:r>
        <w:rPr>
          <w:color w:val="FF0000"/>
        </w:rPr>
        <w:tab/>
      </w:r>
      <w:r w:rsidRPr="00C14C50">
        <w:t xml:space="preserve">Os resultados foram obtidos atrás da tecnologia </w:t>
      </w:r>
      <w:proofErr w:type="spellStart"/>
      <w:r w:rsidRPr="00C14C50">
        <w:t>java</w:t>
      </w:r>
      <w:proofErr w:type="spellEnd"/>
      <w:r w:rsidRPr="00C14C50">
        <w:t>, SQL, que hoje em dia com qualq</w:t>
      </w:r>
      <w:r w:rsidR="00C14C50" w:rsidRPr="00C14C50">
        <w:t>uer computador consegue fazer praticamente todos os aplicativos, como ferramentas, programas e serviços de informações na maioria dos computadores e dispositivos.</w:t>
      </w:r>
    </w:p>
    <w:p w14:paraId="2701154A" w14:textId="77777777" w:rsidR="00C7148E" w:rsidRPr="00E755F2" w:rsidRDefault="00C7148E" w:rsidP="0091057C">
      <w:pPr>
        <w:pStyle w:val="CORPO"/>
        <w:rPr>
          <w:color w:val="FF0000"/>
        </w:rPr>
      </w:pPr>
    </w:p>
    <w:p w14:paraId="33DC519C" w14:textId="77777777" w:rsidR="0091057C" w:rsidRDefault="0091057C" w:rsidP="0091057C">
      <w:pPr>
        <w:pStyle w:val="CORPO"/>
      </w:pPr>
    </w:p>
    <w:p w14:paraId="70BED672" w14:textId="77777777" w:rsidR="005D43A2" w:rsidRDefault="005D43A2" w:rsidP="0091057C">
      <w:pPr>
        <w:pStyle w:val="CORPO"/>
        <w:rPr>
          <w:b/>
        </w:rPr>
      </w:pPr>
    </w:p>
    <w:p w14:paraId="263396CE" w14:textId="4DBBEE2A" w:rsidR="0091057C" w:rsidRPr="005D43A2" w:rsidRDefault="0091057C" w:rsidP="00156C5E">
      <w:pPr>
        <w:pStyle w:val="Ttulo1"/>
      </w:pPr>
      <w:bookmarkStart w:id="8" w:name="_Toc57839328"/>
      <w:r w:rsidRPr="005D43A2">
        <w:lastRenderedPageBreak/>
        <w:t>ESTRUTURA DE DESENVOLVIMENTO DO SISTEMA</w:t>
      </w:r>
      <w:bookmarkEnd w:id="8"/>
      <w:r w:rsidRPr="005D43A2">
        <w:t xml:space="preserve"> </w:t>
      </w:r>
    </w:p>
    <w:p w14:paraId="458CFBF1" w14:textId="77777777" w:rsidR="0091057C" w:rsidRPr="00C14C50" w:rsidRDefault="0091057C" w:rsidP="0091057C">
      <w:pPr>
        <w:pStyle w:val="CORPO"/>
      </w:pPr>
      <w:r w:rsidRPr="00C14C50">
        <w:sym w:font="Symbol" w:char="F0B7"/>
      </w:r>
      <w:r w:rsidRPr="00C14C50">
        <w:t xml:space="preserve"> Introdução </w:t>
      </w:r>
    </w:p>
    <w:p w14:paraId="372AD504" w14:textId="77777777" w:rsidR="0091057C" w:rsidRPr="00C14C50" w:rsidRDefault="0091057C" w:rsidP="0091057C">
      <w:pPr>
        <w:pStyle w:val="CORPO"/>
      </w:pPr>
      <w:r w:rsidRPr="00C14C50">
        <w:sym w:font="Symbol" w:char="F0B7"/>
      </w:r>
      <w:r w:rsidRPr="00C14C50">
        <w:t xml:space="preserve"> Levantamento de requisitos </w:t>
      </w:r>
    </w:p>
    <w:p w14:paraId="4A030681" w14:textId="77777777" w:rsidR="0091057C" w:rsidRPr="00C14C50" w:rsidRDefault="0091057C" w:rsidP="0091057C">
      <w:pPr>
        <w:pStyle w:val="CORPO"/>
      </w:pPr>
      <w:r w:rsidRPr="00C14C50">
        <w:sym w:font="Symbol" w:char="F0B7"/>
      </w:r>
      <w:r w:rsidRPr="00C14C50">
        <w:t xml:space="preserve"> Análise do Sistema </w:t>
      </w:r>
    </w:p>
    <w:p w14:paraId="0C9D1800" w14:textId="77777777" w:rsidR="0091057C" w:rsidRPr="00C14C50" w:rsidRDefault="0091057C" w:rsidP="0091057C">
      <w:pPr>
        <w:pStyle w:val="CORPO"/>
      </w:pPr>
      <w:r w:rsidRPr="00C14C50">
        <w:sym w:font="Symbol" w:char="F0B7"/>
      </w:r>
      <w:r w:rsidRPr="00C14C50">
        <w:t xml:space="preserve"> Elaboração da UML (</w:t>
      </w:r>
      <w:proofErr w:type="spellStart"/>
      <w:r w:rsidRPr="00C14C50">
        <w:t>Unified</w:t>
      </w:r>
      <w:proofErr w:type="spellEnd"/>
      <w:r w:rsidRPr="00C14C50">
        <w:t xml:space="preserve"> </w:t>
      </w:r>
      <w:proofErr w:type="spellStart"/>
      <w:r w:rsidRPr="00C14C50">
        <w:t>Modeling</w:t>
      </w:r>
      <w:proofErr w:type="spellEnd"/>
      <w:r w:rsidRPr="00C14C50">
        <w:t xml:space="preserve"> </w:t>
      </w:r>
      <w:proofErr w:type="spellStart"/>
      <w:r w:rsidRPr="00C14C50">
        <w:t>Language</w:t>
      </w:r>
      <w:proofErr w:type="spellEnd"/>
      <w:r w:rsidRPr="00C14C50">
        <w:t xml:space="preserve">) </w:t>
      </w:r>
    </w:p>
    <w:p w14:paraId="490849E8" w14:textId="5EB21A60" w:rsidR="0091057C" w:rsidRPr="00C14C50" w:rsidRDefault="0091057C" w:rsidP="00C14C50">
      <w:pPr>
        <w:pStyle w:val="CORPO"/>
      </w:pPr>
      <w:r w:rsidRPr="00C14C50">
        <w:sym w:font="Symbol" w:char="F0B7"/>
      </w:r>
      <w:r w:rsidR="00C14C50" w:rsidRPr="00C14C50">
        <w:t xml:space="preserve"> Desenvolvimento do Sistema </w:t>
      </w:r>
    </w:p>
    <w:p w14:paraId="4917914E" w14:textId="627107C7" w:rsidR="0091057C" w:rsidRPr="00C14C50" w:rsidRDefault="0091057C" w:rsidP="00DE72EC">
      <w:pPr>
        <w:pStyle w:val="CORPO"/>
      </w:pPr>
      <w:r w:rsidRPr="00C14C50">
        <w:sym w:font="Symbol" w:char="F0B7"/>
      </w:r>
      <w:r w:rsidRPr="00C14C50">
        <w:t xml:space="preserve"> Conclusão</w:t>
      </w:r>
    </w:p>
    <w:p w14:paraId="7C2C2BEB" w14:textId="6D0217BF" w:rsidR="0091057C" w:rsidRPr="00C14C50" w:rsidRDefault="0091057C" w:rsidP="00332156">
      <w:pPr>
        <w:pStyle w:val="CORPO"/>
        <w:ind w:firstLine="0"/>
      </w:pPr>
      <w:r w:rsidRPr="00C14C50">
        <w:t>A estrutura a ser utilizada para o desenvolvimento será baseada em orientação à objeto. Orientação à objeto é um padrão a ser seguido na análise, projeto e desenvolvimento de um software.</w:t>
      </w:r>
    </w:p>
    <w:p w14:paraId="0455F3D9" w14:textId="41EEC94E" w:rsidR="0091057C" w:rsidRDefault="0091057C" w:rsidP="00332156">
      <w:pPr>
        <w:pStyle w:val="CORPO"/>
        <w:ind w:firstLine="0"/>
      </w:pPr>
    </w:p>
    <w:p w14:paraId="4422BBFD" w14:textId="1997D879" w:rsidR="005D43A2" w:rsidRDefault="005D43A2" w:rsidP="005D43A2">
      <w:pPr>
        <w:pStyle w:val="Ttulo1"/>
      </w:pPr>
      <w:bookmarkStart w:id="9" w:name="_Toc57839329"/>
      <w:r>
        <w:lastRenderedPageBreak/>
        <w:t>DIAGRAMAS</w:t>
      </w:r>
      <w:bookmarkEnd w:id="9"/>
    </w:p>
    <w:p w14:paraId="0B883E1A" w14:textId="6A447F1B" w:rsidR="00AA407A" w:rsidRPr="00AA407A" w:rsidRDefault="00AA407A" w:rsidP="00AA407A">
      <w:pPr>
        <w:pStyle w:val="CORPO"/>
      </w:pPr>
      <w:r w:rsidRPr="00AA407A">
        <w:t xml:space="preserve">DIAGRAMAS DE CASO DE USO </w:t>
      </w:r>
    </w:p>
    <w:p w14:paraId="5E01A7A7" w14:textId="590BEA52" w:rsidR="00122360" w:rsidRDefault="00122360" w:rsidP="005D43A2">
      <w:pPr>
        <w:spacing w:before="360" w:after="360" w:line="360" w:lineRule="auto"/>
        <w:ind w:firstLine="576"/>
        <w:jc w:val="both"/>
        <w:rPr>
          <w:rFonts w:eastAsia="Arial" w:cs="Arial"/>
        </w:rPr>
      </w:pPr>
      <w:r>
        <w:rPr>
          <w:rFonts w:eastAsia="Arial" w:cs="Arial"/>
        </w:rPr>
        <w:t>É a descrição de um processo de negócio em texto formal que descreve a sequência de ações que representam um cenário principal e cenários alternativos com o objetivo de demonstrar o comportamento de um sistema através de interações de atores. Assim temos que os casos de uso:</w:t>
      </w:r>
    </w:p>
    <w:p w14:paraId="008997B9" w14:textId="77777777"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Representam as principais funcionalidades do sistema sob o ponto de vista dos atores;</w:t>
      </w:r>
    </w:p>
    <w:p w14:paraId="398E56D2" w14:textId="657E0EFB"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Indica O QUE fazer e não COMO fazer.</w:t>
      </w:r>
    </w:p>
    <w:p w14:paraId="7B97A1A7" w14:textId="77777777" w:rsidR="00122360" w:rsidRDefault="00122360" w:rsidP="00122360">
      <w:pPr>
        <w:spacing w:before="360" w:after="360" w:line="360" w:lineRule="auto"/>
        <w:ind w:firstLine="709"/>
        <w:jc w:val="both"/>
        <w:rPr>
          <w:rFonts w:eastAsia="Arial" w:cs="Arial"/>
        </w:rPr>
      </w:pPr>
      <w:r>
        <w:rPr>
          <w:rFonts w:eastAsia="Arial" w:cs="Arial"/>
        </w:rPr>
        <w:t>Os componentes dos Casos de uso são:</w:t>
      </w:r>
    </w:p>
    <w:p w14:paraId="03216F32"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Casos de Usos</w:t>
      </w:r>
    </w:p>
    <w:p w14:paraId="34B37774"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Atores</w:t>
      </w:r>
    </w:p>
    <w:p w14:paraId="63FA7003"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Relacionamentos</w:t>
      </w:r>
    </w:p>
    <w:p w14:paraId="579E8014" w14:textId="17EC0D06" w:rsidR="00122360" w:rsidRDefault="00122360" w:rsidP="00122360">
      <w:pPr>
        <w:spacing w:before="360" w:after="360" w:line="360" w:lineRule="auto"/>
        <w:ind w:firstLine="709"/>
        <w:jc w:val="both"/>
        <w:rPr>
          <w:rFonts w:eastAsia="Arial" w:cs="Arial"/>
        </w:rPr>
      </w:pPr>
      <w:r>
        <w:rPr>
          <w:rFonts w:eastAsia="Arial" w:cs="Arial"/>
        </w:rPr>
        <w:t>O fluxo de eventos descritos em um caso de uso especifica o comportamento de um caso de uso:</w:t>
      </w:r>
    </w:p>
    <w:p w14:paraId="76A45F8C" w14:textId="5300DCCF"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É uma sequência de comandos declarativos que descreve as etapas de execução de um Caso de Uso.</w:t>
      </w:r>
    </w:p>
    <w:p w14:paraId="7AC8E9CD" w14:textId="3263D3EF" w:rsidR="00CA4E76" w:rsidRDefault="00CA4E76" w:rsidP="00CA4E76">
      <w:pPr>
        <w:pStyle w:val="Ttulo1"/>
      </w:pPr>
      <w:bookmarkStart w:id="10" w:name="_Toc57839330"/>
      <w:r>
        <w:lastRenderedPageBreak/>
        <w:t>METODOLOGIA</w:t>
      </w:r>
      <w:bookmarkEnd w:id="10"/>
    </w:p>
    <w:p w14:paraId="3752E23C" w14:textId="18C1DA16" w:rsidR="00332156" w:rsidRPr="00D6604D" w:rsidRDefault="00164B4A" w:rsidP="00164B4A">
      <w:pPr>
        <w:pStyle w:val="CORPO"/>
      </w:pPr>
      <w:r>
        <w:t xml:space="preserve">Elaborado estudo de caso para identificar as necessidades, problemas e rotina de trabalho nas lojas de veículos e </w:t>
      </w:r>
      <w:r w:rsidR="00332156" w:rsidRPr="00D6604D">
        <w:t>profissionais envolvidos neste trabalho.</w:t>
      </w:r>
    </w:p>
    <w:p w14:paraId="6C7B10A2" w14:textId="77777777" w:rsidR="00164B4A" w:rsidRDefault="00332156" w:rsidP="00164B4A">
      <w:pPr>
        <w:pStyle w:val="CORPO"/>
      </w:pPr>
      <w:r w:rsidRPr="00D6604D">
        <w:t>A gestão d</w:t>
      </w:r>
      <w:r w:rsidR="00164B4A">
        <w:t xml:space="preserve">as lojas </w:t>
      </w:r>
      <w:r w:rsidRPr="00D6604D">
        <w:t>engloba muitos desafios</w:t>
      </w:r>
      <w:r w:rsidR="00164B4A">
        <w:t>, são diversos fatores envolvidos nas negociações com clientes, informações de veículos e documentos.</w:t>
      </w:r>
    </w:p>
    <w:p w14:paraId="2B5313E4" w14:textId="1633DE68" w:rsidR="00CD5057" w:rsidRDefault="00164B4A" w:rsidP="00164B4A">
      <w:pPr>
        <w:pStyle w:val="CORPO"/>
        <w:ind w:firstLine="0"/>
      </w:pPr>
      <w:r>
        <w:tab/>
        <w:t xml:space="preserve">A seguir seguem descritos os principais requisitos do </w:t>
      </w:r>
      <w:proofErr w:type="gramStart"/>
      <w:r>
        <w:t>sistema :</w:t>
      </w:r>
      <w:proofErr w:type="gramEnd"/>
    </w:p>
    <w:p w14:paraId="5EE7EF7B" w14:textId="0A105B6D" w:rsidR="00CA4E76" w:rsidRDefault="00CA4E76" w:rsidP="00164B4A">
      <w:pPr>
        <w:pStyle w:val="CORPO"/>
        <w:ind w:firstLine="0"/>
      </w:pPr>
    </w:p>
    <w:p w14:paraId="63CBFC2D" w14:textId="2FD8EF64" w:rsidR="00164B4A" w:rsidRPr="00CA4E76" w:rsidRDefault="00CA4E76" w:rsidP="00156C5E">
      <w:pPr>
        <w:pStyle w:val="Ttulo2"/>
        <w:rPr>
          <w:rFonts w:cs="Arial"/>
        </w:rPr>
      </w:pPr>
      <w:bookmarkStart w:id="11" w:name="_Toc57839331"/>
      <w:r>
        <w:t>REQUISITOS FUNCIONAIS</w:t>
      </w:r>
      <w:bookmarkEnd w:id="11"/>
    </w:p>
    <w:p w14:paraId="0120AC7C" w14:textId="77777777" w:rsidR="0007669F" w:rsidRDefault="0007669F" w:rsidP="0007669F">
      <w:pPr>
        <w:rPr>
          <w:rFonts w:eastAsia="Arial" w:cs="Arial"/>
        </w:rPr>
      </w:pPr>
      <w:r>
        <w:rPr>
          <w:rFonts w:eastAsia="Arial" w:cs="Arial"/>
        </w:rPr>
        <w:t>Requisito: Cadastrar Funcionário.</w:t>
      </w:r>
    </w:p>
    <w:p w14:paraId="5D85CE1D" w14:textId="77777777" w:rsidR="0007669F" w:rsidRDefault="0007669F" w:rsidP="0007669F">
      <w:pPr>
        <w:rPr>
          <w:rFonts w:eastAsia="Arial" w:cs="Arial"/>
        </w:rPr>
      </w:pPr>
      <w:r>
        <w:rPr>
          <w:rFonts w:eastAsia="Arial" w:cs="Arial"/>
        </w:rPr>
        <w:t xml:space="preserve">Descrição: Nesse campo gerente faz o cadastramento de funcionários inserindo nome, </w:t>
      </w:r>
      <w:proofErr w:type="spellStart"/>
      <w:r>
        <w:rPr>
          <w:rFonts w:eastAsia="Arial" w:cs="Arial"/>
        </w:rPr>
        <w:t>CPF.e</w:t>
      </w:r>
      <w:proofErr w:type="spellEnd"/>
      <w:r>
        <w:rPr>
          <w:rFonts w:eastAsia="Arial" w:cs="Arial"/>
        </w:rPr>
        <w:t xml:space="preserve"> telefone.</w:t>
      </w:r>
    </w:p>
    <w:p w14:paraId="714109CC" w14:textId="77777777" w:rsidR="0007669F" w:rsidRDefault="0007669F" w:rsidP="0007669F">
      <w:pPr>
        <w:rPr>
          <w:rFonts w:eastAsia="Arial" w:cs="Arial"/>
        </w:rPr>
      </w:pPr>
      <w:r>
        <w:rPr>
          <w:rFonts w:eastAsia="Arial" w:cs="Arial"/>
        </w:rPr>
        <w:t>Entrada: Nome e CPF.</w:t>
      </w:r>
    </w:p>
    <w:p w14:paraId="6721C58D" w14:textId="77777777" w:rsidR="0007669F" w:rsidRDefault="0007669F" w:rsidP="0007669F">
      <w:pPr>
        <w:rPr>
          <w:rFonts w:eastAsia="Arial" w:cs="Arial"/>
        </w:rPr>
      </w:pPr>
      <w:r>
        <w:rPr>
          <w:rFonts w:eastAsia="Arial" w:cs="Arial"/>
        </w:rPr>
        <w:t>Usuário: Responsável pela concessionaria</w:t>
      </w:r>
    </w:p>
    <w:p w14:paraId="15A4A88A" w14:textId="77777777" w:rsidR="0007669F" w:rsidRDefault="0007669F" w:rsidP="0007669F">
      <w:pPr>
        <w:rPr>
          <w:rFonts w:eastAsia="Arial" w:cs="Arial"/>
        </w:rPr>
      </w:pPr>
      <w:r>
        <w:rPr>
          <w:rFonts w:eastAsia="Arial" w:cs="Arial"/>
        </w:rPr>
        <w:t xml:space="preserve">Restrições lógicas: somente com nome e senha </w:t>
      </w:r>
      <w:proofErr w:type="spellStart"/>
      <w:r>
        <w:rPr>
          <w:rFonts w:eastAsia="Arial" w:cs="Arial"/>
        </w:rPr>
        <w:t>especifíca</w:t>
      </w:r>
      <w:proofErr w:type="spellEnd"/>
      <w:r>
        <w:rPr>
          <w:rFonts w:eastAsia="Arial" w:cs="Arial"/>
        </w:rPr>
        <w:t>.</w:t>
      </w:r>
    </w:p>
    <w:p w14:paraId="68E26257" w14:textId="77777777" w:rsidR="0007669F" w:rsidRDefault="0007669F" w:rsidP="0007669F">
      <w:pPr>
        <w:rPr>
          <w:rFonts w:eastAsia="Arial" w:cs="Arial"/>
        </w:rPr>
      </w:pPr>
      <w:r>
        <w:rPr>
          <w:rFonts w:eastAsia="Arial" w:cs="Arial"/>
        </w:rPr>
        <w:t>Restrições tecnológicas: dispositivo ter conexão com a internet, para ter acesso a aplicação que tem interfaces com a WEB.</w:t>
      </w:r>
    </w:p>
    <w:p w14:paraId="4FE383E3" w14:textId="77777777" w:rsidR="0007669F" w:rsidRDefault="0007669F" w:rsidP="0007669F">
      <w:pPr>
        <w:rPr>
          <w:rFonts w:eastAsia="Arial" w:cs="Arial"/>
        </w:rPr>
      </w:pPr>
    </w:p>
    <w:p w14:paraId="664784F6" w14:textId="77777777" w:rsidR="0007669F" w:rsidRDefault="0007669F" w:rsidP="0007669F">
      <w:pPr>
        <w:rPr>
          <w:rFonts w:eastAsia="Arial" w:cs="Arial"/>
        </w:rPr>
      </w:pPr>
    </w:p>
    <w:p w14:paraId="60C4C7FA" w14:textId="77777777" w:rsidR="0007669F" w:rsidRDefault="0007669F" w:rsidP="0007669F">
      <w:pPr>
        <w:rPr>
          <w:rFonts w:eastAsia="Arial" w:cs="Arial"/>
        </w:rPr>
      </w:pPr>
      <w:r>
        <w:rPr>
          <w:rFonts w:eastAsia="Arial" w:cs="Arial"/>
        </w:rPr>
        <w:t xml:space="preserve">Requisito: Cadastrar </w:t>
      </w:r>
      <w:proofErr w:type="spellStart"/>
      <w:r>
        <w:rPr>
          <w:rFonts w:eastAsia="Arial" w:cs="Arial"/>
        </w:rPr>
        <w:t>Veiculo</w:t>
      </w:r>
      <w:proofErr w:type="spellEnd"/>
      <w:r>
        <w:rPr>
          <w:rFonts w:eastAsia="Arial" w:cs="Arial"/>
        </w:rPr>
        <w:t>.</w:t>
      </w:r>
    </w:p>
    <w:p w14:paraId="7838B043" w14:textId="77777777" w:rsidR="0007669F" w:rsidRDefault="0007669F" w:rsidP="0007669F">
      <w:pPr>
        <w:rPr>
          <w:rFonts w:eastAsia="Arial" w:cs="Arial"/>
        </w:rPr>
      </w:pPr>
      <w:r>
        <w:rPr>
          <w:rFonts w:eastAsia="Arial" w:cs="Arial"/>
        </w:rPr>
        <w:t xml:space="preserve">Descrição: Nesse campo deve ser cadastrado os </w:t>
      </w:r>
      <w:proofErr w:type="spellStart"/>
      <w:r>
        <w:rPr>
          <w:rFonts w:eastAsia="Arial" w:cs="Arial"/>
        </w:rPr>
        <w:t>veiculos</w:t>
      </w:r>
      <w:proofErr w:type="spellEnd"/>
      <w:r>
        <w:rPr>
          <w:rFonts w:eastAsia="Arial" w:cs="Arial"/>
        </w:rPr>
        <w:t xml:space="preserve"> que façam parte do estoque da loja, sendo assim, o </w:t>
      </w:r>
      <w:proofErr w:type="spellStart"/>
      <w:r>
        <w:rPr>
          <w:rFonts w:eastAsia="Arial" w:cs="Arial"/>
        </w:rPr>
        <w:t>funcionario</w:t>
      </w:r>
      <w:proofErr w:type="spellEnd"/>
      <w:r>
        <w:rPr>
          <w:rFonts w:eastAsia="Arial" w:cs="Arial"/>
        </w:rPr>
        <w:t xml:space="preserve"> ou o próprio gerente pode fazer esse cadastro.</w:t>
      </w:r>
    </w:p>
    <w:p w14:paraId="31CEF081" w14:textId="77777777" w:rsidR="0007669F" w:rsidRDefault="0007669F" w:rsidP="0007669F">
      <w:pPr>
        <w:rPr>
          <w:rFonts w:eastAsia="Arial" w:cs="Arial"/>
        </w:rPr>
      </w:pPr>
      <w:r>
        <w:rPr>
          <w:rFonts w:eastAsia="Arial" w:cs="Arial"/>
        </w:rPr>
        <w:t>Entrada: Dados do Veiculo</w:t>
      </w:r>
    </w:p>
    <w:p w14:paraId="6AED4992" w14:textId="77777777" w:rsidR="0007669F" w:rsidRDefault="0007669F" w:rsidP="0007669F">
      <w:pPr>
        <w:rPr>
          <w:rFonts w:eastAsia="Arial" w:cs="Arial"/>
        </w:rPr>
      </w:pPr>
      <w:r>
        <w:rPr>
          <w:rFonts w:eastAsia="Arial" w:cs="Arial"/>
        </w:rPr>
        <w:t>Usuário: Funcionário/Responsável da concessionaria</w:t>
      </w:r>
    </w:p>
    <w:p w14:paraId="2C2C5589" w14:textId="77777777" w:rsidR="0007669F" w:rsidRDefault="0007669F" w:rsidP="0007669F">
      <w:pPr>
        <w:rPr>
          <w:rFonts w:eastAsia="Arial" w:cs="Arial"/>
        </w:rPr>
      </w:pPr>
      <w:r>
        <w:rPr>
          <w:rFonts w:eastAsia="Arial" w:cs="Arial"/>
        </w:rPr>
        <w:t xml:space="preserve">Restrições: Senha </w:t>
      </w:r>
      <w:proofErr w:type="spellStart"/>
      <w:r>
        <w:rPr>
          <w:rFonts w:eastAsia="Arial" w:cs="Arial"/>
        </w:rPr>
        <w:t>especifíca</w:t>
      </w:r>
      <w:proofErr w:type="spellEnd"/>
      <w:r>
        <w:rPr>
          <w:rFonts w:eastAsia="Arial" w:cs="Arial"/>
        </w:rPr>
        <w:t>.</w:t>
      </w:r>
    </w:p>
    <w:p w14:paraId="3BDA2709"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B185BF0" w14:textId="77777777" w:rsidR="0007669F" w:rsidRDefault="0007669F" w:rsidP="0007669F">
      <w:pPr>
        <w:rPr>
          <w:rFonts w:eastAsia="Arial" w:cs="Arial"/>
        </w:rPr>
      </w:pPr>
    </w:p>
    <w:p w14:paraId="308BCD98" w14:textId="77777777" w:rsidR="0007669F" w:rsidRDefault="0007669F" w:rsidP="0007669F">
      <w:pPr>
        <w:rPr>
          <w:rFonts w:eastAsia="Arial" w:cs="Arial"/>
        </w:rPr>
      </w:pPr>
    </w:p>
    <w:p w14:paraId="7E5B1E07" w14:textId="77777777" w:rsidR="0007669F" w:rsidRDefault="0007669F" w:rsidP="0007669F">
      <w:pPr>
        <w:rPr>
          <w:rFonts w:eastAsia="Arial" w:cs="Arial"/>
        </w:rPr>
      </w:pPr>
      <w:r>
        <w:rPr>
          <w:rFonts w:eastAsia="Arial" w:cs="Arial"/>
        </w:rPr>
        <w:t>Requisito: Cadastrar Cliente.</w:t>
      </w:r>
    </w:p>
    <w:p w14:paraId="089BDC45" w14:textId="77777777" w:rsidR="0007669F" w:rsidRDefault="0007669F" w:rsidP="0007669F">
      <w:pPr>
        <w:rPr>
          <w:rFonts w:eastAsia="Arial" w:cs="Arial"/>
        </w:rPr>
      </w:pPr>
      <w:r>
        <w:rPr>
          <w:rFonts w:eastAsia="Arial" w:cs="Arial"/>
        </w:rPr>
        <w:t xml:space="preserve">Descrição: Nesse campo deve ser cadastrado o nome do cliente, junto seu nome, </w:t>
      </w:r>
      <w:proofErr w:type="gramStart"/>
      <w:r>
        <w:rPr>
          <w:rFonts w:eastAsia="Arial" w:cs="Arial"/>
        </w:rPr>
        <w:t>CPF, telefone e endereço Entrada</w:t>
      </w:r>
      <w:proofErr w:type="gramEnd"/>
      <w:r>
        <w:rPr>
          <w:rFonts w:eastAsia="Arial" w:cs="Arial"/>
        </w:rPr>
        <w:t>: Nome da marca.</w:t>
      </w:r>
    </w:p>
    <w:p w14:paraId="5E5E01EE" w14:textId="77777777" w:rsidR="0007669F" w:rsidRDefault="0007669F" w:rsidP="0007669F">
      <w:pPr>
        <w:rPr>
          <w:rFonts w:eastAsia="Arial" w:cs="Arial"/>
        </w:rPr>
      </w:pPr>
      <w:r>
        <w:rPr>
          <w:rFonts w:eastAsia="Arial" w:cs="Arial"/>
        </w:rPr>
        <w:t>Usuário: Funcionário/Responsável da concessionaria.</w:t>
      </w:r>
    </w:p>
    <w:p w14:paraId="577CF082" w14:textId="77777777" w:rsidR="0007669F" w:rsidRDefault="0007669F" w:rsidP="0007669F">
      <w:pPr>
        <w:rPr>
          <w:rFonts w:eastAsia="Arial" w:cs="Arial"/>
        </w:rPr>
      </w:pPr>
      <w:r>
        <w:rPr>
          <w:rFonts w:eastAsia="Arial" w:cs="Arial"/>
        </w:rPr>
        <w:t>Fonte: Proprietário da concessionaria</w:t>
      </w:r>
    </w:p>
    <w:p w14:paraId="6F239E64" w14:textId="77777777" w:rsidR="0007669F" w:rsidRDefault="0007669F" w:rsidP="0007669F">
      <w:pPr>
        <w:rPr>
          <w:rFonts w:eastAsia="Arial" w:cs="Arial"/>
        </w:rPr>
      </w:pPr>
      <w:r>
        <w:rPr>
          <w:rFonts w:eastAsia="Arial" w:cs="Arial"/>
        </w:rPr>
        <w:t>Informação de entrada.</w:t>
      </w:r>
    </w:p>
    <w:p w14:paraId="44804323" w14:textId="77777777" w:rsidR="0007669F" w:rsidRDefault="0007669F" w:rsidP="0007669F">
      <w:pPr>
        <w:rPr>
          <w:rFonts w:eastAsia="Arial" w:cs="Arial"/>
        </w:rPr>
      </w:pPr>
      <w:r>
        <w:rPr>
          <w:rFonts w:eastAsia="Arial" w:cs="Arial"/>
        </w:rPr>
        <w:t>Restrições: campo nome obrigatório.</w:t>
      </w:r>
    </w:p>
    <w:p w14:paraId="079C6345"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990178" w14:textId="77777777" w:rsidR="0007669F" w:rsidRDefault="0007669F" w:rsidP="0007669F">
      <w:pPr>
        <w:rPr>
          <w:rFonts w:eastAsia="Arial" w:cs="Arial"/>
        </w:rPr>
      </w:pPr>
    </w:p>
    <w:p w14:paraId="29DA234D" w14:textId="77777777" w:rsidR="0007669F" w:rsidRDefault="0007669F" w:rsidP="0007669F">
      <w:pPr>
        <w:rPr>
          <w:rFonts w:eastAsia="Arial" w:cs="Arial"/>
        </w:rPr>
      </w:pPr>
    </w:p>
    <w:p w14:paraId="3088F81F" w14:textId="77777777" w:rsidR="0007669F" w:rsidRDefault="0007669F" w:rsidP="0007669F">
      <w:pPr>
        <w:rPr>
          <w:rFonts w:eastAsia="Arial" w:cs="Arial"/>
        </w:rPr>
      </w:pPr>
      <w:r>
        <w:rPr>
          <w:rFonts w:eastAsia="Arial" w:cs="Arial"/>
        </w:rPr>
        <w:t>Requisito: Cadastrar Fornecedor</w:t>
      </w:r>
    </w:p>
    <w:p w14:paraId="11A38B1E" w14:textId="77777777" w:rsidR="0007669F" w:rsidRDefault="0007669F" w:rsidP="0007669F">
      <w:pPr>
        <w:rPr>
          <w:rFonts w:eastAsia="Arial" w:cs="Arial"/>
        </w:rPr>
      </w:pPr>
      <w:r>
        <w:rPr>
          <w:rFonts w:eastAsia="Arial" w:cs="Arial"/>
        </w:rPr>
        <w:t>Descrição: Nesse campo é cadastrado o fornecedor, contendo, telefone e endereço.</w:t>
      </w:r>
    </w:p>
    <w:p w14:paraId="4A1CA6CF" w14:textId="77777777" w:rsidR="0007669F" w:rsidRDefault="0007669F" w:rsidP="0007669F">
      <w:pPr>
        <w:rPr>
          <w:rFonts w:eastAsia="Arial" w:cs="Arial"/>
        </w:rPr>
      </w:pPr>
      <w:r>
        <w:rPr>
          <w:rFonts w:eastAsia="Arial" w:cs="Arial"/>
        </w:rPr>
        <w:lastRenderedPageBreak/>
        <w:t>Entrada: Fornecedor</w:t>
      </w:r>
    </w:p>
    <w:p w14:paraId="483833C8" w14:textId="77777777" w:rsidR="0007669F" w:rsidRDefault="0007669F" w:rsidP="0007669F">
      <w:pPr>
        <w:rPr>
          <w:rFonts w:eastAsia="Arial" w:cs="Arial"/>
        </w:rPr>
      </w:pPr>
      <w:r>
        <w:rPr>
          <w:rFonts w:eastAsia="Arial" w:cs="Arial"/>
        </w:rPr>
        <w:t>Usuário: Funcionário/Responsável da concessionaria</w:t>
      </w:r>
    </w:p>
    <w:p w14:paraId="2F275EAB" w14:textId="77777777" w:rsidR="0007669F" w:rsidRDefault="0007669F" w:rsidP="0007669F">
      <w:pPr>
        <w:rPr>
          <w:rFonts w:eastAsia="Arial" w:cs="Arial"/>
        </w:rPr>
      </w:pPr>
      <w:r>
        <w:rPr>
          <w:rFonts w:eastAsia="Arial" w:cs="Arial"/>
        </w:rPr>
        <w:t xml:space="preserve">Fonte: Proprietário da concessionaria </w:t>
      </w:r>
    </w:p>
    <w:p w14:paraId="146785E3" w14:textId="77777777" w:rsidR="0007669F" w:rsidRDefault="0007669F" w:rsidP="0007669F">
      <w:pPr>
        <w:rPr>
          <w:rFonts w:eastAsia="Arial" w:cs="Arial"/>
        </w:rPr>
      </w:pPr>
      <w:r>
        <w:rPr>
          <w:rFonts w:eastAsia="Arial" w:cs="Arial"/>
        </w:rPr>
        <w:t>Informação de entrada.</w:t>
      </w:r>
    </w:p>
    <w:p w14:paraId="62881F0B" w14:textId="77777777" w:rsidR="0007669F" w:rsidRDefault="0007669F" w:rsidP="0007669F">
      <w:pPr>
        <w:rPr>
          <w:rFonts w:eastAsia="Arial" w:cs="Arial"/>
        </w:rPr>
      </w:pPr>
      <w:r>
        <w:rPr>
          <w:rFonts w:eastAsia="Arial" w:cs="Arial"/>
        </w:rPr>
        <w:t>Restrições: Telefone e endereço.</w:t>
      </w:r>
    </w:p>
    <w:p w14:paraId="1B1BD113"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3084D8" w14:textId="77777777" w:rsidR="0007669F" w:rsidRDefault="0007669F" w:rsidP="0007669F">
      <w:pPr>
        <w:rPr>
          <w:rFonts w:eastAsia="Arial" w:cs="Arial"/>
        </w:rPr>
      </w:pPr>
    </w:p>
    <w:p w14:paraId="01651C21" w14:textId="77777777" w:rsidR="0007669F" w:rsidRDefault="0007669F" w:rsidP="0007669F">
      <w:pPr>
        <w:rPr>
          <w:rFonts w:eastAsia="Arial" w:cs="Arial"/>
        </w:rPr>
      </w:pPr>
    </w:p>
    <w:p w14:paraId="1EF4C04F" w14:textId="77777777" w:rsidR="0007669F" w:rsidRDefault="0007669F" w:rsidP="0007669F">
      <w:pPr>
        <w:rPr>
          <w:rFonts w:eastAsia="Arial" w:cs="Arial"/>
        </w:rPr>
      </w:pPr>
      <w:r>
        <w:rPr>
          <w:rFonts w:eastAsia="Arial" w:cs="Arial"/>
        </w:rPr>
        <w:t xml:space="preserve">Requisito: Cadastrar </w:t>
      </w:r>
      <w:proofErr w:type="gramStart"/>
      <w:r>
        <w:rPr>
          <w:rFonts w:eastAsia="Arial" w:cs="Arial"/>
        </w:rPr>
        <w:t>Pós Venda</w:t>
      </w:r>
      <w:proofErr w:type="gramEnd"/>
    </w:p>
    <w:p w14:paraId="2E825185" w14:textId="77777777" w:rsidR="0007669F" w:rsidRDefault="0007669F" w:rsidP="0007669F">
      <w:pPr>
        <w:rPr>
          <w:rFonts w:eastAsia="Arial" w:cs="Arial"/>
        </w:rPr>
      </w:pPr>
      <w:r>
        <w:rPr>
          <w:rFonts w:eastAsia="Arial" w:cs="Arial"/>
        </w:rPr>
        <w:t xml:space="preserve">Descrição: Nesse campo o gerente ou </w:t>
      </w:r>
      <w:proofErr w:type="spellStart"/>
      <w:r>
        <w:rPr>
          <w:rFonts w:eastAsia="Arial" w:cs="Arial"/>
        </w:rPr>
        <w:t>funcionario</w:t>
      </w:r>
      <w:proofErr w:type="spellEnd"/>
      <w:r>
        <w:rPr>
          <w:rFonts w:eastAsia="Arial" w:cs="Arial"/>
        </w:rPr>
        <w:t>, deve repassar ao sistema oque foi vendido.</w:t>
      </w:r>
    </w:p>
    <w:p w14:paraId="587E30D9" w14:textId="77777777" w:rsidR="0007669F" w:rsidRDefault="0007669F" w:rsidP="0007669F">
      <w:pPr>
        <w:rPr>
          <w:rFonts w:eastAsia="Arial" w:cs="Arial"/>
        </w:rPr>
      </w:pPr>
      <w:r>
        <w:rPr>
          <w:rFonts w:eastAsia="Arial" w:cs="Arial"/>
        </w:rPr>
        <w:t xml:space="preserve">Entrada: Relatório </w:t>
      </w:r>
      <w:proofErr w:type="gramStart"/>
      <w:r>
        <w:rPr>
          <w:rFonts w:eastAsia="Arial" w:cs="Arial"/>
        </w:rPr>
        <w:t>Pós Venda</w:t>
      </w:r>
      <w:proofErr w:type="gramEnd"/>
      <w:r>
        <w:rPr>
          <w:rFonts w:eastAsia="Arial" w:cs="Arial"/>
        </w:rPr>
        <w:t>.</w:t>
      </w:r>
    </w:p>
    <w:p w14:paraId="7C24C8A3" w14:textId="77777777" w:rsidR="0007669F" w:rsidRDefault="0007669F" w:rsidP="0007669F">
      <w:pPr>
        <w:rPr>
          <w:rFonts w:eastAsia="Arial" w:cs="Arial"/>
        </w:rPr>
      </w:pPr>
      <w:r>
        <w:rPr>
          <w:rFonts w:eastAsia="Arial" w:cs="Arial"/>
        </w:rPr>
        <w:t>Usuário: Funcionário ou gerente da concessionaria.</w:t>
      </w:r>
    </w:p>
    <w:p w14:paraId="2A32089B" w14:textId="77777777" w:rsidR="0007669F" w:rsidRDefault="0007669F" w:rsidP="0007669F">
      <w:pPr>
        <w:rPr>
          <w:rFonts w:eastAsia="Arial" w:cs="Arial"/>
        </w:rPr>
      </w:pPr>
      <w:r>
        <w:rPr>
          <w:rFonts w:eastAsia="Arial" w:cs="Arial"/>
        </w:rPr>
        <w:t>Fonte: Proprietário da concessionaria</w:t>
      </w:r>
    </w:p>
    <w:p w14:paraId="5C80F1A8" w14:textId="77777777" w:rsidR="0007669F" w:rsidRDefault="0007669F" w:rsidP="0007669F">
      <w:pPr>
        <w:rPr>
          <w:rFonts w:eastAsia="Arial" w:cs="Arial"/>
        </w:rPr>
      </w:pPr>
      <w:r>
        <w:rPr>
          <w:rFonts w:eastAsia="Arial" w:cs="Arial"/>
        </w:rPr>
        <w:t>Informação de entrada.</w:t>
      </w:r>
    </w:p>
    <w:p w14:paraId="59C3A195" w14:textId="77777777" w:rsidR="0007669F" w:rsidRDefault="0007669F" w:rsidP="0007669F">
      <w:pPr>
        <w:rPr>
          <w:rFonts w:eastAsia="Arial" w:cs="Arial"/>
        </w:rPr>
      </w:pPr>
      <w:r>
        <w:rPr>
          <w:rFonts w:eastAsia="Arial" w:cs="Arial"/>
        </w:rPr>
        <w:t>Restrições: Deve conter todos os dados de venda.</w:t>
      </w:r>
    </w:p>
    <w:p w14:paraId="411AAC04"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745FBF5" w14:textId="5F0085F8" w:rsidR="0007669F" w:rsidRDefault="0007669F" w:rsidP="0007669F">
      <w:pPr>
        <w:rPr>
          <w:rFonts w:eastAsia="Arial" w:cs="Arial"/>
        </w:rPr>
      </w:pPr>
    </w:p>
    <w:p w14:paraId="711A66CE" w14:textId="28031317" w:rsidR="0007669F" w:rsidRPr="00CA4E76" w:rsidRDefault="00CA4E76" w:rsidP="00156C5E">
      <w:pPr>
        <w:pStyle w:val="Ttulo2"/>
        <w:rPr>
          <w:rFonts w:cs="Arial"/>
        </w:rPr>
      </w:pPr>
      <w:bookmarkStart w:id="12" w:name="_Toc57839332"/>
      <w:r>
        <w:t>REQUISITOS NÃO FUNCIONAIS</w:t>
      </w:r>
      <w:bookmarkEnd w:id="12"/>
    </w:p>
    <w:p w14:paraId="042A10C2" w14:textId="77777777" w:rsidR="0007669F" w:rsidRDefault="0007669F" w:rsidP="0007669F">
      <w:pPr>
        <w:rPr>
          <w:rFonts w:eastAsia="Arial" w:cs="Arial"/>
        </w:rPr>
      </w:pPr>
      <w:r>
        <w:rPr>
          <w:rFonts w:eastAsia="Arial" w:cs="Arial"/>
        </w:rPr>
        <w:t>Requisito: Segurança</w:t>
      </w:r>
    </w:p>
    <w:p w14:paraId="5CD19068" w14:textId="77777777" w:rsidR="0007669F" w:rsidRDefault="0007669F" w:rsidP="0007669F">
      <w:pPr>
        <w:rPr>
          <w:rFonts w:eastAsia="Arial" w:cs="Arial"/>
        </w:rPr>
      </w:pPr>
      <w:r>
        <w:rPr>
          <w:rFonts w:eastAsia="Arial" w:cs="Arial"/>
        </w:rPr>
        <w:t>Descrição: A aplicação deve ser segura para evitar perda de informações importantes.</w:t>
      </w:r>
    </w:p>
    <w:p w14:paraId="6E9DCCE1" w14:textId="77777777" w:rsidR="0007669F" w:rsidRDefault="0007669F" w:rsidP="0007669F">
      <w:pPr>
        <w:rPr>
          <w:rFonts w:eastAsia="Arial" w:cs="Arial"/>
        </w:rPr>
      </w:pPr>
      <w:r>
        <w:rPr>
          <w:rFonts w:eastAsia="Arial" w:cs="Arial"/>
        </w:rPr>
        <w:t>Entrada: Dados Do cliente</w:t>
      </w:r>
    </w:p>
    <w:p w14:paraId="36C9D18B" w14:textId="77777777" w:rsidR="0007669F" w:rsidRDefault="0007669F" w:rsidP="0007669F">
      <w:pPr>
        <w:rPr>
          <w:rFonts w:eastAsia="Arial" w:cs="Arial"/>
        </w:rPr>
      </w:pPr>
      <w:r>
        <w:rPr>
          <w:rFonts w:eastAsia="Arial" w:cs="Arial"/>
        </w:rPr>
        <w:t>Usuário: Setor de TI</w:t>
      </w:r>
    </w:p>
    <w:p w14:paraId="77789A6F" w14:textId="77777777" w:rsidR="0007669F" w:rsidRDefault="0007669F" w:rsidP="0007669F">
      <w:pPr>
        <w:rPr>
          <w:rFonts w:eastAsia="Arial" w:cs="Arial"/>
        </w:rPr>
      </w:pPr>
      <w:r>
        <w:rPr>
          <w:rFonts w:eastAsia="Arial" w:cs="Arial"/>
        </w:rPr>
        <w:t>Restrições tecnológicas: software de controle de vendas.</w:t>
      </w:r>
    </w:p>
    <w:p w14:paraId="68C98577" w14:textId="77777777" w:rsidR="0007669F" w:rsidRDefault="0007669F" w:rsidP="0007669F">
      <w:pPr>
        <w:rPr>
          <w:rFonts w:eastAsia="Arial" w:cs="Arial"/>
        </w:rPr>
      </w:pPr>
    </w:p>
    <w:p w14:paraId="16120ADD" w14:textId="77777777" w:rsidR="0007669F" w:rsidRDefault="0007669F" w:rsidP="0007669F">
      <w:pPr>
        <w:rPr>
          <w:rFonts w:eastAsia="Arial" w:cs="Arial"/>
        </w:rPr>
      </w:pPr>
    </w:p>
    <w:p w14:paraId="4D377196" w14:textId="77777777" w:rsidR="0007669F" w:rsidRDefault="0007669F" w:rsidP="0007669F">
      <w:pPr>
        <w:rPr>
          <w:rFonts w:eastAsia="Arial" w:cs="Arial"/>
        </w:rPr>
      </w:pPr>
      <w:r>
        <w:rPr>
          <w:rFonts w:eastAsia="Arial" w:cs="Arial"/>
        </w:rPr>
        <w:t>Requisito: Facilidade de Acesso.</w:t>
      </w:r>
    </w:p>
    <w:p w14:paraId="630D7543" w14:textId="77777777" w:rsidR="0007669F" w:rsidRDefault="0007669F" w:rsidP="0007669F">
      <w:pPr>
        <w:rPr>
          <w:rFonts w:eastAsia="Arial" w:cs="Arial"/>
        </w:rPr>
      </w:pPr>
      <w:r>
        <w:rPr>
          <w:rFonts w:eastAsia="Arial" w:cs="Arial"/>
        </w:rPr>
        <w:t xml:space="preserve">Descrição: O formato de entrada de dados, deve ser de </w:t>
      </w:r>
      <w:proofErr w:type="spellStart"/>
      <w:r>
        <w:rPr>
          <w:rFonts w:eastAsia="Arial" w:cs="Arial"/>
        </w:rPr>
        <w:t>facil</w:t>
      </w:r>
      <w:proofErr w:type="spellEnd"/>
      <w:r>
        <w:rPr>
          <w:rFonts w:eastAsia="Arial" w:cs="Arial"/>
        </w:rPr>
        <w:t xml:space="preserve"> acesso e boa visualização.</w:t>
      </w:r>
    </w:p>
    <w:p w14:paraId="16586927" w14:textId="77777777" w:rsidR="0007669F" w:rsidRDefault="0007669F" w:rsidP="0007669F">
      <w:pPr>
        <w:rPr>
          <w:rFonts w:eastAsia="Arial" w:cs="Arial"/>
        </w:rPr>
      </w:pPr>
      <w:r>
        <w:rPr>
          <w:rFonts w:eastAsia="Arial" w:cs="Arial"/>
        </w:rPr>
        <w:t xml:space="preserve">Entrada: dados do cliente </w:t>
      </w:r>
    </w:p>
    <w:p w14:paraId="58C6C087" w14:textId="77777777" w:rsidR="0007669F" w:rsidRDefault="0007669F" w:rsidP="0007669F">
      <w:pPr>
        <w:rPr>
          <w:rFonts w:eastAsia="Arial" w:cs="Arial"/>
        </w:rPr>
      </w:pPr>
      <w:r>
        <w:rPr>
          <w:rFonts w:eastAsia="Arial" w:cs="Arial"/>
        </w:rPr>
        <w:t>Usuário: Setor de TI</w:t>
      </w:r>
    </w:p>
    <w:p w14:paraId="5BD4E032" w14:textId="77777777" w:rsidR="0007669F" w:rsidRDefault="0007669F" w:rsidP="0007669F">
      <w:pPr>
        <w:rPr>
          <w:rFonts w:eastAsia="Arial" w:cs="Arial"/>
        </w:rPr>
      </w:pPr>
      <w:r>
        <w:rPr>
          <w:rFonts w:eastAsia="Arial" w:cs="Arial"/>
        </w:rPr>
        <w:t>Restrições tecnológicas: software de controle de vendas.</w:t>
      </w:r>
    </w:p>
    <w:p w14:paraId="10A9C040" w14:textId="77777777" w:rsidR="0007669F" w:rsidRDefault="0007669F" w:rsidP="0007669F">
      <w:pPr>
        <w:rPr>
          <w:rFonts w:eastAsia="Arial" w:cs="Arial"/>
        </w:rPr>
      </w:pPr>
    </w:p>
    <w:p w14:paraId="5B4101CF" w14:textId="77777777" w:rsidR="0007669F" w:rsidRDefault="0007669F" w:rsidP="0007669F">
      <w:pPr>
        <w:rPr>
          <w:rFonts w:eastAsia="Arial" w:cs="Arial"/>
        </w:rPr>
      </w:pPr>
    </w:p>
    <w:p w14:paraId="67EF42A1" w14:textId="77777777" w:rsidR="0007669F" w:rsidRDefault="0007669F" w:rsidP="0007669F">
      <w:pPr>
        <w:rPr>
          <w:rFonts w:eastAsia="Arial" w:cs="Arial"/>
        </w:rPr>
      </w:pPr>
      <w:r>
        <w:rPr>
          <w:rFonts w:eastAsia="Arial" w:cs="Arial"/>
        </w:rPr>
        <w:t>Requisito: Controle de Atualizações.</w:t>
      </w:r>
    </w:p>
    <w:p w14:paraId="60DC11EC" w14:textId="77777777" w:rsidR="0007669F" w:rsidRDefault="0007669F" w:rsidP="0007669F">
      <w:pPr>
        <w:rPr>
          <w:rFonts w:eastAsia="Arial" w:cs="Arial"/>
        </w:rPr>
      </w:pPr>
      <w:r>
        <w:rPr>
          <w:rFonts w:eastAsia="Arial" w:cs="Arial"/>
        </w:rPr>
        <w:t>Descrição: Mensalmente, o programa efetua backup de dados online.</w:t>
      </w:r>
    </w:p>
    <w:p w14:paraId="75A8791A" w14:textId="77777777" w:rsidR="0007669F" w:rsidRDefault="0007669F" w:rsidP="0007669F">
      <w:pPr>
        <w:rPr>
          <w:rFonts w:eastAsia="Arial" w:cs="Arial"/>
        </w:rPr>
      </w:pPr>
      <w:r>
        <w:rPr>
          <w:rFonts w:eastAsia="Arial" w:cs="Arial"/>
        </w:rPr>
        <w:t>Entrada: Objetividade nos campos para fácil consulta.</w:t>
      </w:r>
    </w:p>
    <w:p w14:paraId="5B3AC9A3" w14:textId="77777777" w:rsidR="0007669F" w:rsidRDefault="0007669F" w:rsidP="0007669F">
      <w:pPr>
        <w:rPr>
          <w:rFonts w:eastAsia="Arial" w:cs="Arial"/>
        </w:rPr>
      </w:pPr>
      <w:r>
        <w:rPr>
          <w:rFonts w:eastAsia="Arial" w:cs="Arial"/>
        </w:rPr>
        <w:t>Usuário: Funcionário/Responsável da concessionária</w:t>
      </w:r>
    </w:p>
    <w:p w14:paraId="79566155" w14:textId="77777777" w:rsidR="0007669F" w:rsidRDefault="0007669F" w:rsidP="0007669F">
      <w:pPr>
        <w:rPr>
          <w:rFonts w:eastAsia="Arial" w:cs="Arial"/>
        </w:rPr>
      </w:pPr>
      <w:r>
        <w:rPr>
          <w:rFonts w:eastAsia="Arial" w:cs="Arial"/>
        </w:rPr>
        <w:t>Informação de saída.</w:t>
      </w:r>
    </w:p>
    <w:p w14:paraId="01E0E209" w14:textId="77777777" w:rsidR="0007669F" w:rsidRDefault="0007669F" w:rsidP="0007669F">
      <w:pPr>
        <w:rPr>
          <w:rFonts w:eastAsia="Arial" w:cs="Arial"/>
        </w:rPr>
      </w:pPr>
      <w:r>
        <w:rPr>
          <w:rFonts w:eastAsia="Arial" w:cs="Arial"/>
        </w:rPr>
        <w:t>Restrições: Campos de consulta que não dificulte a consulta.</w:t>
      </w:r>
    </w:p>
    <w:p w14:paraId="2B4C12F7" w14:textId="7EEBD6AF" w:rsidR="0007669F" w:rsidRDefault="0007669F" w:rsidP="0007669F">
      <w:pPr>
        <w:rPr>
          <w:rFonts w:eastAsia="Arial" w:cs="Arial"/>
        </w:rPr>
      </w:pPr>
      <w:r>
        <w:rPr>
          <w:rFonts w:eastAsia="Arial" w:cs="Arial"/>
        </w:rPr>
        <w:t xml:space="preserve">Restrições tecnológicas: Ter campos simplórios. Requisitos funcionais. </w:t>
      </w:r>
    </w:p>
    <w:p w14:paraId="3897F17C" w14:textId="53294BEF" w:rsidR="005D43A2" w:rsidRDefault="005D43A2" w:rsidP="0007669F">
      <w:pPr>
        <w:rPr>
          <w:rFonts w:eastAsia="Arial" w:cs="Arial"/>
        </w:rPr>
      </w:pPr>
    </w:p>
    <w:p w14:paraId="5CD46695" w14:textId="2C2992CF" w:rsidR="00CA4E76" w:rsidRDefault="00CA4E76" w:rsidP="00CA4E76">
      <w:pPr>
        <w:pStyle w:val="Ttulo2"/>
      </w:pPr>
      <w:bookmarkStart w:id="13" w:name="_Toc57839333"/>
      <w:r>
        <w:lastRenderedPageBreak/>
        <w:t>MER – MODELO ENTIDADE E RELACIONAMENTO</w:t>
      </w:r>
      <w:bookmarkEnd w:id="13"/>
    </w:p>
    <w:p w14:paraId="044D463F" w14:textId="18C30D78" w:rsidR="008544CF" w:rsidRDefault="008544CF" w:rsidP="008544CF">
      <w:pPr>
        <w:pStyle w:val="CORPO"/>
      </w:pPr>
      <w:r w:rsidRPr="008544CF">
        <w:t>O Objetivo do MER (Modelo Entidade e Relacionamento) é possibilitar a observação de uma visão única não redundando e resumida dos dados de um problema, facilitando então entender a estrutura e o significado destes dados. Também é o mais utilizado para representações e entendimento dos dados que compõem a essência de um problema.</w:t>
      </w:r>
    </w:p>
    <w:p w14:paraId="0DE86BE5" w14:textId="0AC05551" w:rsidR="008544CF" w:rsidRDefault="008544CF" w:rsidP="008544CF">
      <w:pPr>
        <w:pStyle w:val="CORPO"/>
      </w:pPr>
    </w:p>
    <w:p w14:paraId="1C053368" w14:textId="77777777" w:rsidR="008544CF" w:rsidRDefault="008544CF" w:rsidP="008544CF">
      <w:pPr>
        <w:pStyle w:val="CORPO"/>
        <w:keepNext/>
      </w:pPr>
      <w:r>
        <w:rPr>
          <w:rFonts w:asciiTheme="minorHAnsi" w:eastAsiaTheme="minorEastAsia" w:hAnsiTheme="minorHAnsi"/>
          <w:sz w:val="22"/>
          <w:szCs w:val="22"/>
          <w:lang w:eastAsia="pt-BR"/>
        </w:rPr>
        <w:object w:dxaOrig="9195" w:dyaOrig="5250" w14:anchorId="07E7FDB6">
          <v:rect id="_x0000_i1025" style="width:459.75pt;height:263.25pt" o:ole="" o:preferrelative="t" stroked="f">
            <v:imagedata r:id="rId9" o:title=""/>
          </v:rect>
          <o:OLEObject Type="Embed" ProgID="StaticMetafile" ShapeID="_x0000_i1025" DrawAspect="Content" ObjectID="_1682949378" r:id="rId10"/>
        </w:object>
      </w:r>
    </w:p>
    <w:p w14:paraId="6CE71049" w14:textId="0644B877" w:rsidR="008544CF" w:rsidRDefault="008544CF" w:rsidP="008544CF">
      <w:pPr>
        <w:pStyle w:val="Legenda"/>
      </w:pPr>
      <w:bookmarkStart w:id="14" w:name="_Toc57841143"/>
      <w:r>
        <w:t xml:space="preserve">Figura </w:t>
      </w:r>
      <w:r>
        <w:fldChar w:fldCharType="begin"/>
      </w:r>
      <w:r>
        <w:instrText xml:space="preserve"> SEQ Figura \* ARABIC </w:instrText>
      </w:r>
      <w:r>
        <w:fldChar w:fldCharType="separate"/>
      </w:r>
      <w:r w:rsidR="00B7658F">
        <w:rPr>
          <w:noProof/>
        </w:rPr>
        <w:t>1</w:t>
      </w:r>
      <w:r>
        <w:fldChar w:fldCharType="end"/>
      </w:r>
      <w:r>
        <w:t xml:space="preserve"> </w:t>
      </w:r>
      <w:r w:rsidR="00EC17C3">
        <w:t>–</w:t>
      </w:r>
      <w:r>
        <w:t xml:space="preserve"> MER</w:t>
      </w:r>
      <w:bookmarkEnd w:id="14"/>
    </w:p>
    <w:p w14:paraId="0E4CC5BB" w14:textId="6252391D" w:rsidR="00EC17C3" w:rsidRDefault="00EC17C3" w:rsidP="00EC17C3">
      <w:pPr>
        <w:pStyle w:val="IMGTBLGRF"/>
        <w:rPr>
          <w:lang w:eastAsia="en-US"/>
        </w:rPr>
      </w:pPr>
    </w:p>
    <w:p w14:paraId="146A75BB" w14:textId="4CDCB157" w:rsidR="008501C4" w:rsidRDefault="008501C4" w:rsidP="008501C4">
      <w:pPr>
        <w:pStyle w:val="Fonte"/>
        <w:keepNext/>
      </w:pPr>
    </w:p>
    <w:p w14:paraId="39CAD18E" w14:textId="2370CF0C" w:rsidR="00EC17C3" w:rsidRDefault="00EC17C3" w:rsidP="00EC17C3">
      <w:pPr>
        <w:pStyle w:val="CORPO"/>
      </w:pPr>
    </w:p>
    <w:p w14:paraId="39C3D3F4" w14:textId="62E41B7D" w:rsidR="00EC17C3" w:rsidRDefault="00EC17C3" w:rsidP="00EC17C3">
      <w:pPr>
        <w:pStyle w:val="CORPO"/>
      </w:pPr>
    </w:p>
    <w:p w14:paraId="63FF6BAA" w14:textId="6176A3FE" w:rsidR="00EC17C3" w:rsidRDefault="00EC17C3" w:rsidP="00EC17C3">
      <w:pPr>
        <w:pStyle w:val="CORPO"/>
      </w:pPr>
    </w:p>
    <w:p w14:paraId="1F7E21CA" w14:textId="0FC04303" w:rsidR="00EC17C3" w:rsidRDefault="00EC17C3" w:rsidP="00EC17C3">
      <w:pPr>
        <w:pStyle w:val="CORPO"/>
      </w:pPr>
    </w:p>
    <w:p w14:paraId="5DD79577" w14:textId="0A0536E0" w:rsidR="00EC17C3" w:rsidRDefault="00EC17C3" w:rsidP="00EC17C3">
      <w:pPr>
        <w:pStyle w:val="CORPO"/>
      </w:pPr>
    </w:p>
    <w:p w14:paraId="0516DD16" w14:textId="2AFDD6CA" w:rsidR="00EC17C3" w:rsidRDefault="00EC17C3" w:rsidP="00EC17C3">
      <w:pPr>
        <w:pStyle w:val="CORPO"/>
      </w:pPr>
    </w:p>
    <w:p w14:paraId="6725D5CD" w14:textId="483346E8" w:rsidR="00EC17C3" w:rsidRDefault="00EC17C3" w:rsidP="00EC17C3">
      <w:pPr>
        <w:pStyle w:val="CORPO"/>
      </w:pPr>
    </w:p>
    <w:p w14:paraId="7233FEB5" w14:textId="0EBAAD5D" w:rsidR="00EC17C3" w:rsidRDefault="00EC17C3" w:rsidP="00EC17C3">
      <w:pPr>
        <w:pStyle w:val="CORPO"/>
      </w:pPr>
    </w:p>
    <w:p w14:paraId="2A998A0D" w14:textId="06BF49D3" w:rsidR="00EC17C3" w:rsidRDefault="00EC17C3" w:rsidP="00EC17C3">
      <w:pPr>
        <w:pStyle w:val="CORPO"/>
      </w:pPr>
    </w:p>
    <w:p w14:paraId="737FCE35" w14:textId="13BDDD45" w:rsidR="00EC17C3" w:rsidRDefault="00EC17C3" w:rsidP="00EC17C3">
      <w:pPr>
        <w:pStyle w:val="CORPO"/>
      </w:pPr>
    </w:p>
    <w:p w14:paraId="75DE4D18" w14:textId="6F4365CF" w:rsidR="00EC17C3" w:rsidRDefault="00EC17C3" w:rsidP="00EC17C3">
      <w:pPr>
        <w:pStyle w:val="CORPO"/>
      </w:pPr>
    </w:p>
    <w:p w14:paraId="07A5A279" w14:textId="3327BED8" w:rsidR="00EC17C3" w:rsidRDefault="00EC17C3" w:rsidP="00EC17C3">
      <w:pPr>
        <w:pStyle w:val="CORPO"/>
      </w:pPr>
    </w:p>
    <w:p w14:paraId="1E125AA0" w14:textId="4EDD9F89" w:rsidR="00EC17C3" w:rsidRDefault="00CA4E76" w:rsidP="00156C5E">
      <w:pPr>
        <w:pStyle w:val="Ttulo2"/>
      </w:pPr>
      <w:bookmarkStart w:id="15" w:name="_Toc57839334"/>
      <w:r>
        <w:t>UML – DIAGRAMA DE CASOS DE USO</w:t>
      </w:r>
      <w:bookmarkEnd w:id="15"/>
    </w:p>
    <w:p w14:paraId="5CD65413" w14:textId="77777777" w:rsidR="00EC17C3" w:rsidRPr="00EC17C3" w:rsidRDefault="00EC17C3" w:rsidP="00EC17C3">
      <w:pPr>
        <w:pStyle w:val="CORPO"/>
      </w:pPr>
      <w:r w:rsidRPr="00EC17C3">
        <w:t>O diagrama de Casos de Uso auxilia no levantamento dos requisitos funcionais do sistema, descrevendo um conjunto de funcionalidades do sistema e suas interações com elementos externos e entre si. Um diagrama de Casos de Uso também representa uma unidade de interação entre o usuário e o sistema.</w:t>
      </w:r>
    </w:p>
    <w:p w14:paraId="44A01BE7" w14:textId="77777777" w:rsidR="00EC17C3" w:rsidRDefault="00EC17C3" w:rsidP="00EC17C3">
      <w:pPr>
        <w:pStyle w:val="CORPO"/>
        <w:keepNext/>
        <w:jc w:val="center"/>
      </w:pPr>
      <w:r>
        <w:rPr>
          <w:rFonts w:asciiTheme="minorHAnsi" w:eastAsiaTheme="minorEastAsia" w:hAnsiTheme="minorHAnsi"/>
          <w:sz w:val="22"/>
          <w:szCs w:val="22"/>
          <w:lang w:eastAsia="pt-BR"/>
        </w:rPr>
        <w:object w:dxaOrig="5220" w:dyaOrig="5430" w14:anchorId="215D39B7">
          <v:rect id="_x0000_i1026" style="width:261pt;height:271.5pt" o:ole="" o:preferrelative="t" stroked="f">
            <v:imagedata r:id="rId11" o:title=""/>
          </v:rect>
          <o:OLEObject Type="Embed" ProgID="StaticMetafile" ShapeID="_x0000_i1026" DrawAspect="Content" ObjectID="_1682949379" r:id="rId12"/>
        </w:object>
      </w:r>
    </w:p>
    <w:p w14:paraId="19BEE71D" w14:textId="39D9A117" w:rsidR="00EC17C3" w:rsidRPr="00EC17C3" w:rsidRDefault="00EC17C3" w:rsidP="00EC17C3">
      <w:pPr>
        <w:pStyle w:val="Legenda"/>
      </w:pPr>
      <w:bookmarkStart w:id="16" w:name="_Toc57841144"/>
      <w:r>
        <w:t xml:space="preserve">Figura </w:t>
      </w:r>
      <w:r>
        <w:fldChar w:fldCharType="begin"/>
      </w:r>
      <w:r>
        <w:instrText xml:space="preserve"> SEQ Figura \* ARABIC </w:instrText>
      </w:r>
      <w:r>
        <w:fldChar w:fldCharType="separate"/>
      </w:r>
      <w:r w:rsidR="00B7658F">
        <w:rPr>
          <w:noProof/>
        </w:rPr>
        <w:t>2</w:t>
      </w:r>
      <w:r>
        <w:fldChar w:fldCharType="end"/>
      </w:r>
      <w:r>
        <w:t xml:space="preserve"> - UML</w:t>
      </w:r>
      <w:bookmarkEnd w:id="16"/>
    </w:p>
    <w:p w14:paraId="2D190154" w14:textId="77777777" w:rsidR="00EC17C3" w:rsidRPr="00EC17C3" w:rsidRDefault="00EC17C3" w:rsidP="00EC17C3">
      <w:pPr>
        <w:pStyle w:val="Fonte"/>
        <w:rPr>
          <w:lang w:eastAsia="en-US"/>
        </w:rPr>
      </w:pPr>
    </w:p>
    <w:p w14:paraId="3EF73EA1" w14:textId="77777777" w:rsidR="008544CF" w:rsidRPr="008544CF" w:rsidRDefault="008544CF" w:rsidP="008544CF">
      <w:pPr>
        <w:pStyle w:val="CORPO"/>
      </w:pPr>
    </w:p>
    <w:p w14:paraId="7252E7B6" w14:textId="77777777" w:rsidR="005D43A2" w:rsidRDefault="005D43A2" w:rsidP="0007669F">
      <w:pPr>
        <w:rPr>
          <w:rFonts w:eastAsia="Arial" w:cs="Arial"/>
        </w:rPr>
      </w:pPr>
    </w:p>
    <w:p w14:paraId="2065B007" w14:textId="77777777" w:rsidR="0007669F" w:rsidRPr="0007669F" w:rsidRDefault="0007669F" w:rsidP="0007669F">
      <w:pPr>
        <w:pStyle w:val="CORPO"/>
      </w:pPr>
    </w:p>
    <w:p w14:paraId="034CC5BC" w14:textId="1CCBFBE5" w:rsidR="0007669F" w:rsidRDefault="0007669F" w:rsidP="0007669F">
      <w:pPr>
        <w:spacing w:before="360" w:after="360" w:line="360" w:lineRule="auto"/>
        <w:ind w:firstLine="576"/>
        <w:jc w:val="both"/>
        <w:rPr>
          <w:rFonts w:eastAsia="Arial" w:cs="Arial"/>
        </w:rPr>
      </w:pPr>
    </w:p>
    <w:p w14:paraId="588B33E4" w14:textId="76EF96EE" w:rsidR="0020312D" w:rsidRDefault="0020312D" w:rsidP="0007669F">
      <w:pPr>
        <w:spacing w:before="360" w:after="360" w:line="360" w:lineRule="auto"/>
        <w:ind w:firstLine="576"/>
        <w:jc w:val="both"/>
        <w:rPr>
          <w:rFonts w:eastAsia="Arial" w:cs="Arial"/>
        </w:rPr>
      </w:pPr>
    </w:p>
    <w:p w14:paraId="607E2045" w14:textId="73860C98" w:rsidR="0020312D" w:rsidRDefault="0020312D" w:rsidP="0020312D">
      <w:pPr>
        <w:pStyle w:val="Ttulo2"/>
      </w:pPr>
      <w:r w:rsidRPr="0020312D">
        <w:t xml:space="preserve">UML – DIAGRAMA DE SEQUÊNCIA </w:t>
      </w:r>
    </w:p>
    <w:p w14:paraId="5E8F38E8" w14:textId="7F32DC0E" w:rsidR="0020312D" w:rsidRDefault="0020312D" w:rsidP="0007669F">
      <w:pPr>
        <w:spacing w:before="360" w:after="360" w:line="360" w:lineRule="auto"/>
        <w:ind w:firstLine="576"/>
        <w:jc w:val="both"/>
      </w:pPr>
      <w:r w:rsidRPr="0020312D">
        <w:t>Um diagrama de sequência, é um kit de ferramentas de modelagem que orienta a criação e notação de muitos tipos de diagramas, incluindo diagr</w:t>
      </w:r>
      <w:r>
        <w:t>a</w:t>
      </w:r>
      <w:r w:rsidRPr="0020312D">
        <w:t>mas de comportamentos, interação e estrutura</w:t>
      </w:r>
      <w:r>
        <w:t>.</w:t>
      </w:r>
      <w:r w:rsidRPr="0020312D">
        <w:rPr>
          <w:rFonts w:ascii="Segoe UI" w:hAnsi="Segoe UI" w:cs="Segoe UI"/>
          <w:color w:val="282C33"/>
          <w:sz w:val="29"/>
          <w:szCs w:val="29"/>
        </w:rPr>
        <w:t xml:space="preserve"> </w:t>
      </w:r>
      <w:r w:rsidRPr="0020312D">
        <w:t>Um diagrama de sequência é uma espécie de diagrama de interação, pois descreve como, e em qual ordem, um grupo de objetos trabalha em conjunto</w:t>
      </w:r>
    </w:p>
    <w:p w14:paraId="5D30F16E" w14:textId="15B55083" w:rsidR="0020312D" w:rsidRPr="0020312D" w:rsidRDefault="0020312D" w:rsidP="0007669F">
      <w:pPr>
        <w:spacing w:before="360" w:after="360" w:line="360" w:lineRule="auto"/>
        <w:ind w:firstLine="576"/>
        <w:jc w:val="both"/>
      </w:pPr>
      <w:r w:rsidRPr="0020312D">
        <w:rPr>
          <w:noProof/>
          <w:lang w:eastAsia="pt-BR"/>
        </w:rPr>
        <w:drawing>
          <wp:inline distT="0" distB="0" distL="0" distR="0" wp14:anchorId="23FBB8AF" wp14:editId="193D541C">
            <wp:extent cx="4229100" cy="2710011"/>
            <wp:effectExtent l="0" t="0" r="0" b="0"/>
            <wp:docPr id="3" name="Imagem 3" descr="C:\Users\Cliente Spider\Desktop\Faculdade\5 Semestre\Projeto Integrado V\Diagrama de seq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iente Spider\Desktop\Faculdade\5 Semestre\Projeto Integrado V\Diagrama de sequenc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117" cy="2717711"/>
                    </a:xfrm>
                    <a:prstGeom prst="rect">
                      <a:avLst/>
                    </a:prstGeom>
                    <a:noFill/>
                    <a:ln>
                      <a:noFill/>
                    </a:ln>
                  </pic:spPr>
                </pic:pic>
              </a:graphicData>
            </a:graphic>
          </wp:inline>
        </w:drawing>
      </w:r>
    </w:p>
    <w:p w14:paraId="552CE955" w14:textId="0C2ED7B0" w:rsidR="00164B4A" w:rsidRDefault="00164B4A" w:rsidP="0007669F">
      <w:pPr>
        <w:spacing w:before="360" w:after="360" w:line="360" w:lineRule="auto"/>
        <w:ind w:firstLine="576"/>
        <w:jc w:val="both"/>
        <w:rPr>
          <w:rFonts w:eastAsia="Arial" w:cs="Arial"/>
        </w:rPr>
      </w:pPr>
    </w:p>
    <w:p w14:paraId="7C152E7C" w14:textId="5CCE3E9E" w:rsidR="0014592E" w:rsidRDefault="0014592E" w:rsidP="0007669F">
      <w:pPr>
        <w:spacing w:before="360" w:after="360" w:line="360" w:lineRule="auto"/>
        <w:ind w:firstLine="576"/>
        <w:jc w:val="both"/>
        <w:rPr>
          <w:rFonts w:eastAsia="Arial" w:cs="Arial"/>
        </w:rPr>
      </w:pPr>
    </w:p>
    <w:p w14:paraId="6F4523A3" w14:textId="184057A6" w:rsidR="0014592E" w:rsidRDefault="0014592E" w:rsidP="0007669F">
      <w:pPr>
        <w:spacing w:before="360" w:after="360" w:line="360" w:lineRule="auto"/>
        <w:ind w:firstLine="576"/>
        <w:jc w:val="both"/>
        <w:rPr>
          <w:rFonts w:eastAsia="Arial" w:cs="Arial"/>
        </w:rPr>
      </w:pPr>
    </w:p>
    <w:p w14:paraId="776F3871" w14:textId="273DB40A" w:rsidR="0014592E" w:rsidRDefault="0014592E" w:rsidP="0007669F">
      <w:pPr>
        <w:spacing w:before="360" w:after="360" w:line="360" w:lineRule="auto"/>
        <w:ind w:firstLine="576"/>
        <w:jc w:val="both"/>
        <w:rPr>
          <w:rFonts w:eastAsia="Arial" w:cs="Arial"/>
        </w:rPr>
      </w:pPr>
    </w:p>
    <w:p w14:paraId="0530BB01" w14:textId="77777777" w:rsidR="0014592E" w:rsidRDefault="0014592E" w:rsidP="0007669F">
      <w:pPr>
        <w:spacing w:before="360" w:after="360" w:line="360" w:lineRule="auto"/>
        <w:ind w:firstLine="576"/>
        <w:jc w:val="both"/>
        <w:rPr>
          <w:rFonts w:eastAsia="Arial" w:cs="Arial"/>
        </w:rPr>
      </w:pPr>
    </w:p>
    <w:p w14:paraId="3A871D3E" w14:textId="1BC4FDE3" w:rsidR="0014592E" w:rsidRDefault="0014592E" w:rsidP="0014592E">
      <w:pPr>
        <w:pStyle w:val="Ttulo2"/>
      </w:pPr>
      <w:r w:rsidRPr="0014592E">
        <w:lastRenderedPageBreak/>
        <w:t>UML – DIAGRAMA DE ATIVIDADES</w:t>
      </w:r>
    </w:p>
    <w:p w14:paraId="32D92EC9" w14:textId="5FE3D320" w:rsidR="0014592E" w:rsidRDefault="0014592E" w:rsidP="0007669F">
      <w:pPr>
        <w:spacing w:before="360" w:after="360" w:line="360" w:lineRule="auto"/>
        <w:ind w:firstLine="576"/>
        <w:jc w:val="both"/>
        <w:rPr>
          <w:rFonts w:eastAsiaTheme="majorEastAsia" w:cstheme="majorBidi"/>
          <w:bCs/>
          <w:szCs w:val="26"/>
        </w:rPr>
      </w:pPr>
      <w:r>
        <w:rPr>
          <w:rFonts w:eastAsiaTheme="majorEastAsia" w:cstheme="majorBidi"/>
          <w:bCs/>
          <w:szCs w:val="26"/>
        </w:rPr>
        <w:t>Um diagrama de atividades, inclui diversos subconjuntos de diagramas, incluindo diagrama de estruturas, de interação e de comportamento. Diagrama de atividades são considerados diagramas de comportamentos porque descrevem o que é necessário acontecer no sistema sendo modelado.</w:t>
      </w:r>
    </w:p>
    <w:p w14:paraId="42274CC4" w14:textId="5990C67E" w:rsidR="0014592E" w:rsidRPr="0014592E" w:rsidRDefault="0014592E" w:rsidP="0007669F">
      <w:pPr>
        <w:spacing w:before="360" w:after="360" w:line="360" w:lineRule="auto"/>
        <w:ind w:firstLine="576"/>
        <w:jc w:val="both"/>
        <w:rPr>
          <w:rFonts w:eastAsiaTheme="majorEastAsia" w:cstheme="majorBidi"/>
          <w:bCs/>
          <w:szCs w:val="26"/>
        </w:rPr>
      </w:pPr>
      <w:r w:rsidRPr="0014592E">
        <w:rPr>
          <w:rFonts w:eastAsiaTheme="majorEastAsia" w:cstheme="majorBidi"/>
          <w:bCs/>
          <w:noProof/>
          <w:szCs w:val="26"/>
          <w:lang w:eastAsia="pt-BR"/>
        </w:rPr>
        <w:drawing>
          <wp:inline distT="0" distB="0" distL="0" distR="0" wp14:anchorId="4A88DFC9" wp14:editId="31F1B358">
            <wp:extent cx="5102791" cy="3019425"/>
            <wp:effectExtent l="0" t="0" r="3175" b="0"/>
            <wp:docPr id="4" name="Imagem 4" descr="C:\Users\Cliente Spider\Desktop\Faculdade\5 Semestre\Projeto Integrado V\Diagrama de atividade Projeto Integrado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iente Spider\Desktop\Faculdade\5 Semestre\Projeto Integrado V\Diagrama de atividade Projeto Integrado V.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6684" cy="3021729"/>
                    </a:xfrm>
                    <a:prstGeom prst="rect">
                      <a:avLst/>
                    </a:prstGeom>
                    <a:noFill/>
                    <a:ln>
                      <a:noFill/>
                    </a:ln>
                  </pic:spPr>
                </pic:pic>
              </a:graphicData>
            </a:graphic>
          </wp:inline>
        </w:drawing>
      </w:r>
    </w:p>
    <w:p w14:paraId="60F3ACC7" w14:textId="77777777" w:rsidR="00164B4A" w:rsidRPr="0007669F" w:rsidRDefault="00164B4A" w:rsidP="0007669F">
      <w:pPr>
        <w:spacing w:before="360" w:after="360" w:line="360" w:lineRule="auto"/>
        <w:ind w:firstLine="576"/>
        <w:jc w:val="both"/>
        <w:rPr>
          <w:rFonts w:eastAsia="Arial" w:cs="Arial"/>
        </w:rPr>
      </w:pPr>
    </w:p>
    <w:p w14:paraId="75784092" w14:textId="50A7BFF7" w:rsidR="00164B4A" w:rsidRDefault="00164B4A" w:rsidP="000116F7">
      <w:pPr>
        <w:pStyle w:val="CORPO"/>
        <w:ind w:firstLine="0"/>
      </w:pPr>
      <w:r>
        <w:tab/>
      </w:r>
    </w:p>
    <w:p w14:paraId="75B2E756" w14:textId="77777777" w:rsidR="00492D6F" w:rsidRDefault="00492D6F" w:rsidP="00492D6F">
      <w:pPr>
        <w:pStyle w:val="CORPO"/>
        <w:ind w:firstLine="0"/>
      </w:pPr>
    </w:p>
    <w:p w14:paraId="137ECA02" w14:textId="2DBC678E" w:rsidR="00CA4E76" w:rsidRDefault="00CA4E76" w:rsidP="00CA4E76">
      <w:pPr>
        <w:pStyle w:val="Ttulo2"/>
      </w:pPr>
      <w:bookmarkStart w:id="17" w:name="_Toc57839335"/>
      <w:r>
        <w:t>DIAGRAMA DE CASOS DE USO EXPANDIDO</w:t>
      </w:r>
      <w:bookmarkEnd w:id="17"/>
    </w:p>
    <w:p w14:paraId="657D6EB0" w14:textId="77777777" w:rsidR="003F3F46" w:rsidRPr="003F3F46" w:rsidRDefault="003F3F46" w:rsidP="003F3F46">
      <w:pPr>
        <w:pStyle w:val="CORPO"/>
      </w:pPr>
      <w:r w:rsidRPr="003F3F46">
        <w:t>Um Caso de Uso Expandido deve proceder um exame detalhado do processo envolvido, passo a passo e como ocorre e como é a interação entre ator e sistema, garantindo assim o sucesso do caso de uso.</w:t>
      </w:r>
    </w:p>
    <w:p w14:paraId="180C4B21" w14:textId="77777777" w:rsidR="003F3F46" w:rsidRPr="003F3F46" w:rsidRDefault="003F3F46" w:rsidP="003F3F46">
      <w:pPr>
        <w:pStyle w:val="CORPO"/>
      </w:pPr>
      <w:proofErr w:type="gramStart"/>
      <w:r w:rsidRPr="003F3F46">
        <w:t>• Referencias</w:t>
      </w:r>
      <w:proofErr w:type="gramEnd"/>
      <w:r w:rsidRPr="003F3F46">
        <w:t>: Identificadores dos requisitos da tabela de requisitos que foram utilizados no caso de uso em questão.</w:t>
      </w:r>
    </w:p>
    <w:p w14:paraId="2AAAE7C3" w14:textId="77777777" w:rsidR="003F3F46" w:rsidRPr="003F3F46" w:rsidRDefault="003F3F46" w:rsidP="003F3F46">
      <w:pPr>
        <w:pStyle w:val="CORPO"/>
      </w:pPr>
      <w:r w:rsidRPr="003F3F46">
        <w:t>• Pré-Condições: O que é necessário que já esteja feito para que o caso de uso se inicie.</w:t>
      </w:r>
    </w:p>
    <w:p w14:paraId="7989F535" w14:textId="77777777" w:rsidR="003F3F46" w:rsidRPr="003F3F46" w:rsidRDefault="003F3F46" w:rsidP="003F3F46">
      <w:pPr>
        <w:pStyle w:val="CORPO"/>
      </w:pPr>
      <w:r w:rsidRPr="003F3F46">
        <w:lastRenderedPageBreak/>
        <w:t>• Pós-Condições: Qual será o estado do software ao ser finalizado o caso de uso.</w:t>
      </w:r>
    </w:p>
    <w:p w14:paraId="3C4DA286" w14:textId="77777777" w:rsidR="003F3F46" w:rsidRDefault="003F3F46" w:rsidP="003F3F46">
      <w:pPr>
        <w:spacing w:before="360" w:after="360" w:line="360" w:lineRule="auto"/>
        <w:ind w:left="431" w:firstLine="983"/>
        <w:rPr>
          <w:rFonts w:eastAsia="Arial" w:cs="Arial"/>
          <w:b/>
        </w:rPr>
      </w:pPr>
      <w:r>
        <w:rPr>
          <w:rFonts w:eastAsia="Arial" w:cs="Arial"/>
          <w:b/>
        </w:rPr>
        <w:t xml:space="preserve">Caso de Uso:  Consultar Veiculo </w:t>
      </w:r>
    </w:p>
    <w:p w14:paraId="0960C5D3"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 xml:space="preserve">Funcionário faz </w:t>
      </w:r>
      <w:proofErr w:type="spellStart"/>
      <w:r>
        <w:rPr>
          <w:rFonts w:eastAsia="Arial" w:cs="Arial"/>
        </w:rPr>
        <w:t>login</w:t>
      </w:r>
      <w:proofErr w:type="spellEnd"/>
      <w:r>
        <w:rPr>
          <w:rFonts w:eastAsia="Arial" w:cs="Arial"/>
        </w:rPr>
        <w:t xml:space="preserve"> no sistema.</w:t>
      </w:r>
    </w:p>
    <w:p w14:paraId="6091ECA4"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O sistema disponibiliza as informações disponíveis para o funcionário.</w:t>
      </w:r>
    </w:p>
    <w:p w14:paraId="59304A3C"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a opção de consultar veículo.</w:t>
      </w:r>
    </w:p>
    <w:p w14:paraId="2C9CC6E6"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[OUT]</w:t>
      </w:r>
      <w:r>
        <w:rPr>
          <w:rFonts w:eastAsia="Arial" w:cs="Arial"/>
        </w:rPr>
        <w:t xml:space="preserve"> O sistema disponibiliza e mostra todos os veículos existentes na loja.</w:t>
      </w:r>
    </w:p>
    <w:p w14:paraId="15873D00"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veículo para ser consultado.</w:t>
      </w:r>
    </w:p>
    <w:p w14:paraId="003BDB82"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o veículo, ano, modelo, valor e cor.</w:t>
      </w:r>
    </w:p>
    <w:p w14:paraId="1360A7AD"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opção de pagamento para informar ao cliente.</w:t>
      </w:r>
    </w:p>
    <w:p w14:paraId="7E0D5A15"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todas as opções que o veículo pode ser pago, mostrando o valor de entrada e o valor de cada parcela.</w:t>
      </w:r>
    </w:p>
    <w:p w14:paraId="6145D5B6" w14:textId="28BF3457" w:rsidR="003F3F46" w:rsidRDefault="003F3F46" w:rsidP="003F3F46">
      <w:pPr>
        <w:pStyle w:val="PargrafodaLista"/>
        <w:spacing w:before="360" w:after="360" w:line="360" w:lineRule="auto"/>
        <w:ind w:left="2484"/>
        <w:rPr>
          <w:rFonts w:eastAsia="Arial" w:cs="Arial"/>
          <w:b/>
        </w:rPr>
      </w:pPr>
    </w:p>
    <w:p w14:paraId="4A47C3D9" w14:textId="77777777" w:rsidR="006A06FC" w:rsidRDefault="006A06FC" w:rsidP="003F3F46">
      <w:pPr>
        <w:pStyle w:val="PargrafodaLista"/>
        <w:spacing w:before="360" w:after="360" w:line="360" w:lineRule="auto"/>
        <w:ind w:left="2484"/>
        <w:rPr>
          <w:rFonts w:eastAsia="Arial" w:cs="Arial"/>
          <w:b/>
        </w:rPr>
      </w:pPr>
    </w:p>
    <w:p w14:paraId="4F24A3B9" w14:textId="77777777" w:rsidR="003F3F46" w:rsidRDefault="003F3F46" w:rsidP="003F3F46">
      <w:pPr>
        <w:spacing w:before="360" w:after="360" w:line="360" w:lineRule="auto"/>
        <w:ind w:left="2124"/>
        <w:rPr>
          <w:rFonts w:eastAsia="Arial" w:cs="Arial"/>
          <w:b/>
        </w:rPr>
      </w:pPr>
      <w:r>
        <w:rPr>
          <w:rFonts w:eastAsia="Arial" w:cs="Arial"/>
          <w:b/>
        </w:rPr>
        <w:t>Caso de Uso: Dados do Cliente</w:t>
      </w:r>
    </w:p>
    <w:p w14:paraId="4BA9CCAB"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[IN] </w:t>
      </w:r>
      <w:r>
        <w:rPr>
          <w:rFonts w:eastAsia="Arial" w:cs="Arial"/>
        </w:rPr>
        <w:t>Cliente quer comprar um veículo e a loja precisa dos dados.</w:t>
      </w:r>
    </w:p>
    <w:p w14:paraId="4C1D9B81"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pede Nome Completo, RG, Data de nascimento e número da habilitação do cliente.</w:t>
      </w:r>
    </w:p>
    <w:p w14:paraId="26E38679"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[IN]</w:t>
      </w:r>
      <w:r>
        <w:rPr>
          <w:rFonts w:eastAsia="Arial" w:cs="Arial"/>
        </w:rPr>
        <w:t xml:space="preserve"> Cliente fornece os dados para realização de adquirir o veículo.</w:t>
      </w:r>
    </w:p>
    <w:p w14:paraId="01AA84EF"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verifica se os dados estão corretos. Se os dados estiverem corretos, cliente pode efetuar com o funcionário a escolha do veículo.</w:t>
      </w:r>
    </w:p>
    <w:p w14:paraId="05BA886A" w14:textId="77777777" w:rsidR="003F3F46" w:rsidRDefault="003F3F46" w:rsidP="003F3F46">
      <w:pPr>
        <w:pStyle w:val="PargrafodaLista"/>
        <w:spacing w:before="360" w:after="360" w:line="360" w:lineRule="auto"/>
        <w:ind w:left="2844"/>
        <w:rPr>
          <w:rFonts w:eastAsia="Arial" w:cs="Arial"/>
          <w:b/>
        </w:rPr>
      </w:pPr>
    </w:p>
    <w:p w14:paraId="600FF7D7" w14:textId="77777777" w:rsidR="003F3F46" w:rsidRDefault="003F3F46" w:rsidP="003F3F46">
      <w:pPr>
        <w:pStyle w:val="PargrafodaLista"/>
        <w:spacing w:before="360" w:after="360" w:line="360" w:lineRule="auto"/>
        <w:ind w:left="2844"/>
        <w:rPr>
          <w:rFonts w:eastAsia="Arial" w:cs="Arial"/>
          <w:b/>
        </w:rPr>
      </w:pPr>
      <w:r>
        <w:rPr>
          <w:rFonts w:eastAsia="Arial" w:cs="Arial"/>
          <w:b/>
        </w:rPr>
        <w:t>Exceção 1: Dados do Cliente Incorreto</w:t>
      </w:r>
    </w:p>
    <w:p w14:paraId="5FA3DFD1" w14:textId="77777777" w:rsidR="003F3F46" w:rsidRDefault="003F3F46" w:rsidP="003F3F46">
      <w:pPr>
        <w:pStyle w:val="PargrafodaLista"/>
        <w:spacing w:before="360" w:after="360" w:line="360" w:lineRule="auto"/>
        <w:ind w:left="2844"/>
        <w:rPr>
          <w:rFonts w:eastAsia="Arial" w:cs="Arial"/>
        </w:rPr>
      </w:pPr>
      <w:r>
        <w:rPr>
          <w:rFonts w:eastAsia="Arial" w:cs="Arial"/>
          <w:b/>
        </w:rPr>
        <w:lastRenderedPageBreak/>
        <w:t xml:space="preserve">1ª1[IN] </w:t>
      </w:r>
      <w:r>
        <w:rPr>
          <w:rFonts w:eastAsia="Arial" w:cs="Arial"/>
        </w:rPr>
        <w:t>Cliente preenche novamente os dados e verifica se há algo errado.</w:t>
      </w:r>
    </w:p>
    <w:p w14:paraId="12E45069" w14:textId="1A1F363D" w:rsidR="00492D6F" w:rsidRDefault="00492D6F" w:rsidP="00492D6F">
      <w:pPr>
        <w:pStyle w:val="CORPO"/>
        <w:ind w:firstLine="0"/>
        <w:outlineLvl w:val="1"/>
        <w:rPr>
          <w:b/>
        </w:rPr>
      </w:pPr>
    </w:p>
    <w:p w14:paraId="3A707B7B" w14:textId="51180E66" w:rsidR="006A06FC" w:rsidRDefault="006A06FC" w:rsidP="00492D6F">
      <w:pPr>
        <w:pStyle w:val="CORPO"/>
        <w:ind w:firstLine="0"/>
        <w:outlineLvl w:val="1"/>
        <w:rPr>
          <w:b/>
        </w:rPr>
      </w:pPr>
    </w:p>
    <w:p w14:paraId="7A45A800" w14:textId="77777777" w:rsidR="0033788F" w:rsidRPr="00AA174A" w:rsidRDefault="0033788F" w:rsidP="0033788F">
      <w:pPr>
        <w:pStyle w:val="Ttulo2"/>
        <w:rPr>
          <w:color w:val="000000" w:themeColor="text1"/>
        </w:rPr>
      </w:pPr>
      <w:bookmarkStart w:id="18" w:name="_Toc57839336"/>
      <w:r w:rsidRPr="00AA174A">
        <w:rPr>
          <w:color w:val="000000" w:themeColor="text1"/>
        </w:rPr>
        <w:t>BANCO DE DADOS LINGUAGEM SQL</w:t>
      </w:r>
      <w:bookmarkEnd w:id="18"/>
    </w:p>
    <w:p w14:paraId="5D4AFF6F" w14:textId="77777777" w:rsidR="0033788F" w:rsidRPr="00AA174A" w:rsidRDefault="0033788F" w:rsidP="0033788F">
      <w:pPr>
        <w:pStyle w:val="CORPO"/>
        <w:rPr>
          <w:color w:val="000000" w:themeColor="text1"/>
        </w:rPr>
      </w:pPr>
      <w:r w:rsidRPr="00AA174A">
        <w:rPr>
          <w:color w:val="000000" w:themeColor="text1"/>
        </w:rPr>
        <w:t>SQL significa "</w:t>
      </w:r>
      <w:proofErr w:type="spellStart"/>
      <w:r w:rsidRPr="00AA174A">
        <w:rPr>
          <w:color w:val="000000" w:themeColor="text1"/>
        </w:rPr>
        <w:t>Structured</w:t>
      </w:r>
      <w:proofErr w:type="spellEnd"/>
      <w:r w:rsidRPr="00AA174A">
        <w:rPr>
          <w:color w:val="000000" w:themeColor="text1"/>
        </w:rPr>
        <w:t xml:space="preserve"> Query </w:t>
      </w:r>
      <w:proofErr w:type="spellStart"/>
      <w:r w:rsidRPr="00AA174A">
        <w:rPr>
          <w:color w:val="000000" w:themeColor="text1"/>
        </w:rPr>
        <w:t>Language</w:t>
      </w:r>
      <w:proofErr w:type="spellEnd"/>
      <w:r w:rsidRPr="00AA174A">
        <w:rPr>
          <w:color w:val="000000" w:themeColor="text1"/>
        </w:rPr>
        <w:t>", ou "Linguagem de Consulta Estruturada", em português. Resumidamente, é uma linguagem de programação para lidar com o banco de dados relacional (baseado em tabelas). Foi criado para que vários desenvolvedores pudessem acessar e modificar dados de uma empresa simultaneamente, de maneira descomplicada e unificada.</w:t>
      </w:r>
    </w:p>
    <w:p w14:paraId="213633D8" w14:textId="77777777" w:rsidR="0033788F" w:rsidRPr="00AA174A" w:rsidRDefault="0033788F" w:rsidP="0033788F">
      <w:pPr>
        <w:pStyle w:val="CORPO"/>
        <w:rPr>
          <w:color w:val="000000" w:themeColor="text1"/>
        </w:rPr>
      </w:pPr>
      <w:r w:rsidRPr="00AA174A">
        <w:rPr>
          <w:color w:val="000000" w:themeColor="text1"/>
        </w:rPr>
        <w:t>A programação SQL pode ser usada para analisar ou executar tarefas em tabelas, principalmente através dos seguintes comandos: inserir ('</w:t>
      </w:r>
      <w:proofErr w:type="spellStart"/>
      <w:r w:rsidRPr="00AA174A">
        <w:rPr>
          <w:color w:val="000000" w:themeColor="text1"/>
        </w:rPr>
        <w:t>insert</w:t>
      </w:r>
      <w:proofErr w:type="spellEnd"/>
      <w:r w:rsidRPr="00AA174A">
        <w:rPr>
          <w:color w:val="000000" w:themeColor="text1"/>
        </w:rPr>
        <w:t>'), pesquisar ('</w:t>
      </w:r>
      <w:proofErr w:type="spellStart"/>
      <w:r w:rsidRPr="00AA174A">
        <w:rPr>
          <w:color w:val="000000" w:themeColor="text1"/>
        </w:rPr>
        <w:t>search</w:t>
      </w:r>
      <w:proofErr w:type="spellEnd"/>
      <w:r w:rsidRPr="00AA174A">
        <w:rPr>
          <w:color w:val="000000" w:themeColor="text1"/>
        </w:rPr>
        <w:t>'), atualizar ('</w:t>
      </w:r>
      <w:proofErr w:type="spellStart"/>
      <w:r w:rsidRPr="00AA174A">
        <w:rPr>
          <w:color w:val="000000" w:themeColor="text1"/>
        </w:rPr>
        <w:t>update</w:t>
      </w:r>
      <w:proofErr w:type="spellEnd"/>
      <w:r w:rsidRPr="00AA174A">
        <w:rPr>
          <w:color w:val="000000" w:themeColor="text1"/>
        </w:rPr>
        <w:t>'), e excluir ('delete'). Porém, isso não significa que o SQL não possa fazer coisas mais avançadas, como escrever queries (comando de consulta) com múltiplas informações.</w:t>
      </w:r>
    </w:p>
    <w:p w14:paraId="376FBC3D" w14:textId="77777777" w:rsidR="0033788F" w:rsidRPr="00C5486D" w:rsidRDefault="0033788F" w:rsidP="0033788F">
      <w:pPr>
        <w:rPr>
          <w:color w:val="FF0000"/>
        </w:rPr>
      </w:pPr>
    </w:p>
    <w:p w14:paraId="549530AC" w14:textId="77777777" w:rsidR="0033788F" w:rsidRPr="00C14C50" w:rsidRDefault="0033788F" w:rsidP="0033788F">
      <w:pPr>
        <w:rPr>
          <w:b/>
          <w:color w:val="000000" w:themeColor="text1"/>
        </w:rPr>
      </w:pPr>
      <w:r w:rsidRPr="00C14C50">
        <w:rPr>
          <w:b/>
          <w:color w:val="000000" w:themeColor="text1"/>
        </w:rPr>
        <w:t xml:space="preserve"> SCRIP DO BANCO DE DADOS </w:t>
      </w:r>
    </w:p>
    <w:p w14:paraId="7A791F61" w14:textId="77777777" w:rsidR="0033788F" w:rsidRPr="00AA174A" w:rsidRDefault="0033788F" w:rsidP="0033788F">
      <w:pPr>
        <w:rPr>
          <w:color w:val="000000" w:themeColor="text1"/>
        </w:rPr>
      </w:pPr>
    </w:p>
    <w:p w14:paraId="13B5D7D5" w14:textId="77777777" w:rsidR="0033788F" w:rsidRPr="00AA174A" w:rsidRDefault="0033788F" w:rsidP="0033788F">
      <w:pPr>
        <w:rPr>
          <w:color w:val="000000" w:themeColor="text1"/>
        </w:rPr>
      </w:pPr>
      <w:r w:rsidRPr="00AA174A">
        <w:rPr>
          <w:color w:val="000000" w:themeColor="text1"/>
        </w:rPr>
        <w:t>USE MASTER</w:t>
      </w:r>
    </w:p>
    <w:p w14:paraId="4225C924" w14:textId="77777777" w:rsidR="0033788F" w:rsidRPr="00AA174A" w:rsidRDefault="0033788F" w:rsidP="0033788F">
      <w:pPr>
        <w:rPr>
          <w:color w:val="000000" w:themeColor="text1"/>
        </w:rPr>
      </w:pPr>
    </w:p>
    <w:p w14:paraId="3EA23DD9" w14:textId="77777777" w:rsidR="0033788F" w:rsidRPr="00AA174A" w:rsidRDefault="0033788F" w:rsidP="0033788F">
      <w:pPr>
        <w:rPr>
          <w:color w:val="000000" w:themeColor="text1"/>
        </w:rPr>
      </w:pPr>
      <w:r w:rsidRPr="00AA174A">
        <w:rPr>
          <w:color w:val="000000" w:themeColor="text1"/>
        </w:rPr>
        <w:tab/>
        <w:t>CREATE DATABASE CONTROLE DE VENDAS</w:t>
      </w:r>
    </w:p>
    <w:p w14:paraId="712B8A84" w14:textId="77777777" w:rsidR="0033788F" w:rsidRPr="00AA174A" w:rsidRDefault="0033788F" w:rsidP="0033788F">
      <w:pPr>
        <w:rPr>
          <w:color w:val="000000" w:themeColor="text1"/>
        </w:rPr>
      </w:pPr>
    </w:p>
    <w:p w14:paraId="2E6DDE3E" w14:textId="77777777" w:rsidR="0033788F" w:rsidRPr="00AA174A" w:rsidRDefault="0033788F" w:rsidP="0033788F">
      <w:pPr>
        <w:rPr>
          <w:color w:val="000000" w:themeColor="text1"/>
        </w:rPr>
      </w:pPr>
      <w:r w:rsidRPr="00AA174A">
        <w:rPr>
          <w:color w:val="000000" w:themeColor="text1"/>
        </w:rPr>
        <w:t xml:space="preserve"> </w:t>
      </w:r>
      <w:r w:rsidRPr="00AA174A">
        <w:rPr>
          <w:color w:val="000000" w:themeColor="text1"/>
        </w:rPr>
        <w:tab/>
        <w:t>GO</w:t>
      </w:r>
    </w:p>
    <w:p w14:paraId="47F3C6C4" w14:textId="77777777" w:rsidR="0033788F" w:rsidRPr="00AA174A" w:rsidRDefault="0033788F" w:rsidP="0033788F">
      <w:pPr>
        <w:rPr>
          <w:color w:val="000000" w:themeColor="text1"/>
        </w:rPr>
      </w:pPr>
      <w:r w:rsidRPr="00AA174A">
        <w:rPr>
          <w:color w:val="000000" w:themeColor="text1"/>
        </w:rPr>
        <w:tab/>
      </w:r>
    </w:p>
    <w:p w14:paraId="6E1D29AA" w14:textId="77777777" w:rsidR="0033788F" w:rsidRPr="00AA174A" w:rsidRDefault="0033788F" w:rsidP="0033788F">
      <w:pPr>
        <w:rPr>
          <w:color w:val="000000" w:themeColor="text1"/>
        </w:rPr>
      </w:pPr>
      <w:r w:rsidRPr="00AA174A">
        <w:rPr>
          <w:color w:val="000000" w:themeColor="text1"/>
        </w:rPr>
        <w:tab/>
        <w:t>USE CONTROLE DE VENDAS</w:t>
      </w:r>
    </w:p>
    <w:p w14:paraId="6FD43E24" w14:textId="77777777" w:rsidR="0033788F" w:rsidRPr="00AA174A" w:rsidRDefault="0033788F" w:rsidP="0033788F">
      <w:pPr>
        <w:rPr>
          <w:color w:val="000000" w:themeColor="text1"/>
        </w:rPr>
      </w:pPr>
    </w:p>
    <w:p w14:paraId="3C60CDC2" w14:textId="77777777" w:rsidR="0033788F" w:rsidRPr="00AA174A" w:rsidRDefault="0033788F" w:rsidP="0033788F">
      <w:pPr>
        <w:rPr>
          <w:color w:val="000000" w:themeColor="text1"/>
        </w:rPr>
      </w:pPr>
      <w:r w:rsidRPr="00AA174A">
        <w:rPr>
          <w:color w:val="000000" w:themeColor="text1"/>
        </w:rPr>
        <w:tab/>
        <w:t>CREATE TABLE FUNCIONARIO</w:t>
      </w:r>
    </w:p>
    <w:p w14:paraId="68C26DDB" w14:textId="77777777" w:rsidR="0033788F" w:rsidRPr="00AA174A" w:rsidRDefault="0033788F" w:rsidP="0033788F">
      <w:pPr>
        <w:rPr>
          <w:color w:val="000000" w:themeColor="text1"/>
        </w:rPr>
      </w:pPr>
    </w:p>
    <w:p w14:paraId="05FD575C" w14:textId="77777777" w:rsidR="0033788F" w:rsidRPr="00AA174A" w:rsidRDefault="0033788F" w:rsidP="0033788F">
      <w:pPr>
        <w:rPr>
          <w:color w:val="000000" w:themeColor="text1"/>
        </w:rPr>
      </w:pPr>
      <w:r w:rsidRPr="00AA174A">
        <w:rPr>
          <w:color w:val="000000" w:themeColor="text1"/>
        </w:rPr>
        <w:tab/>
        <w:t>(</w:t>
      </w:r>
    </w:p>
    <w:p w14:paraId="630D0E01" w14:textId="77777777" w:rsidR="0033788F" w:rsidRPr="00AA174A" w:rsidRDefault="0033788F" w:rsidP="0033788F">
      <w:pPr>
        <w:rPr>
          <w:color w:val="000000" w:themeColor="text1"/>
        </w:rPr>
      </w:pPr>
    </w:p>
    <w:p w14:paraId="06DF354D" w14:textId="77777777" w:rsidR="0033788F" w:rsidRPr="0020312D" w:rsidRDefault="0033788F" w:rsidP="0033788F">
      <w:pPr>
        <w:rPr>
          <w:color w:val="000000" w:themeColor="text1"/>
          <w:lang w:val="en-US"/>
        </w:rPr>
      </w:pPr>
      <w:r w:rsidRPr="00AA174A">
        <w:rPr>
          <w:color w:val="000000" w:themeColor="text1"/>
        </w:rPr>
        <w:tab/>
        <w:t xml:space="preserve">  </w:t>
      </w:r>
      <w:r w:rsidRPr="0020312D">
        <w:rPr>
          <w:color w:val="000000" w:themeColor="text1"/>
          <w:lang w:val="en-US"/>
        </w:rPr>
        <w:t xml:space="preserve">COD_FUNCIONARIO INT </w:t>
      </w:r>
      <w:proofErr w:type="gramStart"/>
      <w:r w:rsidRPr="0020312D">
        <w:rPr>
          <w:color w:val="000000" w:themeColor="text1"/>
          <w:lang w:val="en-US"/>
        </w:rPr>
        <w:t>IDENTITY(</w:t>
      </w:r>
      <w:proofErr w:type="gramEnd"/>
      <w:r w:rsidRPr="0020312D">
        <w:rPr>
          <w:color w:val="000000" w:themeColor="text1"/>
          <w:lang w:val="en-US"/>
        </w:rPr>
        <w:t>1,1) PRIMARY KEY;</w:t>
      </w:r>
    </w:p>
    <w:p w14:paraId="3C0C84E5" w14:textId="77777777" w:rsidR="0033788F" w:rsidRPr="0020312D" w:rsidRDefault="0033788F" w:rsidP="0033788F">
      <w:pPr>
        <w:rPr>
          <w:color w:val="000000" w:themeColor="text1"/>
          <w:lang w:val="en-US"/>
        </w:rPr>
      </w:pPr>
      <w:r w:rsidRPr="0020312D">
        <w:rPr>
          <w:color w:val="000000" w:themeColor="text1"/>
          <w:lang w:val="en-US"/>
        </w:rPr>
        <w:tab/>
        <w:t xml:space="preserve">  NOME </w:t>
      </w:r>
      <w:proofErr w:type="gramStart"/>
      <w:r w:rsidRPr="0020312D">
        <w:rPr>
          <w:color w:val="000000" w:themeColor="text1"/>
          <w:lang w:val="en-US"/>
        </w:rPr>
        <w:t>VARCHAR(</w:t>
      </w:r>
      <w:proofErr w:type="gramEnd"/>
      <w:r w:rsidRPr="0020312D">
        <w:rPr>
          <w:color w:val="000000" w:themeColor="text1"/>
          <w:lang w:val="en-US"/>
        </w:rPr>
        <w:t>30) NOT NULL,</w:t>
      </w:r>
    </w:p>
    <w:p w14:paraId="47530854" w14:textId="77777777" w:rsidR="0033788F" w:rsidRPr="0020312D" w:rsidRDefault="0033788F" w:rsidP="0033788F">
      <w:pPr>
        <w:rPr>
          <w:color w:val="000000" w:themeColor="text1"/>
          <w:lang w:val="en-US"/>
        </w:rPr>
      </w:pPr>
      <w:r w:rsidRPr="0020312D">
        <w:rPr>
          <w:color w:val="000000" w:themeColor="text1"/>
          <w:lang w:val="en-US"/>
        </w:rPr>
        <w:tab/>
        <w:t xml:space="preserve">  TELEFONE </w:t>
      </w:r>
      <w:proofErr w:type="gramStart"/>
      <w:r w:rsidRPr="0020312D">
        <w:rPr>
          <w:color w:val="000000" w:themeColor="text1"/>
          <w:lang w:val="en-US"/>
        </w:rPr>
        <w:t>VARCHAR(</w:t>
      </w:r>
      <w:proofErr w:type="gramEnd"/>
      <w:r w:rsidRPr="0020312D">
        <w:rPr>
          <w:color w:val="000000" w:themeColor="text1"/>
          <w:lang w:val="en-US"/>
        </w:rPr>
        <w:t>15),</w:t>
      </w:r>
    </w:p>
    <w:p w14:paraId="57734EC3" w14:textId="77777777" w:rsidR="0033788F" w:rsidRPr="00AA174A" w:rsidRDefault="0033788F" w:rsidP="0033788F">
      <w:pPr>
        <w:rPr>
          <w:color w:val="000000" w:themeColor="text1"/>
          <w:lang w:val="en-US"/>
        </w:rPr>
      </w:pPr>
      <w:r w:rsidRPr="0020312D">
        <w:rPr>
          <w:color w:val="000000" w:themeColor="text1"/>
          <w:lang w:val="en-US"/>
        </w:rPr>
        <w:tab/>
        <w:t xml:space="preserve">  </w:t>
      </w:r>
      <w:r w:rsidRPr="00AA174A">
        <w:rPr>
          <w:color w:val="000000" w:themeColor="text1"/>
          <w:lang w:val="en-US"/>
        </w:rPr>
        <w:t xml:space="preserve">EMAIL </w:t>
      </w:r>
      <w:proofErr w:type="gramStart"/>
      <w:r w:rsidRPr="00AA174A">
        <w:rPr>
          <w:color w:val="000000" w:themeColor="text1"/>
          <w:lang w:val="en-US"/>
        </w:rPr>
        <w:t>VARCHAR(</w:t>
      </w:r>
      <w:proofErr w:type="gramEnd"/>
      <w:r w:rsidRPr="00AA174A">
        <w:rPr>
          <w:color w:val="000000" w:themeColor="text1"/>
          <w:lang w:val="en-US"/>
        </w:rPr>
        <w:t>50) NOT NULL,</w:t>
      </w:r>
    </w:p>
    <w:p w14:paraId="7DA17D48" w14:textId="77777777" w:rsidR="0033788F" w:rsidRPr="00AA174A" w:rsidRDefault="0033788F" w:rsidP="0033788F">
      <w:pPr>
        <w:rPr>
          <w:color w:val="000000" w:themeColor="text1"/>
          <w:lang w:val="en-US"/>
        </w:rPr>
      </w:pPr>
    </w:p>
    <w:p w14:paraId="37502952" w14:textId="77777777" w:rsidR="0033788F" w:rsidRPr="00AA174A" w:rsidRDefault="0033788F" w:rsidP="0033788F">
      <w:pPr>
        <w:rPr>
          <w:color w:val="000000" w:themeColor="text1"/>
          <w:lang w:val="en-US"/>
        </w:rPr>
      </w:pPr>
      <w:r w:rsidRPr="00AA174A">
        <w:rPr>
          <w:color w:val="000000" w:themeColor="text1"/>
          <w:lang w:val="en-US"/>
        </w:rPr>
        <w:tab/>
        <w:t>)</w:t>
      </w:r>
    </w:p>
    <w:p w14:paraId="194DF380" w14:textId="77777777" w:rsidR="0033788F" w:rsidRPr="00AA174A" w:rsidRDefault="0033788F" w:rsidP="0033788F">
      <w:pPr>
        <w:rPr>
          <w:color w:val="000000" w:themeColor="text1"/>
          <w:lang w:val="en-US"/>
        </w:rPr>
      </w:pPr>
    </w:p>
    <w:p w14:paraId="5E833EA1"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6C068B1D" w14:textId="77777777" w:rsidR="0033788F" w:rsidRPr="00AA174A" w:rsidRDefault="0033788F" w:rsidP="0033788F">
      <w:pPr>
        <w:rPr>
          <w:color w:val="000000" w:themeColor="text1"/>
          <w:lang w:val="en-US"/>
        </w:rPr>
      </w:pPr>
    </w:p>
    <w:p w14:paraId="5213D59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5DF4E33B" w14:textId="77777777" w:rsidR="0033788F" w:rsidRPr="00AA174A" w:rsidRDefault="0033788F" w:rsidP="0033788F">
      <w:pPr>
        <w:rPr>
          <w:color w:val="000000" w:themeColor="text1"/>
          <w:lang w:val="en-US"/>
        </w:rPr>
      </w:pPr>
      <w:r w:rsidRPr="00AA174A">
        <w:rPr>
          <w:color w:val="000000" w:themeColor="text1"/>
          <w:lang w:val="en-US"/>
        </w:rPr>
        <w:tab/>
        <w:t>CREATE TABLE VEICULO</w:t>
      </w:r>
    </w:p>
    <w:p w14:paraId="16BE3A2F" w14:textId="77777777" w:rsidR="0033788F" w:rsidRPr="00AA174A" w:rsidRDefault="0033788F" w:rsidP="0033788F">
      <w:pPr>
        <w:rPr>
          <w:color w:val="000000" w:themeColor="text1"/>
          <w:lang w:val="en-US"/>
        </w:rPr>
      </w:pPr>
    </w:p>
    <w:p w14:paraId="1ACAD832" w14:textId="77777777" w:rsidR="0033788F" w:rsidRPr="00AA174A" w:rsidRDefault="0033788F" w:rsidP="0033788F">
      <w:pPr>
        <w:rPr>
          <w:color w:val="000000" w:themeColor="text1"/>
          <w:lang w:val="en-US"/>
        </w:rPr>
      </w:pPr>
      <w:r w:rsidRPr="00AA174A">
        <w:rPr>
          <w:color w:val="000000" w:themeColor="text1"/>
          <w:lang w:val="en-US"/>
        </w:rPr>
        <w:tab/>
        <w:t>(</w:t>
      </w:r>
    </w:p>
    <w:p w14:paraId="72D4B5B3" w14:textId="77777777" w:rsidR="0033788F" w:rsidRPr="00AA174A" w:rsidRDefault="0033788F" w:rsidP="0033788F">
      <w:pPr>
        <w:rPr>
          <w:color w:val="000000" w:themeColor="text1"/>
          <w:lang w:val="en-US"/>
        </w:rPr>
      </w:pPr>
    </w:p>
    <w:p w14:paraId="654B956D" w14:textId="77777777" w:rsidR="0033788F" w:rsidRPr="00AA174A" w:rsidRDefault="0033788F" w:rsidP="0033788F">
      <w:pPr>
        <w:rPr>
          <w:color w:val="000000" w:themeColor="text1"/>
          <w:lang w:val="en-US"/>
        </w:rPr>
      </w:pPr>
      <w:r w:rsidRPr="00AA174A">
        <w:rPr>
          <w:color w:val="000000" w:themeColor="text1"/>
          <w:lang w:val="en-US"/>
        </w:rPr>
        <w:tab/>
        <w:t xml:space="preserve">  COD_VEICULO INT </w:t>
      </w:r>
      <w:proofErr w:type="gramStart"/>
      <w:r w:rsidRPr="00AA174A">
        <w:rPr>
          <w:color w:val="000000" w:themeColor="text1"/>
          <w:lang w:val="en-US"/>
        </w:rPr>
        <w:t>IDENTITY(</w:t>
      </w:r>
      <w:proofErr w:type="gramEnd"/>
      <w:r w:rsidRPr="00AA174A">
        <w:rPr>
          <w:color w:val="000000" w:themeColor="text1"/>
          <w:lang w:val="en-US"/>
        </w:rPr>
        <w:t>1,1) PRIMARY KEY;</w:t>
      </w:r>
    </w:p>
    <w:p w14:paraId="1FB06B1D" w14:textId="77777777" w:rsidR="0033788F" w:rsidRPr="00AA174A" w:rsidRDefault="0033788F" w:rsidP="0033788F">
      <w:pPr>
        <w:rPr>
          <w:color w:val="000000" w:themeColor="text1"/>
          <w:lang w:val="en-US"/>
        </w:rPr>
      </w:pPr>
      <w:r w:rsidRPr="00AA174A">
        <w:rPr>
          <w:color w:val="000000" w:themeColor="text1"/>
          <w:lang w:val="en-US"/>
        </w:rPr>
        <w:tab/>
        <w:t xml:space="preserve">  PLACA </w:t>
      </w:r>
      <w:proofErr w:type="gramStart"/>
      <w:r w:rsidRPr="00AA174A">
        <w:rPr>
          <w:color w:val="000000" w:themeColor="text1"/>
          <w:lang w:val="en-US"/>
        </w:rPr>
        <w:t>VARCHAR(</w:t>
      </w:r>
      <w:proofErr w:type="gramEnd"/>
      <w:r w:rsidRPr="00AA174A">
        <w:rPr>
          <w:color w:val="000000" w:themeColor="text1"/>
          <w:lang w:val="en-US"/>
        </w:rPr>
        <w:t>7) NOT NULL,</w:t>
      </w:r>
    </w:p>
    <w:p w14:paraId="4E09FC52" w14:textId="77777777" w:rsidR="0033788F" w:rsidRPr="00AA174A" w:rsidRDefault="0033788F" w:rsidP="0033788F">
      <w:pPr>
        <w:rPr>
          <w:color w:val="000000" w:themeColor="text1"/>
          <w:lang w:val="en-US"/>
        </w:rPr>
      </w:pPr>
      <w:r w:rsidRPr="00AA174A">
        <w:rPr>
          <w:color w:val="000000" w:themeColor="text1"/>
          <w:lang w:val="en-US"/>
        </w:rPr>
        <w:tab/>
        <w:t xml:space="preserve">  COR </w:t>
      </w:r>
      <w:proofErr w:type="gramStart"/>
      <w:r w:rsidRPr="00AA174A">
        <w:rPr>
          <w:color w:val="000000" w:themeColor="text1"/>
          <w:lang w:val="en-US"/>
        </w:rPr>
        <w:t>VARCHAR(</w:t>
      </w:r>
      <w:proofErr w:type="gramEnd"/>
      <w:r w:rsidRPr="00AA174A">
        <w:rPr>
          <w:color w:val="000000" w:themeColor="text1"/>
          <w:lang w:val="en-US"/>
        </w:rPr>
        <w:t>10) NOT NULL,</w:t>
      </w:r>
    </w:p>
    <w:p w14:paraId="7021A5E3" w14:textId="77777777" w:rsidR="0033788F" w:rsidRPr="00AA174A" w:rsidRDefault="0033788F" w:rsidP="0033788F">
      <w:pPr>
        <w:rPr>
          <w:color w:val="000000" w:themeColor="text1"/>
          <w:lang w:val="en-US"/>
        </w:rPr>
      </w:pPr>
      <w:r w:rsidRPr="00AA174A">
        <w:rPr>
          <w:color w:val="000000" w:themeColor="text1"/>
          <w:lang w:val="en-US"/>
        </w:rPr>
        <w:tab/>
        <w:t xml:space="preserve">  ANO INT</w:t>
      </w:r>
    </w:p>
    <w:p w14:paraId="55E5D5F9" w14:textId="77777777" w:rsidR="0033788F" w:rsidRPr="00AA174A" w:rsidRDefault="0033788F" w:rsidP="0033788F">
      <w:pPr>
        <w:rPr>
          <w:color w:val="000000" w:themeColor="text1"/>
          <w:lang w:val="en-US"/>
        </w:rPr>
      </w:pPr>
      <w:r w:rsidRPr="00AA174A">
        <w:rPr>
          <w:color w:val="000000" w:themeColor="text1"/>
          <w:lang w:val="en-US"/>
        </w:rPr>
        <w:tab/>
        <w:t xml:space="preserve">  MODELO </w:t>
      </w:r>
      <w:proofErr w:type="gramStart"/>
      <w:r w:rsidRPr="00AA174A">
        <w:rPr>
          <w:color w:val="000000" w:themeColor="text1"/>
          <w:lang w:val="en-US"/>
        </w:rPr>
        <w:t>VARCHAR(</w:t>
      </w:r>
      <w:proofErr w:type="gramEnd"/>
      <w:r w:rsidRPr="00AA174A">
        <w:rPr>
          <w:color w:val="000000" w:themeColor="text1"/>
          <w:lang w:val="en-US"/>
        </w:rPr>
        <w:t>50) NOT NULL,</w:t>
      </w:r>
    </w:p>
    <w:p w14:paraId="6D4E897F" w14:textId="77777777" w:rsidR="0033788F" w:rsidRPr="00AA174A" w:rsidRDefault="0033788F" w:rsidP="0033788F">
      <w:pPr>
        <w:rPr>
          <w:color w:val="000000" w:themeColor="text1"/>
          <w:lang w:val="en-US"/>
        </w:rPr>
      </w:pPr>
    </w:p>
    <w:p w14:paraId="78FDB762" w14:textId="77777777" w:rsidR="0033788F" w:rsidRPr="00AA174A" w:rsidRDefault="0033788F" w:rsidP="0033788F">
      <w:pPr>
        <w:rPr>
          <w:color w:val="000000" w:themeColor="text1"/>
          <w:lang w:val="en-US"/>
        </w:rPr>
      </w:pPr>
      <w:r w:rsidRPr="00AA174A">
        <w:rPr>
          <w:color w:val="000000" w:themeColor="text1"/>
          <w:lang w:val="en-US"/>
        </w:rPr>
        <w:tab/>
        <w:t>)</w:t>
      </w:r>
    </w:p>
    <w:p w14:paraId="38711A52" w14:textId="77777777" w:rsidR="0033788F" w:rsidRPr="00AA174A" w:rsidRDefault="0033788F" w:rsidP="0033788F">
      <w:pPr>
        <w:rPr>
          <w:color w:val="000000" w:themeColor="text1"/>
          <w:lang w:val="en-US"/>
        </w:rPr>
      </w:pPr>
    </w:p>
    <w:p w14:paraId="660B8F08" w14:textId="77777777" w:rsidR="0033788F" w:rsidRPr="00AA174A" w:rsidRDefault="0033788F" w:rsidP="0033788F">
      <w:pPr>
        <w:rPr>
          <w:color w:val="000000" w:themeColor="text1"/>
          <w:lang w:val="en-US"/>
        </w:rPr>
      </w:pPr>
      <w:r w:rsidRPr="00AA174A">
        <w:rPr>
          <w:color w:val="000000" w:themeColor="text1"/>
          <w:lang w:val="en-US"/>
        </w:rPr>
        <w:tab/>
        <w:t xml:space="preserve"> GO</w:t>
      </w:r>
    </w:p>
    <w:p w14:paraId="647B1E8A" w14:textId="77777777" w:rsidR="0033788F" w:rsidRPr="00AA174A" w:rsidRDefault="0033788F" w:rsidP="0033788F">
      <w:pPr>
        <w:rPr>
          <w:color w:val="000000" w:themeColor="text1"/>
          <w:lang w:val="en-US"/>
        </w:rPr>
      </w:pPr>
      <w:r w:rsidRPr="00AA174A">
        <w:rPr>
          <w:color w:val="000000" w:themeColor="text1"/>
          <w:lang w:val="en-US"/>
        </w:rPr>
        <w:t xml:space="preserve">  </w:t>
      </w:r>
    </w:p>
    <w:p w14:paraId="624F7EE7" w14:textId="77777777" w:rsidR="0033788F" w:rsidRPr="00AA174A" w:rsidRDefault="0033788F" w:rsidP="0033788F">
      <w:pPr>
        <w:rPr>
          <w:color w:val="000000" w:themeColor="text1"/>
        </w:rPr>
      </w:pPr>
      <w:r w:rsidRPr="00AA174A">
        <w:rPr>
          <w:color w:val="000000" w:themeColor="text1"/>
          <w:lang w:val="en-US"/>
        </w:rPr>
        <w:t xml:space="preserve"> </w:t>
      </w:r>
      <w:r w:rsidRPr="00AA174A">
        <w:rPr>
          <w:color w:val="000000" w:themeColor="text1"/>
          <w:lang w:val="en-US"/>
        </w:rPr>
        <w:tab/>
      </w:r>
      <w:r w:rsidRPr="00AA174A">
        <w:rPr>
          <w:color w:val="000000" w:themeColor="text1"/>
        </w:rPr>
        <w:t>CREATE TABLE CLIENTE</w:t>
      </w:r>
    </w:p>
    <w:p w14:paraId="1EC45DE7" w14:textId="77777777" w:rsidR="0033788F" w:rsidRPr="00AA174A" w:rsidRDefault="0033788F" w:rsidP="0033788F">
      <w:pPr>
        <w:rPr>
          <w:color w:val="000000" w:themeColor="text1"/>
        </w:rPr>
      </w:pPr>
    </w:p>
    <w:p w14:paraId="6E5335AA" w14:textId="77777777" w:rsidR="0033788F" w:rsidRPr="00AA174A" w:rsidRDefault="0033788F" w:rsidP="0033788F">
      <w:pPr>
        <w:rPr>
          <w:color w:val="000000" w:themeColor="text1"/>
        </w:rPr>
      </w:pPr>
      <w:r w:rsidRPr="00AA174A">
        <w:rPr>
          <w:color w:val="000000" w:themeColor="text1"/>
        </w:rPr>
        <w:tab/>
        <w:t>(</w:t>
      </w:r>
    </w:p>
    <w:p w14:paraId="093EB74B" w14:textId="77777777" w:rsidR="0033788F" w:rsidRPr="00AA174A" w:rsidRDefault="0033788F" w:rsidP="0033788F">
      <w:pPr>
        <w:rPr>
          <w:color w:val="000000" w:themeColor="text1"/>
        </w:rPr>
      </w:pPr>
    </w:p>
    <w:p w14:paraId="460A6787" w14:textId="77777777" w:rsidR="0033788F" w:rsidRPr="00AA174A" w:rsidRDefault="0033788F" w:rsidP="0033788F">
      <w:pPr>
        <w:rPr>
          <w:color w:val="000000" w:themeColor="text1"/>
          <w:lang w:val="en-US"/>
        </w:rPr>
      </w:pPr>
      <w:r w:rsidRPr="00AA174A">
        <w:rPr>
          <w:color w:val="000000" w:themeColor="text1"/>
        </w:rPr>
        <w:tab/>
      </w:r>
      <w:r w:rsidRPr="00AA174A">
        <w:rPr>
          <w:color w:val="000000" w:themeColor="text1"/>
          <w:lang w:val="en-US"/>
        </w:rPr>
        <w:t xml:space="preserve">  COD_CLIENTE INT </w:t>
      </w:r>
      <w:proofErr w:type="gramStart"/>
      <w:r w:rsidRPr="00AA174A">
        <w:rPr>
          <w:color w:val="000000" w:themeColor="text1"/>
          <w:lang w:val="en-US"/>
        </w:rPr>
        <w:t>IDENTITY(</w:t>
      </w:r>
      <w:proofErr w:type="gramEnd"/>
      <w:r w:rsidRPr="00AA174A">
        <w:rPr>
          <w:color w:val="000000" w:themeColor="text1"/>
          <w:lang w:val="en-US"/>
        </w:rPr>
        <w:t>1,1) PRIMARY KEY;</w:t>
      </w:r>
    </w:p>
    <w:p w14:paraId="18327120" w14:textId="77777777" w:rsidR="0033788F" w:rsidRPr="00AA174A" w:rsidRDefault="0033788F" w:rsidP="0033788F">
      <w:pPr>
        <w:rPr>
          <w:color w:val="000000" w:themeColor="text1"/>
          <w:lang w:val="en-US"/>
        </w:rPr>
      </w:pPr>
      <w:r w:rsidRPr="00AA174A">
        <w:rPr>
          <w:color w:val="000000" w:themeColor="text1"/>
          <w:lang w:val="en-US"/>
        </w:rPr>
        <w:tab/>
        <w:t xml:space="preserve">  NOME </w:t>
      </w:r>
      <w:proofErr w:type="gramStart"/>
      <w:r w:rsidRPr="00AA174A">
        <w:rPr>
          <w:color w:val="000000" w:themeColor="text1"/>
          <w:lang w:val="en-US"/>
        </w:rPr>
        <w:t>VARCHAR(</w:t>
      </w:r>
      <w:proofErr w:type="gramEnd"/>
      <w:r w:rsidRPr="00AA174A">
        <w:rPr>
          <w:color w:val="000000" w:themeColor="text1"/>
          <w:lang w:val="en-US"/>
        </w:rPr>
        <w:t>30) NOT NULL,</w:t>
      </w:r>
    </w:p>
    <w:p w14:paraId="622A8C4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RG </w:t>
      </w:r>
      <w:proofErr w:type="gramStart"/>
      <w:r w:rsidRPr="00AA174A">
        <w:rPr>
          <w:color w:val="000000" w:themeColor="text1"/>
          <w:lang w:val="en-US"/>
        </w:rPr>
        <w:t>VARCHAR(</w:t>
      </w:r>
      <w:proofErr w:type="gramEnd"/>
      <w:r w:rsidRPr="00AA174A">
        <w:rPr>
          <w:color w:val="000000" w:themeColor="text1"/>
          <w:lang w:val="en-US"/>
        </w:rPr>
        <w:t>30) NOT NULL,</w:t>
      </w:r>
    </w:p>
    <w:p w14:paraId="155352DD" w14:textId="77777777" w:rsidR="0033788F" w:rsidRPr="00AA174A" w:rsidRDefault="0033788F" w:rsidP="0033788F">
      <w:pPr>
        <w:rPr>
          <w:color w:val="000000" w:themeColor="text1"/>
          <w:lang w:val="en-US"/>
        </w:rPr>
      </w:pPr>
      <w:r w:rsidRPr="00AA174A">
        <w:rPr>
          <w:color w:val="000000" w:themeColor="text1"/>
          <w:lang w:val="en-US"/>
        </w:rPr>
        <w:tab/>
        <w:t xml:space="preserve">  NASCIMENTO INT</w:t>
      </w:r>
    </w:p>
    <w:p w14:paraId="389E9312" w14:textId="77777777" w:rsidR="0033788F" w:rsidRPr="00AA174A" w:rsidRDefault="0033788F" w:rsidP="0033788F">
      <w:pPr>
        <w:rPr>
          <w:color w:val="000000" w:themeColor="text1"/>
          <w:lang w:val="en-US"/>
        </w:rPr>
      </w:pPr>
      <w:r w:rsidRPr="00AA174A">
        <w:rPr>
          <w:color w:val="000000" w:themeColor="text1"/>
          <w:lang w:val="en-US"/>
        </w:rPr>
        <w:tab/>
        <w:t xml:space="preserve">  EMAIL </w:t>
      </w:r>
      <w:proofErr w:type="gramStart"/>
      <w:r w:rsidRPr="00AA174A">
        <w:rPr>
          <w:color w:val="000000" w:themeColor="text1"/>
          <w:lang w:val="en-US"/>
        </w:rPr>
        <w:t>VARCHAR(</w:t>
      </w:r>
      <w:proofErr w:type="gramEnd"/>
      <w:r w:rsidRPr="00AA174A">
        <w:rPr>
          <w:color w:val="000000" w:themeColor="text1"/>
          <w:lang w:val="en-US"/>
        </w:rPr>
        <w:t>50) NOT NULL,</w:t>
      </w:r>
    </w:p>
    <w:p w14:paraId="367CE884" w14:textId="77777777" w:rsidR="0033788F" w:rsidRPr="00AA174A" w:rsidRDefault="0033788F" w:rsidP="0033788F">
      <w:pPr>
        <w:rPr>
          <w:color w:val="000000" w:themeColor="text1"/>
          <w:lang w:val="en-US"/>
        </w:rPr>
      </w:pPr>
      <w:r w:rsidRPr="00AA174A">
        <w:rPr>
          <w:color w:val="000000" w:themeColor="text1"/>
          <w:lang w:val="en-US"/>
        </w:rPr>
        <w:tab/>
        <w:t xml:space="preserve">  TELEFONE </w:t>
      </w:r>
      <w:proofErr w:type="gramStart"/>
      <w:r w:rsidRPr="00AA174A">
        <w:rPr>
          <w:color w:val="000000" w:themeColor="text1"/>
          <w:lang w:val="en-US"/>
        </w:rPr>
        <w:t>VARCHAR(</w:t>
      </w:r>
      <w:proofErr w:type="gramEnd"/>
      <w:r w:rsidRPr="00AA174A">
        <w:rPr>
          <w:color w:val="000000" w:themeColor="text1"/>
          <w:lang w:val="en-US"/>
        </w:rPr>
        <w:t>15) NOT NULL,</w:t>
      </w:r>
    </w:p>
    <w:p w14:paraId="70F0D4A9" w14:textId="77777777" w:rsidR="0033788F" w:rsidRPr="00AA174A" w:rsidRDefault="0033788F" w:rsidP="0033788F">
      <w:pPr>
        <w:rPr>
          <w:color w:val="000000" w:themeColor="text1"/>
          <w:lang w:val="en-US"/>
        </w:rPr>
      </w:pPr>
    </w:p>
    <w:p w14:paraId="621B46E3" w14:textId="77777777" w:rsidR="0033788F" w:rsidRPr="00AA174A" w:rsidRDefault="0033788F" w:rsidP="0033788F">
      <w:pPr>
        <w:rPr>
          <w:color w:val="000000" w:themeColor="text1"/>
          <w:lang w:val="en-US"/>
        </w:rPr>
      </w:pPr>
      <w:r w:rsidRPr="00AA174A">
        <w:rPr>
          <w:color w:val="000000" w:themeColor="text1"/>
          <w:lang w:val="en-US"/>
        </w:rPr>
        <w:tab/>
        <w:t>)</w:t>
      </w:r>
    </w:p>
    <w:p w14:paraId="4B7B5718" w14:textId="77777777" w:rsidR="0033788F" w:rsidRPr="00AA174A" w:rsidRDefault="0033788F" w:rsidP="0033788F">
      <w:pPr>
        <w:rPr>
          <w:color w:val="000000" w:themeColor="text1"/>
          <w:lang w:val="en-US"/>
        </w:rPr>
      </w:pPr>
    </w:p>
    <w:p w14:paraId="55C90B62" w14:textId="77777777" w:rsidR="0033788F" w:rsidRPr="00AA174A" w:rsidRDefault="0033788F" w:rsidP="0033788F">
      <w:pPr>
        <w:rPr>
          <w:color w:val="000000" w:themeColor="text1"/>
          <w:lang w:val="en-US"/>
        </w:rPr>
      </w:pPr>
    </w:p>
    <w:p w14:paraId="1CC69C6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0A69C653" w14:textId="77777777" w:rsidR="0033788F" w:rsidRPr="00AA174A" w:rsidRDefault="0033788F" w:rsidP="0033788F">
      <w:pPr>
        <w:rPr>
          <w:color w:val="000000" w:themeColor="text1"/>
          <w:lang w:val="en-US"/>
        </w:rPr>
      </w:pPr>
    </w:p>
    <w:p w14:paraId="16EA218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2F1483BF"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CREATE TABLE FORNECEDOR</w:t>
      </w:r>
    </w:p>
    <w:p w14:paraId="410EF21B" w14:textId="77777777" w:rsidR="0033788F" w:rsidRPr="00AA174A" w:rsidRDefault="0033788F" w:rsidP="0033788F">
      <w:pPr>
        <w:rPr>
          <w:color w:val="000000" w:themeColor="text1"/>
          <w:lang w:val="en-US"/>
        </w:rPr>
      </w:pPr>
    </w:p>
    <w:p w14:paraId="756AC6BA"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w:t>
      </w:r>
    </w:p>
    <w:p w14:paraId="1C56D45E" w14:textId="77777777" w:rsidR="0033788F" w:rsidRPr="00AA174A" w:rsidRDefault="0033788F" w:rsidP="0033788F">
      <w:pPr>
        <w:rPr>
          <w:color w:val="000000" w:themeColor="text1"/>
          <w:lang w:val="en-US"/>
        </w:rPr>
      </w:pPr>
    </w:p>
    <w:p w14:paraId="4A1DEB4C" w14:textId="77777777" w:rsidR="0033788F" w:rsidRPr="00AA174A" w:rsidRDefault="0033788F" w:rsidP="0033788F">
      <w:pPr>
        <w:rPr>
          <w:color w:val="000000" w:themeColor="text1"/>
          <w:lang w:val="en-US"/>
        </w:rPr>
      </w:pPr>
      <w:r w:rsidRPr="00AA174A">
        <w:rPr>
          <w:color w:val="000000" w:themeColor="text1"/>
          <w:lang w:val="en-US"/>
        </w:rPr>
        <w:tab/>
        <w:t xml:space="preserve">  COD_FORNECEDOR INT </w:t>
      </w:r>
      <w:proofErr w:type="gramStart"/>
      <w:r w:rsidRPr="00AA174A">
        <w:rPr>
          <w:color w:val="000000" w:themeColor="text1"/>
          <w:lang w:val="en-US"/>
        </w:rPr>
        <w:t>IDENTITY(</w:t>
      </w:r>
      <w:proofErr w:type="gramEnd"/>
      <w:r w:rsidRPr="00AA174A">
        <w:rPr>
          <w:color w:val="000000" w:themeColor="text1"/>
          <w:lang w:val="en-US"/>
        </w:rPr>
        <w:t>1,1) PRIMARY KEY;</w:t>
      </w:r>
    </w:p>
    <w:p w14:paraId="78D89195" w14:textId="77777777" w:rsidR="0033788F" w:rsidRPr="00AA174A" w:rsidRDefault="0033788F" w:rsidP="0033788F">
      <w:pPr>
        <w:rPr>
          <w:color w:val="000000" w:themeColor="text1"/>
          <w:lang w:val="en-US"/>
        </w:rPr>
      </w:pPr>
      <w:r w:rsidRPr="00AA174A">
        <w:rPr>
          <w:color w:val="000000" w:themeColor="text1"/>
          <w:lang w:val="en-US"/>
        </w:rPr>
        <w:tab/>
        <w:t xml:space="preserve">  CEP INT</w:t>
      </w:r>
    </w:p>
    <w:p w14:paraId="2755EC3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NOME </w:t>
      </w:r>
      <w:proofErr w:type="gramStart"/>
      <w:r w:rsidRPr="00AA174A">
        <w:rPr>
          <w:color w:val="000000" w:themeColor="text1"/>
          <w:lang w:val="en-US"/>
        </w:rPr>
        <w:t>VARCHAR(</w:t>
      </w:r>
      <w:proofErr w:type="gramEnd"/>
      <w:r w:rsidRPr="00AA174A">
        <w:rPr>
          <w:color w:val="000000" w:themeColor="text1"/>
          <w:lang w:val="en-US"/>
        </w:rPr>
        <w:t>30) NOT NULL,</w:t>
      </w:r>
    </w:p>
    <w:p w14:paraId="26535019" w14:textId="77777777" w:rsidR="0033788F" w:rsidRPr="0020312D"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w:t>
      </w:r>
      <w:r w:rsidRPr="0020312D">
        <w:rPr>
          <w:color w:val="000000" w:themeColor="text1"/>
          <w:lang w:val="en-US"/>
        </w:rPr>
        <w:t xml:space="preserve">TELEFONE </w:t>
      </w:r>
      <w:proofErr w:type="gramStart"/>
      <w:r w:rsidRPr="0020312D">
        <w:rPr>
          <w:color w:val="000000" w:themeColor="text1"/>
          <w:lang w:val="en-US"/>
        </w:rPr>
        <w:t>VARCHAR(</w:t>
      </w:r>
      <w:proofErr w:type="gramEnd"/>
      <w:r w:rsidRPr="0020312D">
        <w:rPr>
          <w:color w:val="000000" w:themeColor="text1"/>
          <w:lang w:val="en-US"/>
        </w:rPr>
        <w:t>15) NOT NULL,</w:t>
      </w:r>
    </w:p>
    <w:p w14:paraId="65349450" w14:textId="77777777" w:rsidR="0033788F" w:rsidRPr="0020312D" w:rsidRDefault="0033788F" w:rsidP="0033788F">
      <w:pPr>
        <w:rPr>
          <w:color w:val="000000" w:themeColor="text1"/>
          <w:lang w:val="en-US"/>
        </w:rPr>
      </w:pPr>
    </w:p>
    <w:p w14:paraId="2D2ABAF9" w14:textId="77777777" w:rsidR="0033788F" w:rsidRPr="00AA174A" w:rsidRDefault="0033788F" w:rsidP="0033788F">
      <w:pPr>
        <w:rPr>
          <w:color w:val="000000" w:themeColor="text1"/>
        </w:rPr>
      </w:pPr>
      <w:r w:rsidRPr="0020312D">
        <w:rPr>
          <w:color w:val="000000" w:themeColor="text1"/>
          <w:lang w:val="en-US"/>
        </w:rPr>
        <w:tab/>
      </w:r>
      <w:r w:rsidRPr="00AA174A">
        <w:rPr>
          <w:color w:val="000000" w:themeColor="text1"/>
        </w:rPr>
        <w:t>)</w:t>
      </w:r>
    </w:p>
    <w:p w14:paraId="5B53AA3D" w14:textId="77777777" w:rsidR="0033788F" w:rsidRPr="00AA174A" w:rsidRDefault="0033788F" w:rsidP="0033788F">
      <w:pPr>
        <w:spacing w:line="360" w:lineRule="auto"/>
        <w:jc w:val="both"/>
        <w:rPr>
          <w:rFonts w:cs="Arial"/>
        </w:rPr>
      </w:pPr>
      <w:r>
        <w:rPr>
          <w:rFonts w:cs="Arial"/>
        </w:rPr>
        <w:tab/>
      </w:r>
    </w:p>
    <w:p w14:paraId="5390924D" w14:textId="77777777" w:rsidR="00C14C50" w:rsidRDefault="00C14C50" w:rsidP="0033788F">
      <w:pPr>
        <w:spacing w:line="360" w:lineRule="auto"/>
        <w:jc w:val="both"/>
        <w:rPr>
          <w:rFonts w:cs="Arial"/>
          <w:color w:val="FF0000"/>
        </w:rPr>
      </w:pPr>
    </w:p>
    <w:p w14:paraId="25EBF775" w14:textId="77777777" w:rsidR="00C14C50" w:rsidRDefault="00C14C50" w:rsidP="0033788F">
      <w:pPr>
        <w:spacing w:line="360" w:lineRule="auto"/>
        <w:jc w:val="both"/>
        <w:rPr>
          <w:rFonts w:cs="Arial"/>
          <w:color w:val="FF0000"/>
        </w:rPr>
      </w:pPr>
    </w:p>
    <w:p w14:paraId="2A485F9F" w14:textId="77777777" w:rsidR="00C14C50" w:rsidRDefault="00C14C50" w:rsidP="0033788F">
      <w:pPr>
        <w:spacing w:line="360" w:lineRule="auto"/>
        <w:jc w:val="both"/>
        <w:rPr>
          <w:rFonts w:cs="Arial"/>
          <w:color w:val="FF0000"/>
        </w:rPr>
      </w:pPr>
    </w:p>
    <w:p w14:paraId="2111E09F" w14:textId="77777777" w:rsidR="00C14C50" w:rsidRDefault="00C14C50" w:rsidP="0033788F">
      <w:pPr>
        <w:spacing w:line="360" w:lineRule="auto"/>
        <w:jc w:val="both"/>
        <w:rPr>
          <w:rFonts w:cs="Arial"/>
          <w:color w:val="FF0000"/>
        </w:rPr>
      </w:pPr>
    </w:p>
    <w:p w14:paraId="48054EE0" w14:textId="77777777" w:rsidR="00C14C50" w:rsidRDefault="00C14C50" w:rsidP="0033788F">
      <w:pPr>
        <w:spacing w:line="360" w:lineRule="auto"/>
        <w:jc w:val="both"/>
        <w:rPr>
          <w:rFonts w:cs="Arial"/>
          <w:color w:val="FF0000"/>
        </w:rPr>
      </w:pPr>
    </w:p>
    <w:p w14:paraId="52F84007" w14:textId="77777777" w:rsidR="00C14C50" w:rsidRDefault="00C14C50" w:rsidP="0033788F">
      <w:pPr>
        <w:spacing w:line="360" w:lineRule="auto"/>
        <w:jc w:val="both"/>
        <w:rPr>
          <w:rFonts w:cs="Arial"/>
          <w:color w:val="FF0000"/>
        </w:rPr>
      </w:pPr>
    </w:p>
    <w:p w14:paraId="42E1570B" w14:textId="77777777" w:rsidR="00C14C50" w:rsidRDefault="00C14C50" w:rsidP="0033788F">
      <w:pPr>
        <w:spacing w:line="360" w:lineRule="auto"/>
        <w:jc w:val="both"/>
        <w:rPr>
          <w:rFonts w:cs="Arial"/>
          <w:color w:val="FF0000"/>
        </w:rPr>
      </w:pPr>
    </w:p>
    <w:p w14:paraId="33EB8EDF" w14:textId="77777777" w:rsidR="00C14C50" w:rsidRDefault="00C14C50" w:rsidP="0033788F">
      <w:pPr>
        <w:spacing w:line="360" w:lineRule="auto"/>
        <w:jc w:val="both"/>
        <w:rPr>
          <w:rFonts w:cs="Arial"/>
          <w:color w:val="FF0000"/>
        </w:rPr>
      </w:pPr>
    </w:p>
    <w:p w14:paraId="2E7D3A0A" w14:textId="77777777" w:rsidR="00C14C50" w:rsidRDefault="00C14C50" w:rsidP="0033788F">
      <w:pPr>
        <w:spacing w:line="360" w:lineRule="auto"/>
        <w:jc w:val="both"/>
        <w:rPr>
          <w:rFonts w:cs="Arial"/>
          <w:color w:val="FF0000"/>
        </w:rPr>
      </w:pPr>
    </w:p>
    <w:p w14:paraId="7928E804" w14:textId="77777777" w:rsidR="00C14C50" w:rsidRDefault="00C14C50" w:rsidP="0033788F">
      <w:pPr>
        <w:spacing w:line="360" w:lineRule="auto"/>
        <w:jc w:val="both"/>
        <w:rPr>
          <w:rFonts w:cs="Arial"/>
          <w:color w:val="FF0000"/>
        </w:rPr>
      </w:pPr>
    </w:p>
    <w:p w14:paraId="230BBBB2" w14:textId="77777777" w:rsidR="00C14C50" w:rsidRDefault="00C14C50" w:rsidP="0033788F">
      <w:pPr>
        <w:spacing w:line="360" w:lineRule="auto"/>
        <w:jc w:val="both"/>
        <w:rPr>
          <w:rFonts w:cs="Arial"/>
          <w:color w:val="FF0000"/>
        </w:rPr>
      </w:pPr>
    </w:p>
    <w:p w14:paraId="7D214B17" w14:textId="77777777" w:rsidR="00C14C50" w:rsidRDefault="00C14C50" w:rsidP="0033788F">
      <w:pPr>
        <w:spacing w:line="360" w:lineRule="auto"/>
        <w:jc w:val="both"/>
        <w:rPr>
          <w:rFonts w:cs="Arial"/>
          <w:color w:val="FF0000"/>
        </w:rPr>
      </w:pPr>
    </w:p>
    <w:p w14:paraId="51000930" w14:textId="77777777" w:rsidR="00C14C50" w:rsidRDefault="00C14C50" w:rsidP="0033788F">
      <w:pPr>
        <w:spacing w:line="360" w:lineRule="auto"/>
        <w:jc w:val="both"/>
        <w:rPr>
          <w:rFonts w:cs="Arial"/>
          <w:color w:val="FF0000"/>
        </w:rPr>
      </w:pPr>
    </w:p>
    <w:p w14:paraId="340B18BB" w14:textId="77777777" w:rsidR="00C14C50" w:rsidRDefault="00C14C50" w:rsidP="0033788F">
      <w:pPr>
        <w:spacing w:line="360" w:lineRule="auto"/>
        <w:jc w:val="both"/>
        <w:rPr>
          <w:rFonts w:cs="Arial"/>
          <w:color w:val="FF0000"/>
        </w:rPr>
      </w:pPr>
    </w:p>
    <w:p w14:paraId="56ECF9A4" w14:textId="77777777" w:rsidR="00C14C50" w:rsidRDefault="00C14C50" w:rsidP="0033788F">
      <w:pPr>
        <w:spacing w:line="360" w:lineRule="auto"/>
        <w:jc w:val="both"/>
        <w:rPr>
          <w:rFonts w:cs="Arial"/>
          <w:color w:val="FF0000"/>
        </w:rPr>
      </w:pPr>
    </w:p>
    <w:p w14:paraId="66E1322E" w14:textId="77777777" w:rsidR="00C14C50" w:rsidRDefault="00C14C50" w:rsidP="0033788F">
      <w:pPr>
        <w:spacing w:line="360" w:lineRule="auto"/>
        <w:jc w:val="both"/>
        <w:rPr>
          <w:rFonts w:cs="Arial"/>
          <w:color w:val="FF0000"/>
        </w:rPr>
      </w:pPr>
    </w:p>
    <w:p w14:paraId="59F78B3F" w14:textId="77777777" w:rsidR="00C14C50" w:rsidRDefault="00C14C50" w:rsidP="0033788F">
      <w:pPr>
        <w:spacing w:line="360" w:lineRule="auto"/>
        <w:jc w:val="both"/>
        <w:rPr>
          <w:rFonts w:cs="Arial"/>
          <w:color w:val="FF0000"/>
        </w:rPr>
      </w:pPr>
    </w:p>
    <w:p w14:paraId="46DA87A1" w14:textId="77777777" w:rsidR="00C14C50" w:rsidRDefault="00C14C50" w:rsidP="0033788F">
      <w:pPr>
        <w:spacing w:line="360" w:lineRule="auto"/>
        <w:jc w:val="both"/>
        <w:rPr>
          <w:rFonts w:cs="Arial"/>
          <w:color w:val="FF0000"/>
        </w:rPr>
      </w:pPr>
    </w:p>
    <w:p w14:paraId="15F51F28" w14:textId="77777777" w:rsidR="00C14C50" w:rsidRDefault="00C14C50" w:rsidP="0033788F">
      <w:pPr>
        <w:spacing w:line="360" w:lineRule="auto"/>
        <w:jc w:val="both"/>
        <w:rPr>
          <w:rFonts w:cs="Arial"/>
          <w:color w:val="FF0000"/>
        </w:rPr>
      </w:pPr>
    </w:p>
    <w:p w14:paraId="1D260C30" w14:textId="77777777" w:rsidR="00C14C50" w:rsidRDefault="00C14C50" w:rsidP="0033788F">
      <w:pPr>
        <w:spacing w:line="360" w:lineRule="auto"/>
        <w:jc w:val="both"/>
        <w:rPr>
          <w:rFonts w:cs="Arial"/>
          <w:color w:val="FF0000"/>
        </w:rPr>
      </w:pPr>
    </w:p>
    <w:p w14:paraId="1850C5CA" w14:textId="231CB693" w:rsidR="0033788F" w:rsidRDefault="0033788F" w:rsidP="0033788F">
      <w:pPr>
        <w:spacing w:line="360" w:lineRule="auto"/>
        <w:jc w:val="both"/>
        <w:rPr>
          <w:rFonts w:cs="Arial"/>
          <w:color w:val="FF0000"/>
        </w:rPr>
      </w:pPr>
      <w:r>
        <w:rPr>
          <w:rFonts w:cs="Arial"/>
          <w:color w:val="FF0000"/>
        </w:rPr>
        <w:t xml:space="preserve"> </w:t>
      </w:r>
    </w:p>
    <w:p w14:paraId="7F1F20A6" w14:textId="767FC355" w:rsidR="00C14C50" w:rsidRPr="00C14C50" w:rsidRDefault="00C14C50" w:rsidP="0033788F">
      <w:pPr>
        <w:spacing w:line="360" w:lineRule="auto"/>
        <w:jc w:val="both"/>
        <w:rPr>
          <w:rFonts w:cs="Arial"/>
          <w:b/>
        </w:rPr>
      </w:pPr>
      <w:r w:rsidRPr="00C14C50">
        <w:rPr>
          <w:rFonts w:cs="Arial"/>
          <w:b/>
        </w:rPr>
        <w:t>INTERFACE DO SOFTWARE</w:t>
      </w:r>
    </w:p>
    <w:p w14:paraId="51BFFE40" w14:textId="6E60D2FC" w:rsidR="00B7658F" w:rsidRDefault="00D7320B" w:rsidP="00DD1226">
      <w:pPr>
        <w:pStyle w:val="Ttulo1"/>
        <w:numPr>
          <w:ilvl w:val="0"/>
          <w:numId w:val="0"/>
        </w:numPr>
        <w:ind w:left="574"/>
      </w:pPr>
      <w:bookmarkStart w:id="19" w:name="_Toc57839340"/>
      <w:r w:rsidRPr="00D7320B">
        <w:rPr>
          <w:noProof/>
          <w:lang w:eastAsia="pt-BR"/>
        </w:rPr>
        <w:lastRenderedPageBreak/>
        <w:drawing>
          <wp:inline distT="0" distB="0" distL="0" distR="0" wp14:anchorId="3F7FAE90" wp14:editId="1B9A0AA4">
            <wp:extent cx="5313518" cy="3658133"/>
            <wp:effectExtent l="0" t="0" r="1905" b="0"/>
            <wp:docPr id="1" name="Imagem 1" descr="C:\Users\Cliente Spider\Desktop\Faculdade\4 Semestre\Projeto Integrado 4\TELA LOGIN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iente Spider\Desktop\Faculdade\4 Semestre\Projeto Integrado 4\TELA LOGIN MONOGRAF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298" cy="3666931"/>
                    </a:xfrm>
                    <a:prstGeom prst="rect">
                      <a:avLst/>
                    </a:prstGeom>
                    <a:noFill/>
                    <a:ln>
                      <a:noFill/>
                    </a:ln>
                  </pic:spPr>
                </pic:pic>
              </a:graphicData>
            </a:graphic>
          </wp:inline>
        </w:drawing>
      </w:r>
    </w:p>
    <w:p w14:paraId="1DFBE68D" w14:textId="22B9B0F4" w:rsidR="0033788F" w:rsidRDefault="00B7658F" w:rsidP="00B7658F">
      <w:pPr>
        <w:pStyle w:val="Legenda"/>
      </w:pPr>
      <w:bookmarkStart w:id="20" w:name="_Toc57841145"/>
      <w:r>
        <w:t xml:space="preserve">Figura </w:t>
      </w:r>
      <w:r>
        <w:fldChar w:fldCharType="begin"/>
      </w:r>
      <w:r>
        <w:instrText xml:space="preserve"> SEQ Figura \* ARABIC </w:instrText>
      </w:r>
      <w:r>
        <w:fldChar w:fldCharType="separate"/>
      </w:r>
      <w:r>
        <w:rPr>
          <w:noProof/>
        </w:rPr>
        <w:t>3</w:t>
      </w:r>
      <w:r>
        <w:fldChar w:fldCharType="end"/>
      </w:r>
      <w:r>
        <w:t xml:space="preserve"> - Tela de </w:t>
      </w:r>
      <w:proofErr w:type="spellStart"/>
      <w:r>
        <w:t>Login</w:t>
      </w:r>
      <w:bookmarkEnd w:id="20"/>
      <w:proofErr w:type="spellEnd"/>
    </w:p>
    <w:p w14:paraId="156EBD06" w14:textId="77777777" w:rsidR="00B7658F" w:rsidRDefault="00D7320B" w:rsidP="00B7658F">
      <w:pPr>
        <w:pStyle w:val="CORPO"/>
        <w:keepNext/>
        <w:jc w:val="center"/>
      </w:pPr>
      <w:r w:rsidRPr="00D7320B">
        <w:rPr>
          <w:noProof/>
          <w:lang w:eastAsia="pt-BR"/>
        </w:rPr>
        <w:drawing>
          <wp:inline distT="0" distB="0" distL="0" distR="0" wp14:anchorId="432EAE24" wp14:editId="0C62ED97">
            <wp:extent cx="5760085" cy="3182419"/>
            <wp:effectExtent l="0" t="0" r="0" b="0"/>
            <wp:docPr id="2" name="Imagem 2" descr="C:\Users\Cliente Spider\Desktop\Faculdade\4 Semestre\Projeto Integrado 4\TELA PRINCIPAL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iente Spider\Desktop\Faculdade\4 Semestre\Projeto Integrado 4\TELA PRINCIPAL MONOGRAF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182419"/>
                    </a:xfrm>
                    <a:prstGeom prst="rect">
                      <a:avLst/>
                    </a:prstGeom>
                    <a:noFill/>
                    <a:ln>
                      <a:noFill/>
                    </a:ln>
                  </pic:spPr>
                </pic:pic>
              </a:graphicData>
            </a:graphic>
          </wp:inline>
        </w:drawing>
      </w:r>
    </w:p>
    <w:p w14:paraId="5F60E4BE" w14:textId="512A5DA5" w:rsidR="00D7320B" w:rsidRDefault="00B7658F" w:rsidP="00B7658F">
      <w:pPr>
        <w:pStyle w:val="Legenda"/>
      </w:pPr>
      <w:bookmarkStart w:id="21" w:name="_Toc57841146"/>
      <w:r>
        <w:t xml:space="preserve">Figura </w:t>
      </w:r>
      <w:r>
        <w:fldChar w:fldCharType="begin"/>
      </w:r>
      <w:r>
        <w:instrText xml:space="preserve"> SEQ Figura \* ARABIC </w:instrText>
      </w:r>
      <w:r>
        <w:fldChar w:fldCharType="separate"/>
      </w:r>
      <w:r>
        <w:rPr>
          <w:noProof/>
        </w:rPr>
        <w:t>4</w:t>
      </w:r>
      <w:r>
        <w:fldChar w:fldCharType="end"/>
      </w:r>
      <w:r>
        <w:t xml:space="preserve"> - Tela Principal</w:t>
      </w:r>
      <w:bookmarkEnd w:id="21"/>
    </w:p>
    <w:p w14:paraId="5185062C" w14:textId="77777777" w:rsidR="00F9784A" w:rsidRDefault="00F9784A" w:rsidP="00F9784A">
      <w:pPr>
        <w:pStyle w:val="Ttulo1"/>
      </w:pPr>
      <w:r>
        <w:lastRenderedPageBreak/>
        <w:t>CONCLUSÃO</w:t>
      </w:r>
      <w:bookmarkEnd w:id="19"/>
    </w:p>
    <w:p w14:paraId="774AB540" w14:textId="77777777" w:rsidR="00F9784A" w:rsidRPr="00F9784A" w:rsidRDefault="00F9784A" w:rsidP="00F9784A">
      <w:pPr>
        <w:pStyle w:val="CORPO"/>
      </w:pPr>
      <w:r w:rsidRPr="00F9784A">
        <w:t xml:space="preserve">Conforme os objetivos estabelecidos, conclui-se que o trabalho possibilitou o desenvolvimento de uma proposta de um modelo de controle de vendas, sendo assim, dando entender uma concessionária de carros, que visa estabelecer o controle e a facilidade de acesso ao sistema estabelecido a empresa. </w:t>
      </w:r>
    </w:p>
    <w:p w14:paraId="08184E57" w14:textId="77777777" w:rsidR="00F9784A" w:rsidRDefault="00F9784A" w:rsidP="00F9784A">
      <w:pPr>
        <w:pStyle w:val="CORPO"/>
      </w:pPr>
      <w:r w:rsidRPr="00F9784A">
        <w:t>A geração de informações atualizadas sobre quanto e quando é necessário o suprimento de recursos materiais, bem como o conhecimento dos custos de aquisição e manutenção do estoque para atender as necessidades de consumo do fluxo produtivo é visto como principal resultado do estudo</w:t>
      </w:r>
    </w:p>
    <w:p w14:paraId="27821D46" w14:textId="77777777" w:rsidR="00F9784A" w:rsidRPr="00F9784A" w:rsidRDefault="00F9784A" w:rsidP="00F9784A">
      <w:pPr>
        <w:pStyle w:val="CORPO"/>
      </w:pPr>
    </w:p>
    <w:p w14:paraId="1E1F4A7F" w14:textId="75C2CF88" w:rsidR="00F9784A" w:rsidRPr="0033788F" w:rsidRDefault="00F9784A" w:rsidP="0033788F">
      <w:pPr>
        <w:pStyle w:val="CORPO"/>
      </w:pPr>
      <w:r w:rsidRPr="00D405A8">
        <w:t>P</w:t>
      </w:r>
      <w:r>
        <w:t>rincipais</w:t>
      </w:r>
      <w:r w:rsidRPr="00D405A8">
        <w:t xml:space="preserve"> F</w:t>
      </w:r>
      <w:r w:rsidR="0033788F">
        <w:t>unções</w:t>
      </w:r>
    </w:p>
    <w:p w14:paraId="21C5C007" w14:textId="77777777" w:rsidR="00F9784A" w:rsidRPr="0033788F" w:rsidRDefault="00F9784A" w:rsidP="00F9784A">
      <w:pPr>
        <w:pStyle w:val="CORPO"/>
        <w:numPr>
          <w:ilvl w:val="0"/>
          <w:numId w:val="27"/>
        </w:numPr>
        <w:rPr>
          <w:color w:val="000000" w:themeColor="text1"/>
        </w:rPr>
      </w:pPr>
      <w:r w:rsidRPr="0033788F">
        <w:rPr>
          <w:color w:val="000000" w:themeColor="text1"/>
        </w:rPr>
        <w:t>Registro de Vendas</w:t>
      </w:r>
    </w:p>
    <w:p w14:paraId="3FF70A4E" w14:textId="77777777" w:rsidR="00F9784A" w:rsidRPr="0033788F" w:rsidRDefault="00F9784A" w:rsidP="00F9784A">
      <w:pPr>
        <w:pStyle w:val="CORPO"/>
        <w:numPr>
          <w:ilvl w:val="0"/>
          <w:numId w:val="27"/>
        </w:numPr>
        <w:rPr>
          <w:color w:val="000000" w:themeColor="text1"/>
        </w:rPr>
      </w:pPr>
      <w:r w:rsidRPr="0033788F">
        <w:rPr>
          <w:color w:val="000000" w:themeColor="text1"/>
        </w:rPr>
        <w:t>Cadastro de Clientes</w:t>
      </w:r>
    </w:p>
    <w:p w14:paraId="035316AD" w14:textId="77777777" w:rsidR="00F9784A" w:rsidRPr="0033788F" w:rsidRDefault="00F9784A" w:rsidP="00F9784A">
      <w:pPr>
        <w:pStyle w:val="CORPO"/>
        <w:numPr>
          <w:ilvl w:val="0"/>
          <w:numId w:val="27"/>
        </w:numPr>
        <w:rPr>
          <w:color w:val="000000" w:themeColor="text1"/>
        </w:rPr>
      </w:pPr>
      <w:r w:rsidRPr="0033788F">
        <w:rPr>
          <w:color w:val="000000" w:themeColor="text1"/>
        </w:rPr>
        <w:t>Controle Financeiro</w:t>
      </w:r>
    </w:p>
    <w:p w14:paraId="25999123" w14:textId="77777777" w:rsidR="00F9784A" w:rsidRPr="0033788F" w:rsidRDefault="00F9784A" w:rsidP="00F9784A">
      <w:pPr>
        <w:pStyle w:val="CORPO"/>
        <w:numPr>
          <w:ilvl w:val="0"/>
          <w:numId w:val="27"/>
        </w:numPr>
        <w:rPr>
          <w:color w:val="000000" w:themeColor="text1"/>
        </w:rPr>
      </w:pPr>
      <w:r w:rsidRPr="0033788F">
        <w:rPr>
          <w:color w:val="000000" w:themeColor="text1"/>
        </w:rPr>
        <w:t>Permissões Por Usuário</w:t>
      </w:r>
    </w:p>
    <w:p w14:paraId="5A7B4551" w14:textId="2F785423" w:rsidR="0033788F" w:rsidRPr="0033788F" w:rsidRDefault="0033788F" w:rsidP="00332156">
      <w:pPr>
        <w:pStyle w:val="CORPO"/>
        <w:numPr>
          <w:ilvl w:val="0"/>
          <w:numId w:val="27"/>
        </w:numPr>
        <w:rPr>
          <w:color w:val="000000" w:themeColor="text1"/>
        </w:rPr>
      </w:pPr>
      <w:r w:rsidRPr="0033788F">
        <w:rPr>
          <w:color w:val="000000" w:themeColor="text1"/>
        </w:rPr>
        <w:t>Cadastro de Funcionários</w:t>
      </w:r>
    </w:p>
    <w:p w14:paraId="364091B1" w14:textId="6E974EC1" w:rsidR="0033788F" w:rsidRPr="0033788F" w:rsidRDefault="0033788F" w:rsidP="00332156">
      <w:pPr>
        <w:pStyle w:val="CORPO"/>
        <w:numPr>
          <w:ilvl w:val="0"/>
          <w:numId w:val="27"/>
        </w:numPr>
        <w:rPr>
          <w:color w:val="000000" w:themeColor="text1"/>
        </w:rPr>
      </w:pPr>
      <w:r w:rsidRPr="0033788F">
        <w:rPr>
          <w:color w:val="000000" w:themeColor="text1"/>
        </w:rPr>
        <w:t>Geração de Parcelas</w:t>
      </w:r>
    </w:p>
    <w:p w14:paraId="0F243ECA" w14:textId="77777777" w:rsidR="00332156" w:rsidRDefault="00332156" w:rsidP="00332156">
      <w:pPr>
        <w:spacing w:line="360" w:lineRule="auto"/>
        <w:ind w:firstLine="431"/>
        <w:jc w:val="both"/>
      </w:pPr>
    </w:p>
    <w:bookmarkStart w:id="22" w:name="_Toc57839341" w:displacedByCustomXml="next"/>
    <w:sdt>
      <w:sdtPr>
        <w:rPr>
          <w:rFonts w:eastAsiaTheme="minorHAnsi" w:cstheme="minorBidi"/>
          <w:b w:val="0"/>
          <w:bCs w:val="0"/>
          <w:caps w:val="0"/>
          <w:szCs w:val="24"/>
        </w:rPr>
        <w:id w:val="-1390494724"/>
        <w:docPartObj>
          <w:docPartGallery w:val="Bibliographies"/>
          <w:docPartUnique/>
        </w:docPartObj>
      </w:sdtPr>
      <w:sdtEndPr>
        <w:rPr>
          <w:sz w:val="18"/>
          <w:szCs w:val="18"/>
        </w:rPr>
      </w:sdtEndPr>
      <w:sdtContent>
        <w:p w14:paraId="7C8984D9" w14:textId="63486FD1" w:rsidR="00332156" w:rsidRDefault="00332156" w:rsidP="00E9482F">
          <w:pPr>
            <w:pStyle w:val="Ttulo1"/>
            <w:numPr>
              <w:ilvl w:val="0"/>
              <w:numId w:val="0"/>
            </w:numPr>
            <w:ind w:left="432"/>
            <w:rPr>
              <w:lang w:val="en-US"/>
            </w:rPr>
          </w:pPr>
          <w:r w:rsidRPr="0033236C">
            <w:rPr>
              <w:lang w:val="en-US"/>
            </w:rPr>
            <w:t>Bibliografia</w:t>
          </w:r>
        </w:p>
      </w:sdtContent>
    </w:sdt>
    <w:bookmarkEnd w:id="22" w:displacedByCustomXml="prev"/>
    <w:p w14:paraId="47A71896" w14:textId="6CBA362C" w:rsidR="00C5486D" w:rsidRPr="00C5486D" w:rsidRDefault="009B43FC" w:rsidP="00C5486D">
      <w:pPr>
        <w:spacing w:before="360" w:after="360" w:line="360" w:lineRule="auto"/>
        <w:jc w:val="both"/>
        <w:rPr>
          <w:rFonts w:eastAsia="Arial" w:cs="Arial"/>
          <w:color w:val="0D0D0D" w:themeColor="text1" w:themeTint="F2"/>
          <w:u w:val="single"/>
          <w:lang w:val="en-US"/>
        </w:rPr>
      </w:pPr>
      <w:hyperlink r:id="rId17" w:history="1">
        <w:r w:rsidR="00C5486D" w:rsidRPr="00C5486D">
          <w:rPr>
            <w:rStyle w:val="Hyperlink"/>
            <w:rFonts w:eastAsia="Arial" w:cs="Arial"/>
            <w:color w:val="0D0D0D" w:themeColor="text1" w:themeTint="F2"/>
            <w:lang w:val="en-US"/>
          </w:rPr>
          <w:t>https://medium.com/operacionalti/uml-diagrama-de-casos-de-uso-29f4358ce4d5</w:t>
        </w:r>
      </w:hyperlink>
    </w:p>
    <w:p w14:paraId="706711CC" w14:textId="77777777" w:rsidR="00C5486D" w:rsidRPr="00C5486D" w:rsidRDefault="009B43FC" w:rsidP="00C5486D">
      <w:pPr>
        <w:spacing w:before="360" w:after="360" w:line="360" w:lineRule="auto"/>
        <w:jc w:val="both"/>
        <w:rPr>
          <w:rFonts w:eastAsia="Arial" w:cs="Arial"/>
          <w:color w:val="0D0D0D" w:themeColor="text1" w:themeTint="F2"/>
          <w:u w:val="single"/>
          <w:lang w:val="en-US"/>
        </w:rPr>
      </w:pPr>
      <w:hyperlink r:id="rId18" w:history="1">
        <w:r w:rsidR="00C5486D" w:rsidRPr="00C5486D">
          <w:rPr>
            <w:rStyle w:val="Hyperlink"/>
            <w:rFonts w:eastAsia="Arial" w:cs="Arial"/>
            <w:color w:val="0D0D0D" w:themeColor="text1" w:themeTint="F2"/>
            <w:lang w:val="en-US"/>
          </w:rPr>
          <w:t>https://sites.google.com/site/uniplibancodedados1/aulas/aula-4---</w:t>
        </w:r>
        <w:proofErr w:type="spellStart"/>
        <w:r w:rsidR="00C5486D" w:rsidRPr="00C5486D">
          <w:rPr>
            <w:rStyle w:val="Hyperlink"/>
            <w:rFonts w:eastAsia="Arial" w:cs="Arial"/>
            <w:color w:val="0D0D0D" w:themeColor="text1" w:themeTint="F2"/>
            <w:lang w:val="en-US"/>
          </w:rPr>
          <w:t>modelo</w:t>
        </w:r>
        <w:proofErr w:type="spellEnd"/>
        <w:r w:rsidR="00C5486D" w:rsidRPr="00C5486D">
          <w:rPr>
            <w:rStyle w:val="Hyperlink"/>
            <w:rFonts w:eastAsia="Arial" w:cs="Arial"/>
            <w:color w:val="0D0D0D" w:themeColor="text1" w:themeTint="F2"/>
            <w:lang w:val="en-US"/>
          </w:rPr>
          <w:t>-</w:t>
        </w:r>
        <w:proofErr w:type="spellStart"/>
        <w:r w:rsidR="00C5486D" w:rsidRPr="00C5486D">
          <w:rPr>
            <w:rStyle w:val="Hyperlink"/>
            <w:rFonts w:eastAsia="Arial" w:cs="Arial"/>
            <w:color w:val="0D0D0D" w:themeColor="text1" w:themeTint="F2"/>
            <w:lang w:val="en-US"/>
          </w:rPr>
          <w:t>entidade</w:t>
        </w:r>
        <w:proofErr w:type="spellEnd"/>
        <w:r w:rsidR="00C5486D" w:rsidRPr="00C5486D">
          <w:rPr>
            <w:rStyle w:val="Hyperlink"/>
            <w:rFonts w:eastAsia="Arial" w:cs="Arial"/>
            <w:color w:val="0D0D0D" w:themeColor="text1" w:themeTint="F2"/>
            <w:lang w:val="en-US"/>
          </w:rPr>
          <w:t>-e-</w:t>
        </w:r>
        <w:proofErr w:type="spellStart"/>
        <w:r w:rsidR="00C5486D" w:rsidRPr="00C5486D">
          <w:rPr>
            <w:rStyle w:val="Hyperlink"/>
            <w:rFonts w:eastAsia="Arial" w:cs="Arial"/>
            <w:color w:val="0D0D0D" w:themeColor="text1" w:themeTint="F2"/>
            <w:lang w:val="en-US"/>
          </w:rPr>
          <w:t>relacionamentos</w:t>
        </w:r>
        <w:proofErr w:type="spellEnd"/>
      </w:hyperlink>
    </w:p>
    <w:p w14:paraId="3D22C11C" w14:textId="581EC6FA" w:rsidR="00C5486D" w:rsidRPr="00C5486D" w:rsidRDefault="009B43FC" w:rsidP="00C5486D">
      <w:pPr>
        <w:spacing w:before="360" w:after="360" w:line="360" w:lineRule="auto"/>
        <w:jc w:val="both"/>
        <w:rPr>
          <w:rFonts w:eastAsia="Arial" w:cs="Arial"/>
          <w:color w:val="0D0D0D" w:themeColor="text1" w:themeTint="F2"/>
          <w:u w:val="single"/>
          <w:lang w:val="en-US"/>
        </w:rPr>
      </w:pPr>
      <w:hyperlink r:id="rId19" w:anchor=":~:text=A%20forma%20de%20classe%20em,rela%C3%A7%C3%A3o%20est%C3%A1tica%20entre%20cada%20objeto" w:history="1">
        <w:r w:rsidR="00C5486D" w:rsidRPr="00C5486D">
          <w:rPr>
            <w:rStyle w:val="Hyperlink"/>
            <w:rFonts w:eastAsia="Arial" w:cs="Arial"/>
            <w:color w:val="0D0D0D" w:themeColor="text1" w:themeTint="F2"/>
            <w:lang w:val="en-US"/>
          </w:rPr>
          <w:t>https://www.lucidchart.com/pages/pt/o-que-e-diagrama-de-classe-uml#:~:text=A%20forma%20de%20classe%20em,rela%C3%A7%C3%A3o%20est%C3%A1tica%20entre%20cada%20objeto</w:t>
        </w:r>
      </w:hyperlink>
      <w:r w:rsidR="00C5486D" w:rsidRPr="00C5486D">
        <w:rPr>
          <w:rFonts w:eastAsia="Arial" w:cs="Arial"/>
          <w:color w:val="0D0D0D" w:themeColor="text1" w:themeTint="F2"/>
          <w:u w:val="single"/>
          <w:lang w:val="en-US"/>
        </w:rPr>
        <w:t>.</w:t>
      </w:r>
    </w:p>
    <w:p w14:paraId="79572EB4" w14:textId="50E86A2B" w:rsidR="00C5486D" w:rsidRDefault="00705C73" w:rsidP="00C5486D">
      <w:pPr>
        <w:spacing w:before="360" w:after="360" w:line="360" w:lineRule="auto"/>
        <w:jc w:val="both"/>
        <w:rPr>
          <w:rFonts w:eastAsia="Arial" w:cs="Arial"/>
          <w:color w:val="0D0D0D" w:themeColor="text1" w:themeTint="F2"/>
          <w:u w:val="single"/>
          <w:lang w:val="en-US"/>
        </w:rPr>
      </w:pPr>
      <w:hyperlink r:id="rId20" w:history="1">
        <w:r w:rsidRPr="00804F1A">
          <w:rPr>
            <w:rStyle w:val="Hyperlink"/>
            <w:rFonts w:eastAsia="Arial" w:cs="Arial"/>
            <w:lang w:val="en-US"/>
          </w:rPr>
          <w:t>https://treinamentowaei.wordpress.com/descricao-expandida-do-caso-de-uso/</w:t>
        </w:r>
      </w:hyperlink>
    </w:p>
    <w:p w14:paraId="0950B0A0" w14:textId="1018968C" w:rsidR="00705C73" w:rsidRDefault="009B43FC" w:rsidP="00C5486D">
      <w:pPr>
        <w:spacing w:before="360" w:after="360" w:line="360" w:lineRule="auto"/>
        <w:jc w:val="both"/>
        <w:rPr>
          <w:rFonts w:eastAsia="Arial" w:cs="Arial"/>
          <w:color w:val="0D0D0D" w:themeColor="text1" w:themeTint="F2"/>
          <w:u w:val="single"/>
          <w:lang w:val="en-US"/>
        </w:rPr>
      </w:pPr>
      <w:hyperlink r:id="rId21" w:history="1">
        <w:r w:rsidRPr="00804F1A">
          <w:rPr>
            <w:rStyle w:val="Hyperlink"/>
            <w:rFonts w:eastAsia="Arial" w:cs="Arial"/>
            <w:lang w:val="en-US"/>
          </w:rPr>
          <w:t>https://www.lucidchart.com/pages/pt/o-que-e-diagrama-de-sequencia-uml</w:t>
        </w:r>
      </w:hyperlink>
    </w:p>
    <w:p w14:paraId="2575AAC7" w14:textId="1ACA5C1F" w:rsidR="009B43FC" w:rsidRPr="00C5486D" w:rsidRDefault="009B43FC" w:rsidP="00C5486D">
      <w:pPr>
        <w:spacing w:before="360" w:after="360" w:line="360" w:lineRule="auto"/>
        <w:jc w:val="both"/>
        <w:rPr>
          <w:rFonts w:eastAsia="Arial" w:cs="Arial"/>
          <w:color w:val="0D0D0D" w:themeColor="text1" w:themeTint="F2"/>
          <w:u w:val="single"/>
          <w:lang w:val="en-US"/>
        </w:rPr>
      </w:pPr>
      <w:r w:rsidRPr="009B43FC">
        <w:rPr>
          <w:rFonts w:eastAsia="Arial" w:cs="Arial"/>
          <w:color w:val="0D0D0D" w:themeColor="text1" w:themeTint="F2"/>
          <w:u w:val="single"/>
          <w:lang w:val="en-US"/>
        </w:rPr>
        <w:t>https://www.lucidchart.com/pages/pt/o-que-e-diagrama-de-atividades-uml</w:t>
      </w:r>
    </w:p>
    <w:p w14:paraId="4B4856D0" w14:textId="67D04DFA" w:rsidR="00332156" w:rsidRPr="00C5486D" w:rsidRDefault="00332156" w:rsidP="00332156">
      <w:pPr>
        <w:rPr>
          <w:sz w:val="18"/>
          <w:szCs w:val="18"/>
          <w:lang w:val="en-US"/>
        </w:rPr>
      </w:pPr>
      <w:bookmarkStart w:id="23" w:name="_GoBack"/>
      <w:bookmarkEnd w:id="23"/>
    </w:p>
    <w:sectPr w:rsidR="00332156" w:rsidRPr="00C5486D" w:rsidSect="00D35831">
      <w:headerReference w:type="default" r:id="rId22"/>
      <w:pgSz w:w="11906" w:h="16838"/>
      <w:pgMar w:top="1701" w:right="1134" w:bottom="1134" w:left="1701" w:header="1134"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D5D65D" w16cid:durableId="23720CBC"/>
  <w16cid:commentId w16cid:paraId="00035C4C" w16cid:durableId="23720CBD"/>
  <w16cid:commentId w16cid:paraId="28DAFE09" w16cid:durableId="23720CBE"/>
  <w16cid:commentId w16cid:paraId="1B6D2D10" w16cid:durableId="23720CBF"/>
  <w16cid:commentId w16cid:paraId="302A7C3A" w16cid:durableId="23720CC0"/>
  <w16cid:commentId w16cid:paraId="101E303C" w16cid:durableId="23720CC1"/>
  <w16cid:commentId w16cid:paraId="49A5ABB6" w16cid:durableId="23720CC2"/>
  <w16cid:commentId w16cid:paraId="3A3D8D82" w16cid:durableId="23720CC3"/>
  <w16cid:commentId w16cid:paraId="4D4F72DE" w16cid:durableId="23720CC4"/>
  <w16cid:commentId w16cid:paraId="60272BF3" w16cid:durableId="23720CC5"/>
  <w16cid:commentId w16cid:paraId="5749793F" w16cid:durableId="23720CC6"/>
  <w16cid:commentId w16cid:paraId="216C28A5" w16cid:durableId="23720CC7"/>
  <w16cid:commentId w16cid:paraId="40E5BF57" w16cid:durableId="23720CC8"/>
  <w16cid:commentId w16cid:paraId="4BA7DEBB" w16cid:durableId="23720CC9"/>
  <w16cid:commentId w16cid:paraId="7E2CF8A6" w16cid:durableId="23720CCA"/>
  <w16cid:commentId w16cid:paraId="47C361F2" w16cid:durableId="23720CCB"/>
  <w16cid:commentId w16cid:paraId="6301C8B7" w16cid:durableId="23720CCC"/>
  <w16cid:commentId w16cid:paraId="1E2C53BD" w16cid:durableId="23720CCD"/>
  <w16cid:commentId w16cid:paraId="3FADA850" w16cid:durableId="23720CCE"/>
  <w16cid:commentId w16cid:paraId="396BC57D" w16cid:durableId="23720CCF"/>
  <w16cid:commentId w16cid:paraId="4A9BC481" w16cid:durableId="23720CD0"/>
  <w16cid:commentId w16cid:paraId="1A0F3B20" w16cid:durableId="23720CD1"/>
  <w16cid:commentId w16cid:paraId="622DF6D1" w16cid:durableId="23720CD2"/>
  <w16cid:commentId w16cid:paraId="04C0F66A" w16cid:durableId="23720CD3"/>
  <w16cid:commentId w16cid:paraId="29442CB9" w16cid:durableId="23720CD4"/>
  <w16cid:commentId w16cid:paraId="37A8572F" w16cid:durableId="23720CD5"/>
  <w16cid:commentId w16cid:paraId="6F64040D" w16cid:durableId="23720CD6"/>
  <w16cid:commentId w16cid:paraId="2F6BE589" w16cid:durableId="23720CD7"/>
  <w16cid:commentId w16cid:paraId="0FD5890F" w16cid:durableId="23720CD8"/>
  <w16cid:commentId w16cid:paraId="3DF215E6" w16cid:durableId="23720CD9"/>
  <w16cid:commentId w16cid:paraId="63E4C765" w16cid:durableId="23720CD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B9364" w14:textId="77777777" w:rsidR="00AA174A" w:rsidRDefault="00AA174A" w:rsidP="003739FE">
      <w:r>
        <w:separator/>
      </w:r>
    </w:p>
  </w:endnote>
  <w:endnote w:type="continuationSeparator" w:id="0">
    <w:p w14:paraId="02757CBD" w14:textId="77777777" w:rsidR="00AA174A" w:rsidRDefault="00AA174A"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EB728" w14:textId="77777777" w:rsidR="00AA174A" w:rsidRDefault="00AA174A" w:rsidP="003739FE">
      <w:r>
        <w:separator/>
      </w:r>
    </w:p>
  </w:footnote>
  <w:footnote w:type="continuationSeparator" w:id="0">
    <w:p w14:paraId="61B0B5B3" w14:textId="77777777" w:rsidR="00AA174A" w:rsidRDefault="00AA174A" w:rsidP="003739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2F925" w14:textId="77777777" w:rsidR="00AA174A" w:rsidRDefault="00AA174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0E0C700E" w14:textId="278F87BE" w:rsidR="00AA174A" w:rsidRPr="00A477BA" w:rsidRDefault="00AA174A"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9B43FC">
          <w:rPr>
            <w:noProof/>
            <w:sz w:val="20"/>
            <w:szCs w:val="20"/>
          </w:rPr>
          <w:t>26</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AFC"/>
    <w:multiLevelType w:val="hybridMultilevel"/>
    <w:tmpl w:val="8AF2C6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1EA2628"/>
    <w:multiLevelType w:val="hybridMultilevel"/>
    <w:tmpl w:val="FC666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301C1"/>
    <w:multiLevelType w:val="multilevel"/>
    <w:tmpl w:val="FC04B3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B26556A"/>
    <w:multiLevelType w:val="hybridMultilevel"/>
    <w:tmpl w:val="ED0A4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4C7F5A"/>
    <w:multiLevelType w:val="hybridMultilevel"/>
    <w:tmpl w:val="CA84B368"/>
    <w:lvl w:ilvl="0" w:tplc="3AEE491C">
      <w:start w:val="1"/>
      <w:numFmt w:val="decimal"/>
      <w:lvlText w:val="%1."/>
      <w:lvlJc w:val="left"/>
      <w:pPr>
        <w:ind w:left="720" w:hanging="360"/>
      </w:pPr>
    </w:lvl>
    <w:lvl w:ilvl="1" w:tplc="38DCB300">
      <w:start w:val="1"/>
      <w:numFmt w:val="lowerLetter"/>
      <w:lvlText w:val="%2."/>
      <w:lvlJc w:val="left"/>
      <w:pPr>
        <w:ind w:left="1440" w:hanging="360"/>
      </w:pPr>
    </w:lvl>
    <w:lvl w:ilvl="2" w:tplc="ADF8ADB4">
      <w:start w:val="1"/>
      <w:numFmt w:val="lowerRoman"/>
      <w:lvlText w:val="%3."/>
      <w:lvlJc w:val="right"/>
      <w:pPr>
        <w:ind w:left="2160" w:hanging="180"/>
      </w:pPr>
    </w:lvl>
    <w:lvl w:ilvl="3" w:tplc="61AEB372">
      <w:start w:val="1"/>
      <w:numFmt w:val="decimal"/>
      <w:lvlText w:val="%4."/>
      <w:lvlJc w:val="left"/>
      <w:pPr>
        <w:ind w:left="2880" w:hanging="360"/>
      </w:pPr>
    </w:lvl>
    <w:lvl w:ilvl="4" w:tplc="9FFE6CB8">
      <w:start w:val="1"/>
      <w:numFmt w:val="lowerLetter"/>
      <w:lvlText w:val="%5."/>
      <w:lvlJc w:val="left"/>
      <w:pPr>
        <w:ind w:left="3600" w:hanging="360"/>
      </w:pPr>
    </w:lvl>
    <w:lvl w:ilvl="5" w:tplc="42E4919E">
      <w:start w:val="1"/>
      <w:numFmt w:val="lowerRoman"/>
      <w:lvlText w:val="%6."/>
      <w:lvlJc w:val="right"/>
      <w:pPr>
        <w:ind w:left="4320" w:hanging="180"/>
      </w:pPr>
    </w:lvl>
    <w:lvl w:ilvl="6" w:tplc="D0FE3208">
      <w:start w:val="1"/>
      <w:numFmt w:val="decimal"/>
      <w:lvlText w:val="%7."/>
      <w:lvlJc w:val="left"/>
      <w:pPr>
        <w:ind w:left="5040" w:hanging="360"/>
      </w:pPr>
    </w:lvl>
    <w:lvl w:ilvl="7" w:tplc="E6363130">
      <w:start w:val="1"/>
      <w:numFmt w:val="lowerLetter"/>
      <w:lvlText w:val="%8."/>
      <w:lvlJc w:val="left"/>
      <w:pPr>
        <w:ind w:left="5760" w:hanging="360"/>
      </w:pPr>
    </w:lvl>
    <w:lvl w:ilvl="8" w:tplc="450AE1D2">
      <w:start w:val="1"/>
      <w:numFmt w:val="lowerRoman"/>
      <w:lvlText w:val="%9."/>
      <w:lvlJc w:val="right"/>
      <w:pPr>
        <w:ind w:left="6480" w:hanging="180"/>
      </w:pPr>
    </w:lvl>
  </w:abstractNum>
  <w:abstractNum w:abstractNumId="5" w15:restartNumberingAfterBreak="0">
    <w:nsid w:val="0F9F764F"/>
    <w:multiLevelType w:val="hybridMultilevel"/>
    <w:tmpl w:val="2D86F9BC"/>
    <w:lvl w:ilvl="0" w:tplc="458EED60">
      <w:start w:val="1"/>
      <w:numFmt w:val="bullet"/>
      <w:lvlText w:val="2"/>
      <w:lvlJc w:val="left"/>
      <w:pPr>
        <w:ind w:left="720" w:hanging="360"/>
      </w:pPr>
      <w:rPr>
        <w:rFonts w:ascii="Arial" w:hAnsi="Arial" w:hint="default"/>
      </w:rPr>
    </w:lvl>
    <w:lvl w:ilvl="1" w:tplc="04662882">
      <w:start w:val="1"/>
      <w:numFmt w:val="bullet"/>
      <w:lvlText w:val="o"/>
      <w:lvlJc w:val="left"/>
      <w:pPr>
        <w:ind w:left="1440" w:hanging="360"/>
      </w:pPr>
      <w:rPr>
        <w:rFonts w:ascii="Courier New" w:hAnsi="Courier New" w:hint="default"/>
      </w:rPr>
    </w:lvl>
    <w:lvl w:ilvl="2" w:tplc="75C0C450">
      <w:start w:val="1"/>
      <w:numFmt w:val="bullet"/>
      <w:lvlText w:val=""/>
      <w:lvlJc w:val="left"/>
      <w:pPr>
        <w:ind w:left="2160" w:hanging="360"/>
      </w:pPr>
      <w:rPr>
        <w:rFonts w:ascii="Wingdings" w:hAnsi="Wingdings" w:hint="default"/>
      </w:rPr>
    </w:lvl>
    <w:lvl w:ilvl="3" w:tplc="D070FD4A">
      <w:start w:val="1"/>
      <w:numFmt w:val="bullet"/>
      <w:lvlText w:val=""/>
      <w:lvlJc w:val="left"/>
      <w:pPr>
        <w:ind w:left="2880" w:hanging="360"/>
      </w:pPr>
      <w:rPr>
        <w:rFonts w:ascii="Symbol" w:hAnsi="Symbol" w:hint="default"/>
      </w:rPr>
    </w:lvl>
    <w:lvl w:ilvl="4" w:tplc="9CCA9684">
      <w:start w:val="1"/>
      <w:numFmt w:val="bullet"/>
      <w:lvlText w:val="o"/>
      <w:lvlJc w:val="left"/>
      <w:pPr>
        <w:ind w:left="3600" w:hanging="360"/>
      </w:pPr>
      <w:rPr>
        <w:rFonts w:ascii="Courier New" w:hAnsi="Courier New" w:hint="default"/>
      </w:rPr>
    </w:lvl>
    <w:lvl w:ilvl="5" w:tplc="EE969522">
      <w:start w:val="1"/>
      <w:numFmt w:val="bullet"/>
      <w:lvlText w:val=""/>
      <w:lvlJc w:val="left"/>
      <w:pPr>
        <w:ind w:left="4320" w:hanging="360"/>
      </w:pPr>
      <w:rPr>
        <w:rFonts w:ascii="Wingdings" w:hAnsi="Wingdings" w:hint="default"/>
      </w:rPr>
    </w:lvl>
    <w:lvl w:ilvl="6" w:tplc="B540D618">
      <w:start w:val="1"/>
      <w:numFmt w:val="bullet"/>
      <w:lvlText w:val=""/>
      <w:lvlJc w:val="left"/>
      <w:pPr>
        <w:ind w:left="5040" w:hanging="360"/>
      </w:pPr>
      <w:rPr>
        <w:rFonts w:ascii="Symbol" w:hAnsi="Symbol" w:hint="default"/>
      </w:rPr>
    </w:lvl>
    <w:lvl w:ilvl="7" w:tplc="FC920F3A">
      <w:start w:val="1"/>
      <w:numFmt w:val="bullet"/>
      <w:lvlText w:val="o"/>
      <w:lvlJc w:val="left"/>
      <w:pPr>
        <w:ind w:left="5760" w:hanging="360"/>
      </w:pPr>
      <w:rPr>
        <w:rFonts w:ascii="Courier New" w:hAnsi="Courier New" w:hint="default"/>
      </w:rPr>
    </w:lvl>
    <w:lvl w:ilvl="8" w:tplc="97226A66">
      <w:start w:val="1"/>
      <w:numFmt w:val="bullet"/>
      <w:lvlText w:val=""/>
      <w:lvlJc w:val="left"/>
      <w:pPr>
        <w:ind w:left="6480" w:hanging="360"/>
      </w:pPr>
      <w:rPr>
        <w:rFonts w:ascii="Wingdings" w:hAnsi="Wingdings" w:hint="default"/>
      </w:rPr>
    </w:lvl>
  </w:abstractNum>
  <w:abstractNum w:abstractNumId="6" w15:restartNumberingAfterBreak="0">
    <w:nsid w:val="123D5C2A"/>
    <w:multiLevelType w:val="hybridMultilevel"/>
    <w:tmpl w:val="C4EAEFE8"/>
    <w:lvl w:ilvl="0" w:tplc="2AA6AF74">
      <w:start w:val="1"/>
      <w:numFmt w:val="decimal"/>
      <w:lvlText w:val="%1."/>
      <w:lvlJc w:val="left"/>
      <w:pPr>
        <w:ind w:left="720" w:hanging="360"/>
      </w:pPr>
    </w:lvl>
    <w:lvl w:ilvl="1" w:tplc="A5CCF7D0">
      <w:numFmt w:val="none"/>
      <w:lvlText w:val=""/>
      <w:lvlJc w:val="left"/>
      <w:pPr>
        <w:tabs>
          <w:tab w:val="num" w:pos="360"/>
        </w:tabs>
      </w:pPr>
    </w:lvl>
    <w:lvl w:ilvl="2" w:tplc="74322478">
      <w:numFmt w:val="none"/>
      <w:lvlText w:val=""/>
      <w:lvlJc w:val="left"/>
      <w:pPr>
        <w:tabs>
          <w:tab w:val="num" w:pos="360"/>
        </w:tabs>
      </w:pPr>
    </w:lvl>
    <w:lvl w:ilvl="3" w:tplc="56BCBCDE">
      <w:numFmt w:val="none"/>
      <w:lvlText w:val=""/>
      <w:lvlJc w:val="left"/>
      <w:pPr>
        <w:tabs>
          <w:tab w:val="num" w:pos="360"/>
        </w:tabs>
      </w:pPr>
    </w:lvl>
    <w:lvl w:ilvl="4" w:tplc="494AF09E">
      <w:numFmt w:val="none"/>
      <w:lvlText w:val=""/>
      <w:lvlJc w:val="left"/>
      <w:pPr>
        <w:tabs>
          <w:tab w:val="num" w:pos="360"/>
        </w:tabs>
      </w:pPr>
    </w:lvl>
    <w:lvl w:ilvl="5" w:tplc="6B2E4782">
      <w:numFmt w:val="none"/>
      <w:lvlText w:val=""/>
      <w:lvlJc w:val="left"/>
      <w:pPr>
        <w:tabs>
          <w:tab w:val="num" w:pos="360"/>
        </w:tabs>
      </w:pPr>
    </w:lvl>
    <w:lvl w:ilvl="6" w:tplc="ADD2D244">
      <w:numFmt w:val="none"/>
      <w:lvlText w:val=""/>
      <w:lvlJc w:val="left"/>
      <w:pPr>
        <w:tabs>
          <w:tab w:val="num" w:pos="360"/>
        </w:tabs>
      </w:pPr>
    </w:lvl>
    <w:lvl w:ilvl="7" w:tplc="F3C8E276">
      <w:numFmt w:val="none"/>
      <w:lvlText w:val=""/>
      <w:lvlJc w:val="left"/>
      <w:pPr>
        <w:tabs>
          <w:tab w:val="num" w:pos="360"/>
        </w:tabs>
      </w:pPr>
    </w:lvl>
    <w:lvl w:ilvl="8" w:tplc="522CF768">
      <w:numFmt w:val="none"/>
      <w:lvlText w:val=""/>
      <w:lvlJc w:val="left"/>
      <w:pPr>
        <w:tabs>
          <w:tab w:val="num" w:pos="360"/>
        </w:tabs>
      </w:pPr>
    </w:lvl>
  </w:abstractNum>
  <w:abstractNum w:abstractNumId="7" w15:restartNumberingAfterBreak="0">
    <w:nsid w:val="1AA4383F"/>
    <w:multiLevelType w:val="hybridMultilevel"/>
    <w:tmpl w:val="F40E81D4"/>
    <w:lvl w:ilvl="0" w:tplc="2B56FBA8">
      <w:start w:val="1"/>
      <w:numFmt w:val="decimal"/>
      <w:lvlText w:val="%1."/>
      <w:lvlJc w:val="left"/>
      <w:pPr>
        <w:ind w:left="2844" w:hanging="360"/>
      </w:pPr>
    </w:lvl>
    <w:lvl w:ilvl="1" w:tplc="04160019">
      <w:start w:val="1"/>
      <w:numFmt w:val="lowerLetter"/>
      <w:lvlText w:val="%2."/>
      <w:lvlJc w:val="left"/>
      <w:pPr>
        <w:ind w:left="3564" w:hanging="360"/>
      </w:pPr>
    </w:lvl>
    <w:lvl w:ilvl="2" w:tplc="0416001B">
      <w:start w:val="1"/>
      <w:numFmt w:val="lowerRoman"/>
      <w:lvlText w:val="%3."/>
      <w:lvlJc w:val="right"/>
      <w:pPr>
        <w:ind w:left="4284" w:hanging="180"/>
      </w:pPr>
    </w:lvl>
    <w:lvl w:ilvl="3" w:tplc="0416000F">
      <w:start w:val="1"/>
      <w:numFmt w:val="decimal"/>
      <w:lvlText w:val="%4."/>
      <w:lvlJc w:val="left"/>
      <w:pPr>
        <w:ind w:left="5004" w:hanging="360"/>
      </w:pPr>
    </w:lvl>
    <w:lvl w:ilvl="4" w:tplc="04160019">
      <w:start w:val="1"/>
      <w:numFmt w:val="lowerLetter"/>
      <w:lvlText w:val="%5."/>
      <w:lvlJc w:val="left"/>
      <w:pPr>
        <w:ind w:left="5724" w:hanging="360"/>
      </w:pPr>
    </w:lvl>
    <w:lvl w:ilvl="5" w:tplc="0416001B">
      <w:start w:val="1"/>
      <w:numFmt w:val="lowerRoman"/>
      <w:lvlText w:val="%6."/>
      <w:lvlJc w:val="right"/>
      <w:pPr>
        <w:ind w:left="6444" w:hanging="180"/>
      </w:pPr>
    </w:lvl>
    <w:lvl w:ilvl="6" w:tplc="0416000F">
      <w:start w:val="1"/>
      <w:numFmt w:val="decimal"/>
      <w:lvlText w:val="%7."/>
      <w:lvlJc w:val="left"/>
      <w:pPr>
        <w:ind w:left="7164" w:hanging="360"/>
      </w:pPr>
    </w:lvl>
    <w:lvl w:ilvl="7" w:tplc="04160019">
      <w:start w:val="1"/>
      <w:numFmt w:val="lowerLetter"/>
      <w:lvlText w:val="%8."/>
      <w:lvlJc w:val="left"/>
      <w:pPr>
        <w:ind w:left="7884" w:hanging="360"/>
      </w:pPr>
    </w:lvl>
    <w:lvl w:ilvl="8" w:tplc="0416001B">
      <w:start w:val="1"/>
      <w:numFmt w:val="lowerRoman"/>
      <w:lvlText w:val="%9."/>
      <w:lvlJc w:val="right"/>
      <w:pPr>
        <w:ind w:left="8604" w:hanging="180"/>
      </w:pPr>
    </w:lvl>
  </w:abstractNum>
  <w:abstractNum w:abstractNumId="8" w15:restartNumberingAfterBreak="0">
    <w:nsid w:val="20A338BE"/>
    <w:multiLevelType w:val="hybridMultilevel"/>
    <w:tmpl w:val="DCB259E4"/>
    <w:lvl w:ilvl="0" w:tplc="F1781E86">
      <w:start w:val="1"/>
      <w:numFmt w:val="decimal"/>
      <w:lvlText w:val="%1."/>
      <w:lvlJc w:val="left"/>
      <w:pPr>
        <w:ind w:left="720" w:hanging="360"/>
      </w:pPr>
    </w:lvl>
    <w:lvl w:ilvl="1" w:tplc="62666AC2">
      <w:numFmt w:val="none"/>
      <w:lvlText w:val=""/>
      <w:lvlJc w:val="left"/>
      <w:pPr>
        <w:tabs>
          <w:tab w:val="num" w:pos="360"/>
        </w:tabs>
      </w:pPr>
    </w:lvl>
    <w:lvl w:ilvl="2" w:tplc="EF7648BA">
      <w:numFmt w:val="none"/>
      <w:lvlText w:val=""/>
      <w:lvlJc w:val="left"/>
      <w:pPr>
        <w:tabs>
          <w:tab w:val="num" w:pos="360"/>
        </w:tabs>
      </w:pPr>
    </w:lvl>
    <w:lvl w:ilvl="3" w:tplc="98628F3C">
      <w:numFmt w:val="none"/>
      <w:lvlText w:val=""/>
      <w:lvlJc w:val="left"/>
      <w:pPr>
        <w:tabs>
          <w:tab w:val="num" w:pos="360"/>
        </w:tabs>
      </w:pPr>
    </w:lvl>
    <w:lvl w:ilvl="4" w:tplc="9C0E6988">
      <w:numFmt w:val="none"/>
      <w:lvlText w:val=""/>
      <w:lvlJc w:val="left"/>
      <w:pPr>
        <w:tabs>
          <w:tab w:val="num" w:pos="360"/>
        </w:tabs>
      </w:pPr>
    </w:lvl>
    <w:lvl w:ilvl="5" w:tplc="FE14F2A6">
      <w:numFmt w:val="none"/>
      <w:lvlText w:val=""/>
      <w:lvlJc w:val="left"/>
      <w:pPr>
        <w:tabs>
          <w:tab w:val="num" w:pos="360"/>
        </w:tabs>
      </w:pPr>
    </w:lvl>
    <w:lvl w:ilvl="6" w:tplc="58B0EE62">
      <w:numFmt w:val="none"/>
      <w:lvlText w:val=""/>
      <w:lvlJc w:val="left"/>
      <w:pPr>
        <w:tabs>
          <w:tab w:val="num" w:pos="360"/>
        </w:tabs>
      </w:pPr>
    </w:lvl>
    <w:lvl w:ilvl="7" w:tplc="DE04D228">
      <w:numFmt w:val="none"/>
      <w:lvlText w:val=""/>
      <w:lvlJc w:val="left"/>
      <w:pPr>
        <w:tabs>
          <w:tab w:val="num" w:pos="360"/>
        </w:tabs>
      </w:pPr>
    </w:lvl>
    <w:lvl w:ilvl="8" w:tplc="CF70AA72">
      <w:numFmt w:val="none"/>
      <w:lvlText w:val=""/>
      <w:lvlJc w:val="left"/>
      <w:pPr>
        <w:tabs>
          <w:tab w:val="num" w:pos="360"/>
        </w:tabs>
      </w:pPr>
    </w:lvl>
  </w:abstractNum>
  <w:abstractNum w:abstractNumId="9" w15:restartNumberingAfterBreak="0">
    <w:nsid w:val="21271A57"/>
    <w:multiLevelType w:val="hybridMultilevel"/>
    <w:tmpl w:val="7B4CB8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7046D6D"/>
    <w:multiLevelType w:val="hybridMultilevel"/>
    <w:tmpl w:val="87C060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8A756E9"/>
    <w:multiLevelType w:val="hybridMultilevel"/>
    <w:tmpl w:val="C0BEC7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863B7D"/>
    <w:multiLevelType w:val="hybridMultilevel"/>
    <w:tmpl w:val="D80E52F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A480A5D"/>
    <w:multiLevelType w:val="hybridMultilevel"/>
    <w:tmpl w:val="C15A4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C64AB4"/>
    <w:multiLevelType w:val="hybridMultilevel"/>
    <w:tmpl w:val="7B2496E6"/>
    <w:lvl w:ilvl="0" w:tplc="7620090C">
      <w:start w:val="1"/>
      <w:numFmt w:val="decimal"/>
      <w:lvlText w:val="%1."/>
      <w:lvlJc w:val="left"/>
      <w:pPr>
        <w:ind w:left="720" w:hanging="360"/>
      </w:pPr>
    </w:lvl>
    <w:lvl w:ilvl="1" w:tplc="6D8277CC">
      <w:numFmt w:val="none"/>
      <w:lvlText w:val=""/>
      <w:lvlJc w:val="left"/>
      <w:pPr>
        <w:tabs>
          <w:tab w:val="num" w:pos="360"/>
        </w:tabs>
      </w:pPr>
    </w:lvl>
    <w:lvl w:ilvl="2" w:tplc="3C329FF6">
      <w:numFmt w:val="none"/>
      <w:lvlText w:val=""/>
      <w:lvlJc w:val="left"/>
      <w:pPr>
        <w:tabs>
          <w:tab w:val="num" w:pos="360"/>
        </w:tabs>
      </w:pPr>
    </w:lvl>
    <w:lvl w:ilvl="3" w:tplc="226AA5BA">
      <w:numFmt w:val="none"/>
      <w:lvlText w:val=""/>
      <w:lvlJc w:val="left"/>
      <w:pPr>
        <w:tabs>
          <w:tab w:val="num" w:pos="360"/>
        </w:tabs>
      </w:pPr>
    </w:lvl>
    <w:lvl w:ilvl="4" w:tplc="6B5AE13E">
      <w:numFmt w:val="none"/>
      <w:lvlText w:val=""/>
      <w:lvlJc w:val="left"/>
      <w:pPr>
        <w:tabs>
          <w:tab w:val="num" w:pos="360"/>
        </w:tabs>
      </w:pPr>
    </w:lvl>
    <w:lvl w:ilvl="5" w:tplc="8482F1CC">
      <w:numFmt w:val="none"/>
      <w:lvlText w:val=""/>
      <w:lvlJc w:val="left"/>
      <w:pPr>
        <w:tabs>
          <w:tab w:val="num" w:pos="360"/>
        </w:tabs>
      </w:pPr>
    </w:lvl>
    <w:lvl w:ilvl="6" w:tplc="D6A866D8">
      <w:numFmt w:val="none"/>
      <w:lvlText w:val=""/>
      <w:lvlJc w:val="left"/>
      <w:pPr>
        <w:tabs>
          <w:tab w:val="num" w:pos="360"/>
        </w:tabs>
      </w:pPr>
    </w:lvl>
    <w:lvl w:ilvl="7" w:tplc="E7DC659A">
      <w:numFmt w:val="none"/>
      <w:lvlText w:val=""/>
      <w:lvlJc w:val="left"/>
      <w:pPr>
        <w:tabs>
          <w:tab w:val="num" w:pos="360"/>
        </w:tabs>
      </w:pPr>
    </w:lvl>
    <w:lvl w:ilvl="8" w:tplc="244CDC12">
      <w:numFmt w:val="none"/>
      <w:lvlText w:val=""/>
      <w:lvlJc w:val="left"/>
      <w:pPr>
        <w:tabs>
          <w:tab w:val="num" w:pos="360"/>
        </w:tabs>
      </w:pPr>
    </w:lvl>
  </w:abstractNum>
  <w:abstractNum w:abstractNumId="16" w15:restartNumberingAfterBreak="0">
    <w:nsid w:val="46E75A64"/>
    <w:multiLevelType w:val="hybridMultilevel"/>
    <w:tmpl w:val="FFFFFFFF"/>
    <w:lvl w:ilvl="0" w:tplc="D5362AA8">
      <w:start w:val="1"/>
      <w:numFmt w:val="decimal"/>
      <w:lvlText w:val="%1."/>
      <w:lvlJc w:val="left"/>
      <w:pPr>
        <w:ind w:left="720" w:hanging="360"/>
      </w:pPr>
    </w:lvl>
    <w:lvl w:ilvl="1" w:tplc="D5BC3C98">
      <w:start w:val="1"/>
      <w:numFmt w:val="lowerLetter"/>
      <w:lvlText w:val="%2."/>
      <w:lvlJc w:val="left"/>
      <w:pPr>
        <w:ind w:left="1440" w:hanging="360"/>
      </w:pPr>
    </w:lvl>
    <w:lvl w:ilvl="2" w:tplc="E3C0F1AC">
      <w:start w:val="1"/>
      <w:numFmt w:val="lowerRoman"/>
      <w:lvlText w:val="%3."/>
      <w:lvlJc w:val="right"/>
      <w:pPr>
        <w:ind w:left="2160" w:hanging="180"/>
      </w:pPr>
    </w:lvl>
    <w:lvl w:ilvl="3" w:tplc="E7009864">
      <w:start w:val="1"/>
      <w:numFmt w:val="decimal"/>
      <w:lvlText w:val="%4."/>
      <w:lvlJc w:val="left"/>
      <w:pPr>
        <w:ind w:left="2880" w:hanging="360"/>
      </w:pPr>
    </w:lvl>
    <w:lvl w:ilvl="4" w:tplc="C6C4C1B4">
      <w:start w:val="1"/>
      <w:numFmt w:val="lowerLetter"/>
      <w:lvlText w:val="%5."/>
      <w:lvlJc w:val="left"/>
      <w:pPr>
        <w:ind w:left="3600" w:hanging="360"/>
      </w:pPr>
    </w:lvl>
    <w:lvl w:ilvl="5" w:tplc="CCA42564">
      <w:start w:val="1"/>
      <w:numFmt w:val="lowerRoman"/>
      <w:lvlText w:val="%6."/>
      <w:lvlJc w:val="right"/>
      <w:pPr>
        <w:ind w:left="4320" w:hanging="180"/>
      </w:pPr>
    </w:lvl>
    <w:lvl w:ilvl="6" w:tplc="C44A07C2">
      <w:start w:val="1"/>
      <w:numFmt w:val="decimal"/>
      <w:lvlText w:val="%7."/>
      <w:lvlJc w:val="left"/>
      <w:pPr>
        <w:ind w:left="5040" w:hanging="360"/>
      </w:pPr>
    </w:lvl>
    <w:lvl w:ilvl="7" w:tplc="FD5C674E">
      <w:start w:val="1"/>
      <w:numFmt w:val="lowerLetter"/>
      <w:lvlText w:val="%8."/>
      <w:lvlJc w:val="left"/>
      <w:pPr>
        <w:ind w:left="5760" w:hanging="360"/>
      </w:pPr>
    </w:lvl>
    <w:lvl w:ilvl="8" w:tplc="BBE61A8A">
      <w:start w:val="1"/>
      <w:numFmt w:val="lowerRoman"/>
      <w:lvlText w:val="%9."/>
      <w:lvlJc w:val="right"/>
      <w:pPr>
        <w:ind w:left="6480" w:hanging="180"/>
      </w:pPr>
    </w:lvl>
  </w:abstractNum>
  <w:abstractNum w:abstractNumId="17" w15:restartNumberingAfterBreak="0">
    <w:nsid w:val="473031F0"/>
    <w:multiLevelType w:val="hybridMultilevel"/>
    <w:tmpl w:val="060AF0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58E6895"/>
    <w:multiLevelType w:val="hybridMultilevel"/>
    <w:tmpl w:val="E3F2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EB63336"/>
    <w:multiLevelType w:val="hybridMultilevel"/>
    <w:tmpl w:val="397E12E8"/>
    <w:lvl w:ilvl="0" w:tplc="CA828394">
      <w:start w:val="1"/>
      <w:numFmt w:val="decimal"/>
      <w:lvlText w:val="%1."/>
      <w:lvlJc w:val="left"/>
      <w:pPr>
        <w:ind w:left="720" w:hanging="360"/>
      </w:pPr>
    </w:lvl>
    <w:lvl w:ilvl="1" w:tplc="687849FC">
      <w:numFmt w:val="none"/>
      <w:lvlText w:val=""/>
      <w:lvlJc w:val="left"/>
      <w:pPr>
        <w:tabs>
          <w:tab w:val="num" w:pos="360"/>
        </w:tabs>
      </w:pPr>
    </w:lvl>
    <w:lvl w:ilvl="2" w:tplc="A0A8F992">
      <w:numFmt w:val="none"/>
      <w:lvlText w:val=""/>
      <w:lvlJc w:val="left"/>
      <w:pPr>
        <w:tabs>
          <w:tab w:val="num" w:pos="360"/>
        </w:tabs>
      </w:pPr>
    </w:lvl>
    <w:lvl w:ilvl="3" w:tplc="DDE89E3E">
      <w:numFmt w:val="none"/>
      <w:lvlText w:val=""/>
      <w:lvlJc w:val="left"/>
      <w:pPr>
        <w:tabs>
          <w:tab w:val="num" w:pos="360"/>
        </w:tabs>
      </w:pPr>
    </w:lvl>
    <w:lvl w:ilvl="4" w:tplc="542211AE">
      <w:numFmt w:val="none"/>
      <w:lvlText w:val=""/>
      <w:lvlJc w:val="left"/>
      <w:pPr>
        <w:tabs>
          <w:tab w:val="num" w:pos="360"/>
        </w:tabs>
      </w:pPr>
    </w:lvl>
    <w:lvl w:ilvl="5" w:tplc="961429C0">
      <w:numFmt w:val="none"/>
      <w:lvlText w:val=""/>
      <w:lvlJc w:val="left"/>
      <w:pPr>
        <w:tabs>
          <w:tab w:val="num" w:pos="360"/>
        </w:tabs>
      </w:pPr>
    </w:lvl>
    <w:lvl w:ilvl="6" w:tplc="F81296E0">
      <w:numFmt w:val="none"/>
      <w:lvlText w:val=""/>
      <w:lvlJc w:val="left"/>
      <w:pPr>
        <w:tabs>
          <w:tab w:val="num" w:pos="360"/>
        </w:tabs>
      </w:pPr>
    </w:lvl>
    <w:lvl w:ilvl="7" w:tplc="BE4E6982">
      <w:numFmt w:val="none"/>
      <w:lvlText w:val=""/>
      <w:lvlJc w:val="left"/>
      <w:pPr>
        <w:tabs>
          <w:tab w:val="num" w:pos="360"/>
        </w:tabs>
      </w:pPr>
    </w:lvl>
    <w:lvl w:ilvl="8" w:tplc="2752CDEE">
      <w:numFmt w:val="none"/>
      <w:lvlText w:val=""/>
      <w:lvlJc w:val="left"/>
      <w:pPr>
        <w:tabs>
          <w:tab w:val="num" w:pos="360"/>
        </w:tabs>
      </w:pPr>
    </w:lvl>
  </w:abstractNum>
  <w:abstractNum w:abstractNumId="20" w15:restartNumberingAfterBreak="0">
    <w:nsid w:val="6A2150BA"/>
    <w:multiLevelType w:val="hybridMultilevel"/>
    <w:tmpl w:val="C3867236"/>
    <w:lvl w:ilvl="0" w:tplc="C400E60A">
      <w:start w:val="1"/>
      <w:numFmt w:val="decimal"/>
      <w:lvlText w:val="%1."/>
      <w:lvlJc w:val="left"/>
      <w:pPr>
        <w:ind w:left="2484" w:hanging="360"/>
      </w:pPr>
    </w:lvl>
    <w:lvl w:ilvl="1" w:tplc="04160019">
      <w:start w:val="1"/>
      <w:numFmt w:val="lowerLetter"/>
      <w:lvlText w:val="%2."/>
      <w:lvlJc w:val="left"/>
      <w:pPr>
        <w:ind w:left="3204" w:hanging="360"/>
      </w:pPr>
    </w:lvl>
    <w:lvl w:ilvl="2" w:tplc="0416001B">
      <w:start w:val="1"/>
      <w:numFmt w:val="lowerRoman"/>
      <w:lvlText w:val="%3."/>
      <w:lvlJc w:val="right"/>
      <w:pPr>
        <w:ind w:left="3924" w:hanging="180"/>
      </w:pPr>
    </w:lvl>
    <w:lvl w:ilvl="3" w:tplc="0416000F">
      <w:start w:val="1"/>
      <w:numFmt w:val="decimal"/>
      <w:lvlText w:val="%4."/>
      <w:lvlJc w:val="left"/>
      <w:pPr>
        <w:ind w:left="4644" w:hanging="360"/>
      </w:pPr>
    </w:lvl>
    <w:lvl w:ilvl="4" w:tplc="04160019">
      <w:start w:val="1"/>
      <w:numFmt w:val="lowerLetter"/>
      <w:lvlText w:val="%5."/>
      <w:lvlJc w:val="left"/>
      <w:pPr>
        <w:ind w:left="5364" w:hanging="360"/>
      </w:pPr>
    </w:lvl>
    <w:lvl w:ilvl="5" w:tplc="0416001B">
      <w:start w:val="1"/>
      <w:numFmt w:val="lowerRoman"/>
      <w:lvlText w:val="%6."/>
      <w:lvlJc w:val="right"/>
      <w:pPr>
        <w:ind w:left="6084" w:hanging="180"/>
      </w:pPr>
    </w:lvl>
    <w:lvl w:ilvl="6" w:tplc="0416000F">
      <w:start w:val="1"/>
      <w:numFmt w:val="decimal"/>
      <w:lvlText w:val="%7."/>
      <w:lvlJc w:val="left"/>
      <w:pPr>
        <w:ind w:left="6804" w:hanging="360"/>
      </w:pPr>
    </w:lvl>
    <w:lvl w:ilvl="7" w:tplc="04160019">
      <w:start w:val="1"/>
      <w:numFmt w:val="lowerLetter"/>
      <w:lvlText w:val="%8."/>
      <w:lvlJc w:val="left"/>
      <w:pPr>
        <w:ind w:left="7524" w:hanging="360"/>
      </w:pPr>
    </w:lvl>
    <w:lvl w:ilvl="8" w:tplc="0416001B">
      <w:start w:val="1"/>
      <w:numFmt w:val="lowerRoman"/>
      <w:lvlText w:val="%9."/>
      <w:lvlJc w:val="right"/>
      <w:pPr>
        <w:ind w:left="8244" w:hanging="180"/>
      </w:pPr>
    </w:lvl>
  </w:abstractNum>
  <w:abstractNum w:abstractNumId="21" w15:restartNumberingAfterBreak="0">
    <w:nsid w:val="6B322313"/>
    <w:multiLevelType w:val="multilevel"/>
    <w:tmpl w:val="A4805B38"/>
    <w:lvl w:ilvl="0">
      <w:start w:val="1"/>
      <w:numFmt w:val="decimal"/>
      <w:pStyle w:val="Ttulo1"/>
      <w:lvlText w:val="%1"/>
      <w:lvlJc w:val="left"/>
      <w:pPr>
        <w:ind w:left="574"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6D0778F7"/>
    <w:multiLevelType w:val="hybridMultilevel"/>
    <w:tmpl w:val="C494D6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76E04236"/>
    <w:multiLevelType w:val="hybridMultilevel"/>
    <w:tmpl w:val="FFFFFFFF"/>
    <w:lvl w:ilvl="0" w:tplc="B71C3E8C">
      <w:start w:val="1"/>
      <w:numFmt w:val="decimal"/>
      <w:lvlText w:val="%1."/>
      <w:lvlJc w:val="left"/>
      <w:pPr>
        <w:ind w:left="720" w:hanging="360"/>
      </w:pPr>
    </w:lvl>
    <w:lvl w:ilvl="1" w:tplc="FEE658A2">
      <w:start w:val="1"/>
      <w:numFmt w:val="lowerLetter"/>
      <w:lvlText w:val="%2."/>
      <w:lvlJc w:val="left"/>
      <w:pPr>
        <w:ind w:left="1440" w:hanging="360"/>
      </w:pPr>
    </w:lvl>
    <w:lvl w:ilvl="2" w:tplc="A502BA32">
      <w:start w:val="1"/>
      <w:numFmt w:val="lowerRoman"/>
      <w:lvlText w:val="%3."/>
      <w:lvlJc w:val="right"/>
      <w:pPr>
        <w:ind w:left="2160" w:hanging="180"/>
      </w:pPr>
    </w:lvl>
    <w:lvl w:ilvl="3" w:tplc="B42C69C0">
      <w:start w:val="1"/>
      <w:numFmt w:val="decimal"/>
      <w:lvlText w:val="%4."/>
      <w:lvlJc w:val="left"/>
      <w:pPr>
        <w:ind w:left="2880" w:hanging="360"/>
      </w:pPr>
    </w:lvl>
    <w:lvl w:ilvl="4" w:tplc="5EE030AC">
      <w:start w:val="1"/>
      <w:numFmt w:val="lowerLetter"/>
      <w:lvlText w:val="%5."/>
      <w:lvlJc w:val="left"/>
      <w:pPr>
        <w:ind w:left="3600" w:hanging="360"/>
      </w:pPr>
    </w:lvl>
    <w:lvl w:ilvl="5" w:tplc="B380AD54">
      <w:start w:val="1"/>
      <w:numFmt w:val="lowerRoman"/>
      <w:lvlText w:val="%6."/>
      <w:lvlJc w:val="right"/>
      <w:pPr>
        <w:ind w:left="4320" w:hanging="180"/>
      </w:pPr>
    </w:lvl>
    <w:lvl w:ilvl="6" w:tplc="1A9673C0">
      <w:start w:val="1"/>
      <w:numFmt w:val="decimal"/>
      <w:lvlText w:val="%7."/>
      <w:lvlJc w:val="left"/>
      <w:pPr>
        <w:ind w:left="5040" w:hanging="360"/>
      </w:pPr>
    </w:lvl>
    <w:lvl w:ilvl="7" w:tplc="1DC8E22C">
      <w:start w:val="1"/>
      <w:numFmt w:val="lowerLetter"/>
      <w:lvlText w:val="%8."/>
      <w:lvlJc w:val="left"/>
      <w:pPr>
        <w:ind w:left="5760" w:hanging="360"/>
      </w:pPr>
    </w:lvl>
    <w:lvl w:ilvl="8" w:tplc="5EEE4A84">
      <w:start w:val="1"/>
      <w:numFmt w:val="lowerRoman"/>
      <w:lvlText w:val="%9."/>
      <w:lvlJc w:val="right"/>
      <w:pPr>
        <w:ind w:left="6480" w:hanging="180"/>
      </w:pPr>
    </w:lvl>
  </w:abstractNum>
  <w:abstractNum w:abstractNumId="24" w15:restartNumberingAfterBreak="0">
    <w:nsid w:val="772517E7"/>
    <w:multiLevelType w:val="multilevel"/>
    <w:tmpl w:val="5212EE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7A264C76"/>
    <w:multiLevelType w:val="hybridMultilevel"/>
    <w:tmpl w:val="45E264AE"/>
    <w:lvl w:ilvl="0" w:tplc="E0C0BD4A">
      <w:start w:val="3"/>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9"/>
  </w:num>
  <w:num w:numId="2">
    <w:abstractNumId w:val="8"/>
  </w:num>
  <w:num w:numId="3">
    <w:abstractNumId w:val="5"/>
  </w:num>
  <w:num w:numId="4">
    <w:abstractNumId w:val="6"/>
  </w:num>
  <w:num w:numId="5">
    <w:abstractNumId w:val="4"/>
  </w:num>
  <w:num w:numId="6">
    <w:abstractNumId w:val="16"/>
  </w:num>
  <w:num w:numId="7">
    <w:abstractNumId w:val="15"/>
  </w:num>
  <w:num w:numId="8">
    <w:abstractNumId w:val="23"/>
  </w:num>
  <w:num w:numId="9">
    <w:abstractNumId w:val="21"/>
  </w:num>
  <w:num w:numId="10">
    <w:abstractNumId w:val="21"/>
  </w:num>
  <w:num w:numId="11">
    <w:abstractNumId w:val="21"/>
  </w:num>
  <w:num w:numId="12">
    <w:abstractNumId w:val="21"/>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10"/>
  </w:num>
  <w:num w:numId="22">
    <w:abstractNumId w:val="12"/>
  </w:num>
  <w:num w:numId="23">
    <w:abstractNumId w:val="3"/>
  </w:num>
  <w:num w:numId="24">
    <w:abstractNumId w:val="14"/>
  </w:num>
  <w:num w:numId="25">
    <w:abstractNumId w:val="18"/>
  </w:num>
  <w:num w:numId="26">
    <w:abstractNumId w:val="1"/>
  </w:num>
  <w:num w:numId="27">
    <w:abstractNumId w:val="0"/>
  </w:num>
  <w:num w:numId="28">
    <w:abstractNumId w:val="9"/>
  </w:num>
  <w:num w:numId="29">
    <w:abstractNumId w:val="11"/>
  </w:num>
  <w:num w:numId="30">
    <w:abstractNumId w:val="17"/>
  </w:num>
  <w:num w:numId="31">
    <w:abstractNumId w:val="22"/>
  </w:num>
  <w:num w:numId="32">
    <w:abstractNumId w:val="13"/>
  </w:num>
  <w:num w:numId="33">
    <w:abstractNumId w:val="25"/>
  </w:num>
  <w:num w:numId="34">
    <w:abstractNumId w:val="21"/>
  </w:num>
  <w:num w:numId="35">
    <w:abstractNumId w:val="2"/>
  </w:num>
  <w:num w:numId="36">
    <w:abstractNumId w:val="24"/>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116F7"/>
    <w:rsid w:val="00030D6D"/>
    <w:rsid w:val="00045F27"/>
    <w:rsid w:val="00064985"/>
    <w:rsid w:val="0007669F"/>
    <w:rsid w:val="00077003"/>
    <w:rsid w:val="00080215"/>
    <w:rsid w:val="00094991"/>
    <w:rsid w:val="000B3ACB"/>
    <w:rsid w:val="000B43F7"/>
    <w:rsid w:val="000D2A1A"/>
    <w:rsid w:val="000D413F"/>
    <w:rsid w:val="000E1C4C"/>
    <w:rsid w:val="000F3DA5"/>
    <w:rsid w:val="00100F19"/>
    <w:rsid w:val="001050DE"/>
    <w:rsid w:val="00113467"/>
    <w:rsid w:val="0011543F"/>
    <w:rsid w:val="00122360"/>
    <w:rsid w:val="00123B70"/>
    <w:rsid w:val="00125B28"/>
    <w:rsid w:val="00126CE2"/>
    <w:rsid w:val="00145047"/>
    <w:rsid w:val="0014592E"/>
    <w:rsid w:val="001501A1"/>
    <w:rsid w:val="00150816"/>
    <w:rsid w:val="00152FDE"/>
    <w:rsid w:val="001550AD"/>
    <w:rsid w:val="00156C5E"/>
    <w:rsid w:val="00160014"/>
    <w:rsid w:val="00164226"/>
    <w:rsid w:val="00164B4A"/>
    <w:rsid w:val="0017320E"/>
    <w:rsid w:val="00196589"/>
    <w:rsid w:val="001A33B7"/>
    <w:rsid w:val="001A5E1D"/>
    <w:rsid w:val="001A78B1"/>
    <w:rsid w:val="001B411B"/>
    <w:rsid w:val="001C30DE"/>
    <w:rsid w:val="001C5981"/>
    <w:rsid w:val="001D2D4E"/>
    <w:rsid w:val="001D7C7D"/>
    <w:rsid w:val="001E090B"/>
    <w:rsid w:val="001F4607"/>
    <w:rsid w:val="001F7459"/>
    <w:rsid w:val="00202C58"/>
    <w:rsid w:val="0020312D"/>
    <w:rsid w:val="00203865"/>
    <w:rsid w:val="00227B7F"/>
    <w:rsid w:val="0023279B"/>
    <w:rsid w:val="0024202F"/>
    <w:rsid w:val="00270B89"/>
    <w:rsid w:val="002835B6"/>
    <w:rsid w:val="00286C27"/>
    <w:rsid w:val="00292E59"/>
    <w:rsid w:val="002C365C"/>
    <w:rsid w:val="002C619B"/>
    <w:rsid w:val="002C7AE1"/>
    <w:rsid w:val="002D7383"/>
    <w:rsid w:val="002E0CB5"/>
    <w:rsid w:val="002E6EAC"/>
    <w:rsid w:val="002F1F6B"/>
    <w:rsid w:val="002F3FD0"/>
    <w:rsid w:val="002F7B7F"/>
    <w:rsid w:val="00304D33"/>
    <w:rsid w:val="00307998"/>
    <w:rsid w:val="003116F3"/>
    <w:rsid w:val="003135E0"/>
    <w:rsid w:val="00330812"/>
    <w:rsid w:val="00332156"/>
    <w:rsid w:val="0033236C"/>
    <w:rsid w:val="0033788F"/>
    <w:rsid w:val="00343D05"/>
    <w:rsid w:val="0035218D"/>
    <w:rsid w:val="003573EB"/>
    <w:rsid w:val="00361D56"/>
    <w:rsid w:val="00371D78"/>
    <w:rsid w:val="003739FE"/>
    <w:rsid w:val="00376B63"/>
    <w:rsid w:val="00383CCD"/>
    <w:rsid w:val="003935AB"/>
    <w:rsid w:val="003A24B5"/>
    <w:rsid w:val="003A5D59"/>
    <w:rsid w:val="003B03E9"/>
    <w:rsid w:val="003C08E8"/>
    <w:rsid w:val="003C3686"/>
    <w:rsid w:val="003C6932"/>
    <w:rsid w:val="003D14B3"/>
    <w:rsid w:val="003D1811"/>
    <w:rsid w:val="003E6233"/>
    <w:rsid w:val="003F0791"/>
    <w:rsid w:val="003F0AB1"/>
    <w:rsid w:val="003F1711"/>
    <w:rsid w:val="003F3F46"/>
    <w:rsid w:val="003F683C"/>
    <w:rsid w:val="00404FE7"/>
    <w:rsid w:val="0041705F"/>
    <w:rsid w:val="0042612E"/>
    <w:rsid w:val="004377D7"/>
    <w:rsid w:val="00450E54"/>
    <w:rsid w:val="0045405C"/>
    <w:rsid w:val="0046194A"/>
    <w:rsid w:val="00464E5D"/>
    <w:rsid w:val="004707A4"/>
    <w:rsid w:val="00472BE5"/>
    <w:rsid w:val="00484D24"/>
    <w:rsid w:val="004868D7"/>
    <w:rsid w:val="00492D6F"/>
    <w:rsid w:val="00493A74"/>
    <w:rsid w:val="004A0130"/>
    <w:rsid w:val="004B0D46"/>
    <w:rsid w:val="004B1F13"/>
    <w:rsid w:val="004E4761"/>
    <w:rsid w:val="00515A9A"/>
    <w:rsid w:val="00517042"/>
    <w:rsid w:val="00517D85"/>
    <w:rsid w:val="00535D78"/>
    <w:rsid w:val="00546E4C"/>
    <w:rsid w:val="00571E42"/>
    <w:rsid w:val="00573F2D"/>
    <w:rsid w:val="00583D57"/>
    <w:rsid w:val="00584EAF"/>
    <w:rsid w:val="005912FD"/>
    <w:rsid w:val="005A35D9"/>
    <w:rsid w:val="005C68CB"/>
    <w:rsid w:val="005D43A2"/>
    <w:rsid w:val="005E3711"/>
    <w:rsid w:val="005F379C"/>
    <w:rsid w:val="00602D1E"/>
    <w:rsid w:val="00606A53"/>
    <w:rsid w:val="006170A1"/>
    <w:rsid w:val="00627AAB"/>
    <w:rsid w:val="00630FF1"/>
    <w:rsid w:val="00634729"/>
    <w:rsid w:val="00636F85"/>
    <w:rsid w:val="00646298"/>
    <w:rsid w:val="00665890"/>
    <w:rsid w:val="006925AD"/>
    <w:rsid w:val="006A06FC"/>
    <w:rsid w:val="006A110D"/>
    <w:rsid w:val="006B10E4"/>
    <w:rsid w:val="006B389A"/>
    <w:rsid w:val="006C062A"/>
    <w:rsid w:val="006C4311"/>
    <w:rsid w:val="006C6059"/>
    <w:rsid w:val="006D19F4"/>
    <w:rsid w:val="006D2553"/>
    <w:rsid w:val="00704290"/>
    <w:rsid w:val="00705482"/>
    <w:rsid w:val="00705C73"/>
    <w:rsid w:val="0071148B"/>
    <w:rsid w:val="00725BCC"/>
    <w:rsid w:val="007265CD"/>
    <w:rsid w:val="00726767"/>
    <w:rsid w:val="00744378"/>
    <w:rsid w:val="00762A16"/>
    <w:rsid w:val="007772BD"/>
    <w:rsid w:val="007859EB"/>
    <w:rsid w:val="007A6FCB"/>
    <w:rsid w:val="007D166B"/>
    <w:rsid w:val="00841616"/>
    <w:rsid w:val="008501C4"/>
    <w:rsid w:val="00851D10"/>
    <w:rsid w:val="008544CF"/>
    <w:rsid w:val="00862CA8"/>
    <w:rsid w:val="00864CDB"/>
    <w:rsid w:val="00873D2F"/>
    <w:rsid w:val="008867E9"/>
    <w:rsid w:val="00890349"/>
    <w:rsid w:val="00891CC3"/>
    <w:rsid w:val="00894286"/>
    <w:rsid w:val="00897286"/>
    <w:rsid w:val="008B0AD1"/>
    <w:rsid w:val="008B436A"/>
    <w:rsid w:val="008B5606"/>
    <w:rsid w:val="008B5693"/>
    <w:rsid w:val="008C2C06"/>
    <w:rsid w:val="008D3510"/>
    <w:rsid w:val="008E2025"/>
    <w:rsid w:val="009018EF"/>
    <w:rsid w:val="00906E1B"/>
    <w:rsid w:val="00907A6F"/>
    <w:rsid w:val="0091057C"/>
    <w:rsid w:val="00910A17"/>
    <w:rsid w:val="00933BD9"/>
    <w:rsid w:val="0094484F"/>
    <w:rsid w:val="009632B2"/>
    <w:rsid w:val="009705E0"/>
    <w:rsid w:val="009751E7"/>
    <w:rsid w:val="009913EA"/>
    <w:rsid w:val="009971D4"/>
    <w:rsid w:val="009A3857"/>
    <w:rsid w:val="009A6AE2"/>
    <w:rsid w:val="009B43FC"/>
    <w:rsid w:val="009C789D"/>
    <w:rsid w:val="009D7E47"/>
    <w:rsid w:val="009E0458"/>
    <w:rsid w:val="009E1707"/>
    <w:rsid w:val="009F2E50"/>
    <w:rsid w:val="00A13B49"/>
    <w:rsid w:val="00A13C8B"/>
    <w:rsid w:val="00A22275"/>
    <w:rsid w:val="00A415F8"/>
    <w:rsid w:val="00A42F69"/>
    <w:rsid w:val="00A477BA"/>
    <w:rsid w:val="00A50634"/>
    <w:rsid w:val="00A529F9"/>
    <w:rsid w:val="00A5371E"/>
    <w:rsid w:val="00A6203D"/>
    <w:rsid w:val="00A65560"/>
    <w:rsid w:val="00A7333D"/>
    <w:rsid w:val="00A9139A"/>
    <w:rsid w:val="00A93E46"/>
    <w:rsid w:val="00A96A4C"/>
    <w:rsid w:val="00AA038A"/>
    <w:rsid w:val="00AA0588"/>
    <w:rsid w:val="00AA174A"/>
    <w:rsid w:val="00AA1D8B"/>
    <w:rsid w:val="00AA407A"/>
    <w:rsid w:val="00AC39BB"/>
    <w:rsid w:val="00AD6F42"/>
    <w:rsid w:val="00AF49E9"/>
    <w:rsid w:val="00B15AE1"/>
    <w:rsid w:val="00B26AC2"/>
    <w:rsid w:val="00B30E4D"/>
    <w:rsid w:val="00B317F2"/>
    <w:rsid w:val="00B43D54"/>
    <w:rsid w:val="00B44913"/>
    <w:rsid w:val="00B50AC2"/>
    <w:rsid w:val="00B7658F"/>
    <w:rsid w:val="00B8451E"/>
    <w:rsid w:val="00B87919"/>
    <w:rsid w:val="00BA1A24"/>
    <w:rsid w:val="00BA2B37"/>
    <w:rsid w:val="00BB46B8"/>
    <w:rsid w:val="00BB538D"/>
    <w:rsid w:val="00BD05B6"/>
    <w:rsid w:val="00BE1A29"/>
    <w:rsid w:val="00BE7462"/>
    <w:rsid w:val="00BF4285"/>
    <w:rsid w:val="00C02766"/>
    <w:rsid w:val="00C07F2B"/>
    <w:rsid w:val="00C14C50"/>
    <w:rsid w:val="00C27AE3"/>
    <w:rsid w:val="00C5232E"/>
    <w:rsid w:val="00C5486D"/>
    <w:rsid w:val="00C67ED4"/>
    <w:rsid w:val="00C70478"/>
    <w:rsid w:val="00C7148E"/>
    <w:rsid w:val="00C8003D"/>
    <w:rsid w:val="00C84EBB"/>
    <w:rsid w:val="00C859F3"/>
    <w:rsid w:val="00C92317"/>
    <w:rsid w:val="00C92478"/>
    <w:rsid w:val="00C93A61"/>
    <w:rsid w:val="00CA4E76"/>
    <w:rsid w:val="00CD1E2E"/>
    <w:rsid w:val="00CD2692"/>
    <w:rsid w:val="00CD5057"/>
    <w:rsid w:val="00CD7078"/>
    <w:rsid w:val="00D10256"/>
    <w:rsid w:val="00D171B8"/>
    <w:rsid w:val="00D25CF8"/>
    <w:rsid w:val="00D3206F"/>
    <w:rsid w:val="00D35831"/>
    <w:rsid w:val="00D3647B"/>
    <w:rsid w:val="00D71CEA"/>
    <w:rsid w:val="00D723EB"/>
    <w:rsid w:val="00D7289B"/>
    <w:rsid w:val="00D7320B"/>
    <w:rsid w:val="00D76514"/>
    <w:rsid w:val="00D84421"/>
    <w:rsid w:val="00D92DAB"/>
    <w:rsid w:val="00DA6DE2"/>
    <w:rsid w:val="00DB1FBA"/>
    <w:rsid w:val="00DB4661"/>
    <w:rsid w:val="00DC0815"/>
    <w:rsid w:val="00DC5A98"/>
    <w:rsid w:val="00DD2481"/>
    <w:rsid w:val="00DE1E46"/>
    <w:rsid w:val="00DE50CC"/>
    <w:rsid w:val="00DE530F"/>
    <w:rsid w:val="00DE72EC"/>
    <w:rsid w:val="00E00286"/>
    <w:rsid w:val="00E170B4"/>
    <w:rsid w:val="00E231B5"/>
    <w:rsid w:val="00E2421A"/>
    <w:rsid w:val="00E30A39"/>
    <w:rsid w:val="00E44458"/>
    <w:rsid w:val="00E47413"/>
    <w:rsid w:val="00E5189C"/>
    <w:rsid w:val="00E55521"/>
    <w:rsid w:val="00E676FF"/>
    <w:rsid w:val="00E755F2"/>
    <w:rsid w:val="00E83856"/>
    <w:rsid w:val="00E90C4A"/>
    <w:rsid w:val="00E9482F"/>
    <w:rsid w:val="00E97A4A"/>
    <w:rsid w:val="00EC17C3"/>
    <w:rsid w:val="00EC7C1F"/>
    <w:rsid w:val="00EF03F6"/>
    <w:rsid w:val="00EF2BF1"/>
    <w:rsid w:val="00F21C9F"/>
    <w:rsid w:val="00F26D29"/>
    <w:rsid w:val="00F47391"/>
    <w:rsid w:val="00F60667"/>
    <w:rsid w:val="00F7301A"/>
    <w:rsid w:val="00F77EC3"/>
    <w:rsid w:val="00F9784A"/>
    <w:rsid w:val="00FE5014"/>
    <w:rsid w:val="00FF2C9A"/>
    <w:rsid w:val="22CD75D2"/>
    <w:rsid w:val="31262F88"/>
    <w:rsid w:val="32A727AB"/>
    <w:rsid w:val="512DC90D"/>
    <w:rsid w:val="5321DF79"/>
    <w:rsid w:val="5FABB8AE"/>
    <w:rsid w:val="6A8389BE"/>
    <w:rsid w:val="7B325F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9DF21B"/>
  <w15:docId w15:val="{D4352A7B-9322-4ED3-A93E-9FDACB4F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981"/>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5A35D9"/>
    <w:pPr>
      <w:tabs>
        <w:tab w:val="left" w:pos="426"/>
        <w:tab w:val="right" w:leader="dot" w:pos="9061"/>
      </w:tabs>
      <w:spacing w:after="100"/>
    </w:pPr>
    <w:rPr>
      <w:b/>
      <w:caps/>
      <w:noProof/>
    </w:rPr>
  </w:style>
  <w:style w:type="paragraph" w:styleId="Sumrio2">
    <w:name w:val="toc 2"/>
    <w:basedOn w:val="Normal"/>
    <w:next w:val="Normal"/>
    <w:autoRedefine/>
    <w:uiPriority w:val="39"/>
    <w:rsid w:val="007A6FCB"/>
    <w:pPr>
      <w:tabs>
        <w:tab w:val="left" w:pos="567"/>
        <w:tab w:val="right" w:leader="dot" w:pos="9061"/>
      </w:tabs>
      <w:spacing w:after="100"/>
    </w:pPr>
    <w:rPr>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unhideWhenUsed/>
    <w:rsid w:val="00DA6DE2"/>
    <w:rPr>
      <w:sz w:val="20"/>
      <w:szCs w:val="20"/>
    </w:rPr>
  </w:style>
  <w:style w:type="character" w:customStyle="1" w:styleId="TextodecomentrioChar">
    <w:name w:val="Texto de comentário Char"/>
    <w:basedOn w:val="Fontepargpadro"/>
    <w:link w:val="Textodecomentrio"/>
    <w:uiPriority w:val="99"/>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PargrafodaLista">
    <w:name w:val="List Paragraph"/>
    <w:basedOn w:val="Normal"/>
    <w:uiPriority w:val="34"/>
    <w:qFormat/>
    <w:rsid w:val="00080215"/>
    <w:pPr>
      <w:ind w:left="720"/>
      <w:contextualSpacing/>
    </w:pPr>
  </w:style>
  <w:style w:type="paragraph" w:styleId="CabealhodoSumrio">
    <w:name w:val="TOC Heading"/>
    <w:basedOn w:val="Ttulo1"/>
    <w:next w:val="Normal"/>
    <w:uiPriority w:val="39"/>
    <w:unhideWhenUsed/>
    <w:qFormat/>
    <w:rsid w:val="00080215"/>
    <w:pPr>
      <w:pageBreakBefore w:val="0"/>
      <w:numPr>
        <w:numId w:val="0"/>
      </w:numPr>
      <w:spacing w:before="480" w:after="0" w:line="276" w:lineRule="auto"/>
      <w:outlineLvl w:val="9"/>
    </w:pPr>
    <w:rPr>
      <w:rFonts w:asciiTheme="majorHAnsi" w:hAnsiTheme="majorHAnsi"/>
      <w:caps w:val="0"/>
      <w:color w:val="365F91" w:themeColor="accent1" w:themeShade="BF"/>
      <w:sz w:val="28"/>
    </w:rPr>
  </w:style>
  <w:style w:type="table" w:styleId="Tabelacomgrade">
    <w:name w:val="Table Grid"/>
    <w:basedOn w:val="Tabelanormal"/>
    <w:uiPriority w:val="59"/>
    <w:rsid w:val="00E2421A"/>
    <w:pPr>
      <w:spacing w:after="0" w:line="240" w:lineRule="auto"/>
    </w:pPr>
    <w:rPr>
      <w:rFonts w:asciiTheme="minorHAnsi" w:hAnsiTheme="minorHAns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E2421A"/>
    <w:pPr>
      <w:spacing w:after="0" w:line="240" w:lineRule="auto"/>
    </w:pPr>
    <w:rPr>
      <w:rFonts w:asciiTheme="minorHAnsi" w:hAnsiTheme="minorHAnsi"/>
      <w:sz w:val="22"/>
      <w:szCs w:val="22"/>
      <w:lang w:val="pt-B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ibliografia">
    <w:name w:val="Bibliography"/>
    <w:basedOn w:val="Normal"/>
    <w:next w:val="Normal"/>
    <w:uiPriority w:val="37"/>
    <w:unhideWhenUsed/>
    <w:rsid w:val="00F60667"/>
  </w:style>
  <w:style w:type="paragraph" w:styleId="SemEspaamento">
    <w:name w:val="No Spacing"/>
    <w:uiPriority w:val="1"/>
    <w:qFormat/>
    <w:rsid w:val="003B03E9"/>
    <w:pPr>
      <w:spacing w:after="0" w:line="240" w:lineRule="auto"/>
    </w:pPr>
    <w:rPr>
      <w:rFonts w:asciiTheme="minorHAnsi" w:hAnsiTheme="minorHAnsi"/>
      <w:sz w:val="22"/>
      <w:szCs w:val="22"/>
      <w:lang w:val="pt-BR"/>
    </w:rPr>
  </w:style>
  <w:style w:type="character" w:customStyle="1" w:styleId="e24kjd">
    <w:name w:val="e24kjd"/>
    <w:basedOn w:val="Fontepargpadro"/>
    <w:rsid w:val="007772BD"/>
  </w:style>
  <w:style w:type="character" w:styleId="HiperlinkVisitado">
    <w:name w:val="FollowedHyperlink"/>
    <w:basedOn w:val="Fontepargpadro"/>
    <w:uiPriority w:val="99"/>
    <w:semiHidden/>
    <w:unhideWhenUsed/>
    <w:rsid w:val="002D7383"/>
    <w:rPr>
      <w:color w:val="800080" w:themeColor="followedHyperlink"/>
      <w:u w:val="single"/>
    </w:rPr>
  </w:style>
  <w:style w:type="character" w:customStyle="1" w:styleId="MenoNoResolvida1">
    <w:name w:val="Menção Não Resolvida1"/>
    <w:basedOn w:val="Fontepargpadro"/>
    <w:uiPriority w:val="99"/>
    <w:semiHidden/>
    <w:unhideWhenUsed/>
    <w:rsid w:val="00A5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8244">
      <w:bodyDiv w:val="1"/>
      <w:marLeft w:val="0"/>
      <w:marRight w:val="0"/>
      <w:marTop w:val="0"/>
      <w:marBottom w:val="0"/>
      <w:divBdr>
        <w:top w:val="none" w:sz="0" w:space="0" w:color="auto"/>
        <w:left w:val="none" w:sz="0" w:space="0" w:color="auto"/>
        <w:bottom w:val="none" w:sz="0" w:space="0" w:color="auto"/>
        <w:right w:val="none" w:sz="0" w:space="0" w:color="auto"/>
      </w:divBdr>
    </w:div>
    <w:div w:id="68188757">
      <w:bodyDiv w:val="1"/>
      <w:marLeft w:val="0"/>
      <w:marRight w:val="0"/>
      <w:marTop w:val="0"/>
      <w:marBottom w:val="0"/>
      <w:divBdr>
        <w:top w:val="none" w:sz="0" w:space="0" w:color="auto"/>
        <w:left w:val="none" w:sz="0" w:space="0" w:color="auto"/>
        <w:bottom w:val="none" w:sz="0" w:space="0" w:color="auto"/>
        <w:right w:val="none" w:sz="0" w:space="0" w:color="auto"/>
      </w:divBdr>
    </w:div>
    <w:div w:id="68771656">
      <w:bodyDiv w:val="1"/>
      <w:marLeft w:val="0"/>
      <w:marRight w:val="0"/>
      <w:marTop w:val="0"/>
      <w:marBottom w:val="0"/>
      <w:divBdr>
        <w:top w:val="none" w:sz="0" w:space="0" w:color="auto"/>
        <w:left w:val="none" w:sz="0" w:space="0" w:color="auto"/>
        <w:bottom w:val="none" w:sz="0" w:space="0" w:color="auto"/>
        <w:right w:val="none" w:sz="0" w:space="0" w:color="auto"/>
      </w:divBdr>
    </w:div>
    <w:div w:id="100301006">
      <w:bodyDiv w:val="1"/>
      <w:marLeft w:val="0"/>
      <w:marRight w:val="0"/>
      <w:marTop w:val="0"/>
      <w:marBottom w:val="0"/>
      <w:divBdr>
        <w:top w:val="none" w:sz="0" w:space="0" w:color="auto"/>
        <w:left w:val="none" w:sz="0" w:space="0" w:color="auto"/>
        <w:bottom w:val="none" w:sz="0" w:space="0" w:color="auto"/>
        <w:right w:val="none" w:sz="0" w:space="0" w:color="auto"/>
      </w:divBdr>
    </w:div>
    <w:div w:id="171798814">
      <w:bodyDiv w:val="1"/>
      <w:marLeft w:val="0"/>
      <w:marRight w:val="0"/>
      <w:marTop w:val="0"/>
      <w:marBottom w:val="0"/>
      <w:divBdr>
        <w:top w:val="none" w:sz="0" w:space="0" w:color="auto"/>
        <w:left w:val="none" w:sz="0" w:space="0" w:color="auto"/>
        <w:bottom w:val="none" w:sz="0" w:space="0" w:color="auto"/>
        <w:right w:val="none" w:sz="0" w:space="0" w:color="auto"/>
      </w:divBdr>
    </w:div>
    <w:div w:id="343946367">
      <w:bodyDiv w:val="1"/>
      <w:marLeft w:val="0"/>
      <w:marRight w:val="0"/>
      <w:marTop w:val="0"/>
      <w:marBottom w:val="0"/>
      <w:divBdr>
        <w:top w:val="none" w:sz="0" w:space="0" w:color="auto"/>
        <w:left w:val="none" w:sz="0" w:space="0" w:color="auto"/>
        <w:bottom w:val="none" w:sz="0" w:space="0" w:color="auto"/>
        <w:right w:val="none" w:sz="0" w:space="0" w:color="auto"/>
      </w:divBdr>
    </w:div>
    <w:div w:id="367417925">
      <w:bodyDiv w:val="1"/>
      <w:marLeft w:val="0"/>
      <w:marRight w:val="0"/>
      <w:marTop w:val="0"/>
      <w:marBottom w:val="0"/>
      <w:divBdr>
        <w:top w:val="none" w:sz="0" w:space="0" w:color="auto"/>
        <w:left w:val="none" w:sz="0" w:space="0" w:color="auto"/>
        <w:bottom w:val="none" w:sz="0" w:space="0" w:color="auto"/>
        <w:right w:val="none" w:sz="0" w:space="0" w:color="auto"/>
      </w:divBdr>
    </w:div>
    <w:div w:id="427313483">
      <w:bodyDiv w:val="1"/>
      <w:marLeft w:val="0"/>
      <w:marRight w:val="0"/>
      <w:marTop w:val="0"/>
      <w:marBottom w:val="0"/>
      <w:divBdr>
        <w:top w:val="none" w:sz="0" w:space="0" w:color="auto"/>
        <w:left w:val="none" w:sz="0" w:space="0" w:color="auto"/>
        <w:bottom w:val="none" w:sz="0" w:space="0" w:color="auto"/>
        <w:right w:val="none" w:sz="0" w:space="0" w:color="auto"/>
      </w:divBdr>
    </w:div>
    <w:div w:id="645742690">
      <w:bodyDiv w:val="1"/>
      <w:marLeft w:val="0"/>
      <w:marRight w:val="0"/>
      <w:marTop w:val="0"/>
      <w:marBottom w:val="0"/>
      <w:divBdr>
        <w:top w:val="none" w:sz="0" w:space="0" w:color="auto"/>
        <w:left w:val="none" w:sz="0" w:space="0" w:color="auto"/>
        <w:bottom w:val="none" w:sz="0" w:space="0" w:color="auto"/>
        <w:right w:val="none" w:sz="0" w:space="0" w:color="auto"/>
      </w:divBdr>
    </w:div>
    <w:div w:id="731779974">
      <w:bodyDiv w:val="1"/>
      <w:marLeft w:val="0"/>
      <w:marRight w:val="0"/>
      <w:marTop w:val="0"/>
      <w:marBottom w:val="0"/>
      <w:divBdr>
        <w:top w:val="none" w:sz="0" w:space="0" w:color="auto"/>
        <w:left w:val="none" w:sz="0" w:space="0" w:color="auto"/>
        <w:bottom w:val="none" w:sz="0" w:space="0" w:color="auto"/>
        <w:right w:val="none" w:sz="0" w:space="0" w:color="auto"/>
      </w:divBdr>
    </w:div>
    <w:div w:id="749666575">
      <w:bodyDiv w:val="1"/>
      <w:marLeft w:val="0"/>
      <w:marRight w:val="0"/>
      <w:marTop w:val="0"/>
      <w:marBottom w:val="0"/>
      <w:divBdr>
        <w:top w:val="none" w:sz="0" w:space="0" w:color="auto"/>
        <w:left w:val="none" w:sz="0" w:space="0" w:color="auto"/>
        <w:bottom w:val="none" w:sz="0" w:space="0" w:color="auto"/>
        <w:right w:val="none" w:sz="0" w:space="0" w:color="auto"/>
      </w:divBdr>
    </w:div>
    <w:div w:id="868373786">
      <w:bodyDiv w:val="1"/>
      <w:marLeft w:val="0"/>
      <w:marRight w:val="0"/>
      <w:marTop w:val="0"/>
      <w:marBottom w:val="0"/>
      <w:divBdr>
        <w:top w:val="none" w:sz="0" w:space="0" w:color="auto"/>
        <w:left w:val="none" w:sz="0" w:space="0" w:color="auto"/>
        <w:bottom w:val="none" w:sz="0" w:space="0" w:color="auto"/>
        <w:right w:val="none" w:sz="0" w:space="0" w:color="auto"/>
      </w:divBdr>
    </w:div>
    <w:div w:id="870872705">
      <w:bodyDiv w:val="1"/>
      <w:marLeft w:val="0"/>
      <w:marRight w:val="0"/>
      <w:marTop w:val="0"/>
      <w:marBottom w:val="0"/>
      <w:divBdr>
        <w:top w:val="none" w:sz="0" w:space="0" w:color="auto"/>
        <w:left w:val="none" w:sz="0" w:space="0" w:color="auto"/>
        <w:bottom w:val="none" w:sz="0" w:space="0" w:color="auto"/>
        <w:right w:val="none" w:sz="0" w:space="0" w:color="auto"/>
      </w:divBdr>
    </w:div>
    <w:div w:id="875657367">
      <w:bodyDiv w:val="1"/>
      <w:marLeft w:val="0"/>
      <w:marRight w:val="0"/>
      <w:marTop w:val="0"/>
      <w:marBottom w:val="0"/>
      <w:divBdr>
        <w:top w:val="none" w:sz="0" w:space="0" w:color="auto"/>
        <w:left w:val="none" w:sz="0" w:space="0" w:color="auto"/>
        <w:bottom w:val="none" w:sz="0" w:space="0" w:color="auto"/>
        <w:right w:val="none" w:sz="0" w:space="0" w:color="auto"/>
      </w:divBdr>
    </w:div>
    <w:div w:id="929581156">
      <w:bodyDiv w:val="1"/>
      <w:marLeft w:val="0"/>
      <w:marRight w:val="0"/>
      <w:marTop w:val="0"/>
      <w:marBottom w:val="0"/>
      <w:divBdr>
        <w:top w:val="none" w:sz="0" w:space="0" w:color="auto"/>
        <w:left w:val="none" w:sz="0" w:space="0" w:color="auto"/>
        <w:bottom w:val="none" w:sz="0" w:space="0" w:color="auto"/>
        <w:right w:val="none" w:sz="0" w:space="0" w:color="auto"/>
      </w:divBdr>
    </w:div>
    <w:div w:id="1038704903">
      <w:bodyDiv w:val="1"/>
      <w:marLeft w:val="0"/>
      <w:marRight w:val="0"/>
      <w:marTop w:val="0"/>
      <w:marBottom w:val="0"/>
      <w:divBdr>
        <w:top w:val="none" w:sz="0" w:space="0" w:color="auto"/>
        <w:left w:val="none" w:sz="0" w:space="0" w:color="auto"/>
        <w:bottom w:val="none" w:sz="0" w:space="0" w:color="auto"/>
        <w:right w:val="none" w:sz="0" w:space="0" w:color="auto"/>
      </w:divBdr>
    </w:div>
    <w:div w:id="1127968723">
      <w:bodyDiv w:val="1"/>
      <w:marLeft w:val="0"/>
      <w:marRight w:val="0"/>
      <w:marTop w:val="0"/>
      <w:marBottom w:val="0"/>
      <w:divBdr>
        <w:top w:val="none" w:sz="0" w:space="0" w:color="auto"/>
        <w:left w:val="none" w:sz="0" w:space="0" w:color="auto"/>
        <w:bottom w:val="none" w:sz="0" w:space="0" w:color="auto"/>
        <w:right w:val="none" w:sz="0" w:space="0" w:color="auto"/>
      </w:divBdr>
    </w:div>
    <w:div w:id="1163010782">
      <w:bodyDiv w:val="1"/>
      <w:marLeft w:val="0"/>
      <w:marRight w:val="0"/>
      <w:marTop w:val="0"/>
      <w:marBottom w:val="0"/>
      <w:divBdr>
        <w:top w:val="none" w:sz="0" w:space="0" w:color="auto"/>
        <w:left w:val="none" w:sz="0" w:space="0" w:color="auto"/>
        <w:bottom w:val="none" w:sz="0" w:space="0" w:color="auto"/>
        <w:right w:val="none" w:sz="0" w:space="0" w:color="auto"/>
      </w:divBdr>
    </w:div>
    <w:div w:id="1268269417">
      <w:bodyDiv w:val="1"/>
      <w:marLeft w:val="0"/>
      <w:marRight w:val="0"/>
      <w:marTop w:val="0"/>
      <w:marBottom w:val="0"/>
      <w:divBdr>
        <w:top w:val="none" w:sz="0" w:space="0" w:color="auto"/>
        <w:left w:val="none" w:sz="0" w:space="0" w:color="auto"/>
        <w:bottom w:val="none" w:sz="0" w:space="0" w:color="auto"/>
        <w:right w:val="none" w:sz="0" w:space="0" w:color="auto"/>
      </w:divBdr>
    </w:div>
    <w:div w:id="1273053303">
      <w:bodyDiv w:val="1"/>
      <w:marLeft w:val="0"/>
      <w:marRight w:val="0"/>
      <w:marTop w:val="0"/>
      <w:marBottom w:val="0"/>
      <w:divBdr>
        <w:top w:val="none" w:sz="0" w:space="0" w:color="auto"/>
        <w:left w:val="none" w:sz="0" w:space="0" w:color="auto"/>
        <w:bottom w:val="none" w:sz="0" w:space="0" w:color="auto"/>
        <w:right w:val="none" w:sz="0" w:space="0" w:color="auto"/>
      </w:divBdr>
    </w:div>
    <w:div w:id="1302613762">
      <w:bodyDiv w:val="1"/>
      <w:marLeft w:val="0"/>
      <w:marRight w:val="0"/>
      <w:marTop w:val="0"/>
      <w:marBottom w:val="0"/>
      <w:divBdr>
        <w:top w:val="none" w:sz="0" w:space="0" w:color="auto"/>
        <w:left w:val="none" w:sz="0" w:space="0" w:color="auto"/>
        <w:bottom w:val="none" w:sz="0" w:space="0" w:color="auto"/>
        <w:right w:val="none" w:sz="0" w:space="0" w:color="auto"/>
      </w:divBdr>
    </w:div>
    <w:div w:id="1315572534">
      <w:bodyDiv w:val="1"/>
      <w:marLeft w:val="0"/>
      <w:marRight w:val="0"/>
      <w:marTop w:val="0"/>
      <w:marBottom w:val="0"/>
      <w:divBdr>
        <w:top w:val="none" w:sz="0" w:space="0" w:color="auto"/>
        <w:left w:val="none" w:sz="0" w:space="0" w:color="auto"/>
        <w:bottom w:val="none" w:sz="0" w:space="0" w:color="auto"/>
        <w:right w:val="none" w:sz="0" w:space="0" w:color="auto"/>
      </w:divBdr>
    </w:div>
    <w:div w:id="1381326872">
      <w:bodyDiv w:val="1"/>
      <w:marLeft w:val="0"/>
      <w:marRight w:val="0"/>
      <w:marTop w:val="0"/>
      <w:marBottom w:val="0"/>
      <w:divBdr>
        <w:top w:val="none" w:sz="0" w:space="0" w:color="auto"/>
        <w:left w:val="none" w:sz="0" w:space="0" w:color="auto"/>
        <w:bottom w:val="none" w:sz="0" w:space="0" w:color="auto"/>
        <w:right w:val="none" w:sz="0" w:space="0" w:color="auto"/>
      </w:divBdr>
    </w:div>
    <w:div w:id="1389844348">
      <w:bodyDiv w:val="1"/>
      <w:marLeft w:val="0"/>
      <w:marRight w:val="0"/>
      <w:marTop w:val="0"/>
      <w:marBottom w:val="0"/>
      <w:divBdr>
        <w:top w:val="none" w:sz="0" w:space="0" w:color="auto"/>
        <w:left w:val="none" w:sz="0" w:space="0" w:color="auto"/>
        <w:bottom w:val="none" w:sz="0" w:space="0" w:color="auto"/>
        <w:right w:val="none" w:sz="0" w:space="0" w:color="auto"/>
      </w:divBdr>
    </w:div>
    <w:div w:id="1429548110">
      <w:bodyDiv w:val="1"/>
      <w:marLeft w:val="0"/>
      <w:marRight w:val="0"/>
      <w:marTop w:val="0"/>
      <w:marBottom w:val="0"/>
      <w:divBdr>
        <w:top w:val="none" w:sz="0" w:space="0" w:color="auto"/>
        <w:left w:val="none" w:sz="0" w:space="0" w:color="auto"/>
        <w:bottom w:val="none" w:sz="0" w:space="0" w:color="auto"/>
        <w:right w:val="none" w:sz="0" w:space="0" w:color="auto"/>
      </w:divBdr>
      <w:divsChild>
        <w:div w:id="1162619328">
          <w:marLeft w:val="0"/>
          <w:marRight w:val="0"/>
          <w:marTop w:val="0"/>
          <w:marBottom w:val="750"/>
          <w:divBdr>
            <w:top w:val="none" w:sz="0" w:space="0" w:color="auto"/>
            <w:left w:val="none" w:sz="0" w:space="0" w:color="auto"/>
            <w:bottom w:val="none" w:sz="0" w:space="0" w:color="auto"/>
            <w:right w:val="none" w:sz="0" w:space="0" w:color="auto"/>
          </w:divBdr>
        </w:div>
        <w:div w:id="897284040">
          <w:marLeft w:val="1500"/>
          <w:marRight w:val="1500"/>
          <w:marTop w:val="900"/>
          <w:marBottom w:val="900"/>
          <w:divBdr>
            <w:top w:val="none" w:sz="0" w:space="0" w:color="auto"/>
            <w:left w:val="none" w:sz="0" w:space="0" w:color="auto"/>
            <w:bottom w:val="none" w:sz="0" w:space="0" w:color="auto"/>
            <w:right w:val="none" w:sz="0" w:space="0" w:color="auto"/>
          </w:divBdr>
        </w:div>
      </w:divsChild>
    </w:div>
    <w:div w:id="1435323149">
      <w:bodyDiv w:val="1"/>
      <w:marLeft w:val="0"/>
      <w:marRight w:val="0"/>
      <w:marTop w:val="0"/>
      <w:marBottom w:val="0"/>
      <w:divBdr>
        <w:top w:val="none" w:sz="0" w:space="0" w:color="auto"/>
        <w:left w:val="none" w:sz="0" w:space="0" w:color="auto"/>
        <w:bottom w:val="none" w:sz="0" w:space="0" w:color="auto"/>
        <w:right w:val="none" w:sz="0" w:space="0" w:color="auto"/>
      </w:divBdr>
    </w:div>
    <w:div w:id="1450319503">
      <w:bodyDiv w:val="1"/>
      <w:marLeft w:val="0"/>
      <w:marRight w:val="0"/>
      <w:marTop w:val="0"/>
      <w:marBottom w:val="0"/>
      <w:divBdr>
        <w:top w:val="none" w:sz="0" w:space="0" w:color="auto"/>
        <w:left w:val="none" w:sz="0" w:space="0" w:color="auto"/>
        <w:bottom w:val="none" w:sz="0" w:space="0" w:color="auto"/>
        <w:right w:val="none" w:sz="0" w:space="0" w:color="auto"/>
      </w:divBdr>
    </w:div>
    <w:div w:id="1488277786">
      <w:bodyDiv w:val="1"/>
      <w:marLeft w:val="0"/>
      <w:marRight w:val="0"/>
      <w:marTop w:val="0"/>
      <w:marBottom w:val="0"/>
      <w:divBdr>
        <w:top w:val="none" w:sz="0" w:space="0" w:color="auto"/>
        <w:left w:val="none" w:sz="0" w:space="0" w:color="auto"/>
        <w:bottom w:val="none" w:sz="0" w:space="0" w:color="auto"/>
        <w:right w:val="none" w:sz="0" w:space="0" w:color="auto"/>
      </w:divBdr>
    </w:div>
    <w:div w:id="1489202061">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70847917">
      <w:bodyDiv w:val="1"/>
      <w:marLeft w:val="0"/>
      <w:marRight w:val="0"/>
      <w:marTop w:val="0"/>
      <w:marBottom w:val="0"/>
      <w:divBdr>
        <w:top w:val="none" w:sz="0" w:space="0" w:color="auto"/>
        <w:left w:val="none" w:sz="0" w:space="0" w:color="auto"/>
        <w:bottom w:val="none" w:sz="0" w:space="0" w:color="auto"/>
        <w:right w:val="none" w:sz="0" w:space="0" w:color="auto"/>
      </w:divBdr>
    </w:div>
    <w:div w:id="1706440424">
      <w:bodyDiv w:val="1"/>
      <w:marLeft w:val="0"/>
      <w:marRight w:val="0"/>
      <w:marTop w:val="0"/>
      <w:marBottom w:val="0"/>
      <w:divBdr>
        <w:top w:val="none" w:sz="0" w:space="0" w:color="auto"/>
        <w:left w:val="none" w:sz="0" w:space="0" w:color="auto"/>
        <w:bottom w:val="none" w:sz="0" w:space="0" w:color="auto"/>
        <w:right w:val="none" w:sz="0" w:space="0" w:color="auto"/>
      </w:divBdr>
    </w:div>
    <w:div w:id="1742093501">
      <w:bodyDiv w:val="1"/>
      <w:marLeft w:val="0"/>
      <w:marRight w:val="0"/>
      <w:marTop w:val="0"/>
      <w:marBottom w:val="0"/>
      <w:divBdr>
        <w:top w:val="none" w:sz="0" w:space="0" w:color="auto"/>
        <w:left w:val="none" w:sz="0" w:space="0" w:color="auto"/>
        <w:bottom w:val="none" w:sz="0" w:space="0" w:color="auto"/>
        <w:right w:val="none" w:sz="0" w:space="0" w:color="auto"/>
      </w:divBdr>
    </w:div>
    <w:div w:id="1751343302">
      <w:bodyDiv w:val="1"/>
      <w:marLeft w:val="0"/>
      <w:marRight w:val="0"/>
      <w:marTop w:val="0"/>
      <w:marBottom w:val="0"/>
      <w:divBdr>
        <w:top w:val="none" w:sz="0" w:space="0" w:color="auto"/>
        <w:left w:val="none" w:sz="0" w:space="0" w:color="auto"/>
        <w:bottom w:val="none" w:sz="0" w:space="0" w:color="auto"/>
        <w:right w:val="none" w:sz="0" w:space="0" w:color="auto"/>
      </w:divBdr>
    </w:div>
    <w:div w:id="1784881176">
      <w:bodyDiv w:val="1"/>
      <w:marLeft w:val="0"/>
      <w:marRight w:val="0"/>
      <w:marTop w:val="0"/>
      <w:marBottom w:val="0"/>
      <w:divBdr>
        <w:top w:val="none" w:sz="0" w:space="0" w:color="auto"/>
        <w:left w:val="none" w:sz="0" w:space="0" w:color="auto"/>
        <w:bottom w:val="none" w:sz="0" w:space="0" w:color="auto"/>
        <w:right w:val="none" w:sz="0" w:space="0" w:color="auto"/>
      </w:divBdr>
    </w:div>
    <w:div w:id="1849908916">
      <w:bodyDiv w:val="1"/>
      <w:marLeft w:val="0"/>
      <w:marRight w:val="0"/>
      <w:marTop w:val="0"/>
      <w:marBottom w:val="0"/>
      <w:divBdr>
        <w:top w:val="none" w:sz="0" w:space="0" w:color="auto"/>
        <w:left w:val="none" w:sz="0" w:space="0" w:color="auto"/>
        <w:bottom w:val="none" w:sz="0" w:space="0" w:color="auto"/>
        <w:right w:val="none" w:sz="0" w:space="0" w:color="auto"/>
      </w:divBdr>
    </w:div>
    <w:div w:id="1892301863">
      <w:bodyDiv w:val="1"/>
      <w:marLeft w:val="0"/>
      <w:marRight w:val="0"/>
      <w:marTop w:val="0"/>
      <w:marBottom w:val="0"/>
      <w:divBdr>
        <w:top w:val="none" w:sz="0" w:space="0" w:color="auto"/>
        <w:left w:val="none" w:sz="0" w:space="0" w:color="auto"/>
        <w:bottom w:val="none" w:sz="0" w:space="0" w:color="auto"/>
        <w:right w:val="none" w:sz="0" w:space="0" w:color="auto"/>
      </w:divBdr>
    </w:div>
    <w:div w:id="1959293644">
      <w:bodyDiv w:val="1"/>
      <w:marLeft w:val="0"/>
      <w:marRight w:val="0"/>
      <w:marTop w:val="0"/>
      <w:marBottom w:val="0"/>
      <w:divBdr>
        <w:top w:val="none" w:sz="0" w:space="0" w:color="auto"/>
        <w:left w:val="none" w:sz="0" w:space="0" w:color="auto"/>
        <w:bottom w:val="none" w:sz="0" w:space="0" w:color="auto"/>
        <w:right w:val="none" w:sz="0" w:space="0" w:color="auto"/>
      </w:divBdr>
    </w:div>
    <w:div w:id="1991597367">
      <w:bodyDiv w:val="1"/>
      <w:marLeft w:val="0"/>
      <w:marRight w:val="0"/>
      <w:marTop w:val="0"/>
      <w:marBottom w:val="0"/>
      <w:divBdr>
        <w:top w:val="none" w:sz="0" w:space="0" w:color="auto"/>
        <w:left w:val="none" w:sz="0" w:space="0" w:color="auto"/>
        <w:bottom w:val="none" w:sz="0" w:space="0" w:color="auto"/>
        <w:right w:val="none" w:sz="0" w:space="0" w:color="auto"/>
      </w:divBdr>
    </w:div>
    <w:div w:id="20996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sites.google.com/site/uniplibancodedados1/aulas/aula-4---modelo-entidade-e-relacionamentos" TargetMode="External"/><Relationship Id="rId3" Type="http://schemas.openxmlformats.org/officeDocument/2006/relationships/styles" Target="styles.xml"/><Relationship Id="rId21" Type="http://schemas.openxmlformats.org/officeDocument/2006/relationships/hyperlink" Target="https://www.lucidchart.com/pages/pt/o-que-e-diagrama-de-sequencia-uml"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medium.com/operacionalti/uml-diagrama-de-casos-de-uso-29f4358ce4d5"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reinamentowaei.wordpress.com/descricao-expandida-do-caso-de-u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www.lucidchart.com/pages/pt/o-que-e-diagrama-de-classe-u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 Id="rId43"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JoelR</b:Tag>
    <b:SourceType>InternetSite</b:SourceType>
    <b:Guid>{B54790C6-BC63-43FC-96F2-4D1C4487AB35}</b:Guid>
    <b:Author>
      <b:Author>
        <b:NameList>
          <b:Person>
            <b:Last>Rodrigues</b:Last>
            <b:First>Joel</b:First>
          </b:Person>
        </b:NameList>
      </b:Author>
    </b:Author>
    <b:Title>DEVMEDIA</b:Title>
    <b:Year>2014</b:Year>
    <b:YearAccessed>2020</b:YearAccessed>
    <b:MonthAccessed>abril</b:MonthAccessed>
    <b:DayAccessed>30</b:DayAccessed>
    <b:URL>https://www.devmedia.com.br/modelo-entidade-relacionamento-mer-e-diagrama-entidade-relacionamento-der/14332</b:URL>
    <b:RefOrder>1</b:RefOrder>
  </b:Source>
  <b:Source>
    <b:Tag>8BI</b:Tag>
    <b:SourceType>ConferenceProceedings</b:SourceType>
    <b:Guid>{0F8210AA-9116-4DE4-B6D6-0CA18B13084E}</b:Guid>
    <b:ConferenceName>8	BIBLIOGRAFIA</b:ConferenceName>
    <b:RefOrder>2</b:RefOrder>
  </b:Source>
  <b:Source>
    <b:Tag>Sof201</b:Tag>
    <b:SourceType>ConferenceProceedings</b:SourceType>
    <b:Guid>{91132681-851C-421B-AD9D-C9F8202200F3}</b:Guid>
    <b:Author>
      <b:Author>
        <b:NameList>
          <b:Person>
            <b:Last>1:</b:Last>
            <b:First>Software</b:First>
            <b:Middle>Veterinário tela</b:Middle>
          </b:Person>
        </b:NameList>
      </b:Author>
    </b:Author>
    <b:Title>Disponível em: &lt; https://http2.mlstatic.com/software-petshop-clinica-veterinaria-agendamento-v40-plus-D_NQ_NP_645101-MLB20277190700_042015-F.</b:Title>
    <b:Year> webp&gt;.  Acesso em: 30 de maio de 2020</b:Year>
    <b:RefOrder>3</b:RefOrder>
  </b:Source>
  <b:Source>
    <b:Tag>Sof202</b:Tag>
    <b:SourceType>ConferenceProceedings</b:SourceType>
    <b:Guid>{D3DBAB81-FCAE-42F6-888C-A69F0A29B1DE}</b:Guid>
    <b:Author>
      <b:Author>
        <b:NameList>
          <b:Person>
            <b:Last>2:</b:Last>
            <b:First>Software</b:First>
            <b:Middle>Veterinário tela</b:Middle>
          </b:Person>
        </b:NameList>
      </b:Author>
    </b:Author>
    <b:Title>Disponível em: &lt; https://http2.mlstatic.com/software-petshop-clinica-veterinaria-agendamento-v40-plus-D_NQ_NP_384101-MLB20277190329_042015-F.webp&gt;.</b:Title>
    <b:Year>Acesso em: 30 de maio de 2020</b:Year>
    <b:RefOrder>4</b:RefOrder>
  </b:Source>
  <b:Source>
    <b:Tag>Sof203</b:Tag>
    <b:SourceType>ConferenceProceedings</b:SourceType>
    <b:Guid>{BFBC82ED-AEC8-49CA-8AB0-96413D9FA13D}</b:Guid>
    <b:Author>
      <b:Author>
        <b:NameList>
          <b:Person>
            <b:Last>3:</b:Last>
            <b:First>Software</b:First>
            <b:Middle>Veterinário tela</b:Middle>
          </b:Person>
        </b:NameList>
      </b:Author>
    </b:Author>
    <b:Title> Disponível em: &lt; https://http2.mlstatic.com/software-petshop-clinica-veterinaria-agendamento-v40-plus-D_NQ_NP_750273-MLB27164601836_042018-F.</b:Title>
    <b:Year>webp&gt;.  Acesso em: 30 de maio de 2020</b:Year>
    <b:RefOrder>5</b:RefOrder>
  </b:Source>
  <b:Source>
    <b:Tag>Sof204</b:Tag>
    <b:SourceType>ConferenceProceedings</b:SourceType>
    <b:Guid>{D97AB11A-D92A-41F2-997B-E1F93B4EABD8}</b:Guid>
    <b:Author>
      <b:Author>
        <b:NameList>
          <b:Person>
            <b:Last>4:</b:Last>
            <b:First>Software</b:First>
            <b:Middle>Veterinário tela</b:Middle>
          </b:Person>
        </b:NameList>
      </b:Author>
    </b:Author>
    <b:Title>Disponível em: &lt; https://http2.mlstatic.com/software-petshop-clinica-veterinaria-agendamento-v40-plus-D_NQ_NP_769101-MLB20277190259_042015-F.</b:Title>
    <b:Year>webp&gt;.  Acesso em: 30 de maio de 2020</b:Year>
    <b:RefOrder>6</b:RefOrder>
  </b:Source>
</b:Sources>
</file>

<file path=customXml/itemProps1.xml><?xml version="1.0" encoding="utf-8"?>
<ds:datastoreItem xmlns:ds="http://schemas.openxmlformats.org/officeDocument/2006/customXml" ds:itemID="{5A19BB7D-7590-4A8F-B6A8-02165E14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256</TotalTime>
  <Pages>29</Pages>
  <Words>3069</Words>
  <Characters>16573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Burssed</dc:creator>
  <cp:lastModifiedBy>Cliente Spider</cp:lastModifiedBy>
  <cp:revision>23</cp:revision>
  <dcterms:created xsi:type="dcterms:W3CDTF">2020-12-02T21:42:00Z</dcterms:created>
  <dcterms:modified xsi:type="dcterms:W3CDTF">2021-05-19T20:10:00Z</dcterms:modified>
</cp:coreProperties>
</file>